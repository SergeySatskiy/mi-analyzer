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E43" w:rsidRPr="00FF17DC" w:rsidRDefault="0053644A">
      <w:pPr>
        <w:pStyle w:val="H1"/>
        <w:rPr>
          <w:lang w:val="en-US"/>
        </w:rPr>
      </w:pPr>
      <w:proofErr w:type="gramStart"/>
      <w:r>
        <w:rPr>
          <w:lang w:val="en-US"/>
        </w:rPr>
        <w:t>mi</w:t>
      </w:r>
      <w:proofErr w:type="gramEnd"/>
    </w:p>
    <w:p w:rsidR="00121E43" w:rsidRDefault="002F42E4">
      <w:pPr>
        <w:pStyle w:val="H3"/>
        <w:rPr>
          <w:lang w:val="en-US"/>
        </w:rPr>
      </w:pPr>
      <w:r>
        <w:rPr>
          <w:lang w:val="en-US"/>
        </w:rPr>
        <w:t xml:space="preserve">What is </w:t>
      </w:r>
      <w:proofErr w:type="gramStart"/>
      <w:r>
        <w:rPr>
          <w:lang w:val="en-US"/>
        </w:rPr>
        <w:t>mi</w:t>
      </w:r>
      <w:proofErr w:type="gramEnd"/>
    </w:p>
    <w:p w:rsidR="002F42E4" w:rsidRDefault="002F42E4" w:rsidP="002F42E4">
      <w:pPr>
        <w:pStyle w:val="Paragraph"/>
        <w:rPr>
          <w:lang w:val="en-US"/>
        </w:rPr>
      </w:pPr>
      <w:proofErr w:type="gramStart"/>
      <w:r>
        <w:rPr>
          <w:lang w:val="en-US"/>
        </w:rPr>
        <w:t>mi</w:t>
      </w:r>
      <w:proofErr w:type="gramEnd"/>
      <w:r>
        <w:rPr>
          <w:lang w:val="en-US"/>
        </w:rPr>
        <w:t xml:space="preserve"> is a Linux command line utility which can identify potential dead locks in multithreaded applications. </w:t>
      </w:r>
      <w:proofErr w:type="gramStart"/>
      <w:r>
        <w:rPr>
          <w:lang w:val="en-US"/>
        </w:rPr>
        <w:t>mi</w:t>
      </w:r>
      <w:proofErr w:type="gramEnd"/>
      <w:r>
        <w:rPr>
          <w:lang w:val="en-US"/>
        </w:rPr>
        <w:t xml:space="preserve"> can also collect statistics such as number of successful and failed </w:t>
      </w:r>
      <w:proofErr w:type="spellStart"/>
      <w:r>
        <w:rPr>
          <w:lang w:val="en-US"/>
        </w:rPr>
        <w:t>mutex</w:t>
      </w:r>
      <w:proofErr w:type="spellEnd"/>
      <w:r>
        <w:rPr>
          <w:lang w:val="en-US"/>
        </w:rPr>
        <w:t xml:space="preserve"> operations, time spent on acquiring </w:t>
      </w:r>
      <w:proofErr w:type="spellStart"/>
      <w:r>
        <w:rPr>
          <w:lang w:val="en-US"/>
        </w:rPr>
        <w:t>mutex</w:t>
      </w:r>
      <w:proofErr w:type="spellEnd"/>
      <w:r>
        <w:rPr>
          <w:lang w:val="en-US"/>
        </w:rPr>
        <w:t xml:space="preserve"> locks</w:t>
      </w:r>
      <w:r w:rsidR="002C6143">
        <w:rPr>
          <w:lang w:val="en-US"/>
        </w:rPr>
        <w:t xml:space="preserve"> etc</w:t>
      </w:r>
      <w:r>
        <w:rPr>
          <w:lang w:val="en-US"/>
        </w:rPr>
        <w:t xml:space="preserve">. mi can also show call stacks for </w:t>
      </w:r>
      <w:r w:rsidR="002C6143">
        <w:rPr>
          <w:lang w:val="en-US"/>
        </w:rPr>
        <w:t xml:space="preserve">all </w:t>
      </w:r>
      <w:proofErr w:type="spellStart"/>
      <w:r w:rsidR="002C6143">
        <w:rPr>
          <w:lang w:val="en-US"/>
        </w:rPr>
        <w:t>mutex</w:t>
      </w:r>
      <w:proofErr w:type="spellEnd"/>
      <w:r w:rsidR="002C6143">
        <w:rPr>
          <w:lang w:val="en-US"/>
        </w:rPr>
        <w:t xml:space="preserve"> operations.</w:t>
      </w:r>
    </w:p>
    <w:p w:rsidR="002C6143" w:rsidRDefault="002C6143" w:rsidP="002F42E4">
      <w:pPr>
        <w:pStyle w:val="Paragraph"/>
        <w:rPr>
          <w:lang w:val="en-US"/>
        </w:rPr>
      </w:pPr>
      <w:proofErr w:type="gramStart"/>
      <w:r>
        <w:rPr>
          <w:lang w:val="en-US"/>
        </w:rPr>
        <w:t>mi</w:t>
      </w:r>
      <w:proofErr w:type="gramEnd"/>
      <w:r>
        <w:rPr>
          <w:lang w:val="en-US"/>
        </w:rPr>
        <w:t xml:space="preserve"> is able to identify the following conditions:</w:t>
      </w:r>
    </w:p>
    <w:p w:rsidR="002C6143" w:rsidRDefault="002C6143" w:rsidP="002C6143">
      <w:pPr>
        <w:pStyle w:val="UL"/>
        <w:rPr>
          <w:lang w:val="en-US"/>
        </w:rPr>
      </w:pPr>
      <w:r>
        <w:rPr>
          <w:lang w:val="en-US"/>
        </w:rPr>
        <w:t xml:space="preserve">The order of locking two </w:t>
      </w:r>
      <w:proofErr w:type="spellStart"/>
      <w:r>
        <w:rPr>
          <w:lang w:val="en-US"/>
        </w:rPr>
        <w:t>mutexes</w:t>
      </w:r>
      <w:proofErr w:type="spellEnd"/>
      <w:r>
        <w:rPr>
          <w:lang w:val="en-US"/>
        </w:rPr>
        <w:t xml:space="preserve"> in one thread is opposite to the order of locking the same </w:t>
      </w:r>
      <w:proofErr w:type="spellStart"/>
      <w:r>
        <w:rPr>
          <w:lang w:val="en-US"/>
        </w:rPr>
        <w:t>mutexes</w:t>
      </w:r>
      <w:proofErr w:type="spellEnd"/>
      <w:r>
        <w:rPr>
          <w:lang w:val="en-US"/>
        </w:rPr>
        <w:t xml:space="preserve"> in another thread</w:t>
      </w:r>
    </w:p>
    <w:p w:rsidR="002C6143" w:rsidRDefault="002C6143" w:rsidP="002C6143">
      <w:pPr>
        <w:pStyle w:val="UL"/>
        <w:rPr>
          <w:lang w:val="en-US"/>
        </w:rPr>
      </w:pPr>
      <w:r>
        <w:rPr>
          <w:lang w:val="en-US"/>
        </w:rPr>
        <w:t xml:space="preserve">Unlocking a </w:t>
      </w:r>
      <w:proofErr w:type="spellStart"/>
      <w:r>
        <w:rPr>
          <w:lang w:val="en-US"/>
        </w:rPr>
        <w:t>mutex</w:t>
      </w:r>
      <w:proofErr w:type="spellEnd"/>
      <w:r>
        <w:rPr>
          <w:lang w:val="en-US"/>
        </w:rPr>
        <w:t xml:space="preserve"> which was not locked earlier</w:t>
      </w:r>
    </w:p>
    <w:p w:rsidR="002C6143" w:rsidRDefault="002C6143" w:rsidP="002C6143">
      <w:pPr>
        <w:pStyle w:val="UL"/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mutex</w:t>
      </w:r>
      <w:proofErr w:type="spellEnd"/>
      <w:r>
        <w:rPr>
          <w:lang w:val="en-US"/>
        </w:rPr>
        <w:t xml:space="preserve"> is left locked after </w:t>
      </w:r>
      <w:r w:rsidR="00440E82">
        <w:rPr>
          <w:lang w:val="en-US"/>
        </w:rPr>
        <w:t>an</w:t>
      </w:r>
      <w:r>
        <w:rPr>
          <w:lang w:val="en-US"/>
        </w:rPr>
        <w:t xml:space="preserve"> application has finished</w:t>
      </w:r>
    </w:p>
    <w:p w:rsidR="002C6143" w:rsidRDefault="002C6143" w:rsidP="002C6143">
      <w:pPr>
        <w:pStyle w:val="UL"/>
        <w:rPr>
          <w:lang w:val="en-US"/>
        </w:rPr>
      </w:pPr>
      <w:r>
        <w:rPr>
          <w:lang w:val="en-US"/>
        </w:rPr>
        <w:t xml:space="preserve">The order of unlocking </w:t>
      </w:r>
      <w:proofErr w:type="spellStart"/>
      <w:r w:rsidR="00BD57F0">
        <w:rPr>
          <w:lang w:val="en-US"/>
        </w:rPr>
        <w:t>mutexes</w:t>
      </w:r>
      <w:proofErr w:type="spellEnd"/>
      <w:r w:rsidR="00BD57F0">
        <w:rPr>
          <w:lang w:val="en-US"/>
        </w:rPr>
        <w:t xml:space="preserve"> </w:t>
      </w:r>
      <w:r>
        <w:rPr>
          <w:lang w:val="en-US"/>
        </w:rPr>
        <w:t xml:space="preserve">does not correspond </w:t>
      </w:r>
      <w:r w:rsidR="00BD57F0">
        <w:rPr>
          <w:lang w:val="en-US"/>
        </w:rPr>
        <w:t xml:space="preserve">to the reverse order of locking these </w:t>
      </w:r>
      <w:proofErr w:type="spellStart"/>
      <w:r w:rsidR="00BD57F0">
        <w:rPr>
          <w:lang w:val="en-US"/>
        </w:rPr>
        <w:t>mutexes</w:t>
      </w:r>
      <w:proofErr w:type="spellEnd"/>
    </w:p>
    <w:p w:rsidR="00BD57F0" w:rsidRDefault="00BD57F0" w:rsidP="002C6143">
      <w:pPr>
        <w:pStyle w:val="UL"/>
        <w:rPr>
          <w:lang w:val="en-US"/>
        </w:rPr>
      </w:pPr>
      <w:r>
        <w:rPr>
          <w:lang w:val="en-US"/>
        </w:rPr>
        <w:t xml:space="preserve">Unlocking a </w:t>
      </w:r>
      <w:proofErr w:type="spellStart"/>
      <w:r>
        <w:rPr>
          <w:lang w:val="en-US"/>
        </w:rPr>
        <w:t>mutex</w:t>
      </w:r>
      <w:proofErr w:type="spellEnd"/>
      <w:r>
        <w:rPr>
          <w:lang w:val="en-US"/>
        </w:rPr>
        <w:t xml:space="preserve"> which was locked earlier in another thread</w:t>
      </w:r>
    </w:p>
    <w:p w:rsidR="00BD57F0" w:rsidRDefault="00BD57F0" w:rsidP="006B4D57">
      <w:pPr>
        <w:pStyle w:val="Paragraph"/>
        <w:rPr>
          <w:lang w:val="en-US"/>
        </w:rPr>
      </w:pPr>
      <w:proofErr w:type="gramStart"/>
      <w:r>
        <w:rPr>
          <w:lang w:val="en-US"/>
        </w:rPr>
        <w:t>mi</w:t>
      </w:r>
      <w:proofErr w:type="gramEnd"/>
      <w:r>
        <w:rPr>
          <w:lang w:val="en-US"/>
        </w:rPr>
        <w:t xml:space="preserve"> is written in python and C++ and is distributed as public domain software.</w:t>
      </w:r>
    </w:p>
    <w:p w:rsidR="00BD57F0" w:rsidRDefault="00BD57F0" w:rsidP="006B4D57">
      <w:pPr>
        <w:pStyle w:val="Paragraph"/>
        <w:rPr>
          <w:lang w:val="en-US"/>
        </w:rPr>
      </w:pPr>
      <w:proofErr w:type="gramStart"/>
      <w:r>
        <w:rPr>
          <w:lang w:val="en-US"/>
        </w:rPr>
        <w:t>mi</w:t>
      </w:r>
      <w:proofErr w:type="gramEnd"/>
      <w:r>
        <w:rPr>
          <w:lang w:val="en-US"/>
        </w:rPr>
        <w:t xml:space="preserve"> </w:t>
      </w:r>
      <w:r w:rsidR="0044617A">
        <w:rPr>
          <w:lang w:val="en-US"/>
        </w:rPr>
        <w:t xml:space="preserve">can work with usual executable files, with daemons, and with applications </w:t>
      </w:r>
      <w:r w:rsidR="00440E82">
        <w:rPr>
          <w:lang w:val="en-US"/>
        </w:rPr>
        <w:t xml:space="preserve">which are </w:t>
      </w:r>
      <w:r w:rsidR="0044617A">
        <w:rPr>
          <w:lang w:val="en-US"/>
        </w:rPr>
        <w:t>r</w:t>
      </w:r>
      <w:r w:rsidR="00440E82">
        <w:rPr>
          <w:lang w:val="en-US"/>
        </w:rPr>
        <w:t>u</w:t>
      </w:r>
      <w:r w:rsidR="0044617A">
        <w:rPr>
          <w:lang w:val="en-US"/>
        </w:rPr>
        <w:t>n via scripts. Re-</w:t>
      </w:r>
      <w:r w:rsidR="00E144D6">
        <w:rPr>
          <w:lang w:val="en-US"/>
        </w:rPr>
        <w:t>compilation of an application before</w:t>
      </w:r>
      <w:r w:rsidR="0044617A">
        <w:rPr>
          <w:lang w:val="en-US"/>
        </w:rPr>
        <w:t xml:space="preserve"> test</w:t>
      </w:r>
      <w:r w:rsidR="00E144D6">
        <w:rPr>
          <w:lang w:val="en-US"/>
        </w:rPr>
        <w:t>ing</w:t>
      </w:r>
      <w:r w:rsidR="0044617A">
        <w:rPr>
          <w:lang w:val="en-US"/>
        </w:rPr>
        <w:t xml:space="preserve"> is not required.</w:t>
      </w:r>
    </w:p>
    <w:p w:rsidR="00154890" w:rsidRDefault="00154890" w:rsidP="007776C4">
      <w:pPr>
        <w:pStyle w:val="H3"/>
        <w:rPr>
          <w:lang w:val="en-US"/>
        </w:rPr>
      </w:pPr>
      <w:r>
        <w:rPr>
          <w:lang w:val="en-US"/>
        </w:rPr>
        <w:t>How mi Works</w:t>
      </w:r>
    </w:p>
    <w:p w:rsidR="00154890" w:rsidRDefault="00154890" w:rsidP="007776C4">
      <w:pPr>
        <w:pStyle w:val="Paragraph"/>
        <w:rPr>
          <w:lang w:val="en-US"/>
        </w:rPr>
      </w:pPr>
      <w:proofErr w:type="gramStart"/>
      <w:r>
        <w:rPr>
          <w:lang w:val="en-US"/>
        </w:rPr>
        <w:t>mi</w:t>
      </w:r>
      <w:proofErr w:type="gramEnd"/>
      <w:r>
        <w:rPr>
          <w:lang w:val="en-US"/>
        </w:rPr>
        <w:t xml:space="preserve"> is comprised by a shared library written in C++ and two python scripts. The first script </w:t>
      </w:r>
      <w:r w:rsidR="0057731A">
        <w:rPr>
          <w:lang w:val="en-US"/>
        </w:rPr>
        <w:t xml:space="preserve">(mi.py) </w:t>
      </w:r>
      <w:r>
        <w:rPr>
          <w:lang w:val="en-US"/>
        </w:rPr>
        <w:t xml:space="preserve">loads the shared library </w:t>
      </w:r>
      <w:r w:rsidR="00673B37">
        <w:rPr>
          <w:lang w:val="en-US"/>
        </w:rPr>
        <w:t>(</w:t>
      </w:r>
      <w:proofErr w:type="spellStart"/>
      <w:r w:rsidR="00673B37">
        <w:rPr>
          <w:lang w:val="en-US"/>
        </w:rPr>
        <w:t>libmi.so</w:t>
      </w:r>
      <w:proofErr w:type="spellEnd"/>
      <w:r w:rsidR="00673B37">
        <w:rPr>
          <w:lang w:val="en-US"/>
        </w:rPr>
        <w:t xml:space="preserve">) </w:t>
      </w:r>
      <w:r>
        <w:rPr>
          <w:lang w:val="en-US"/>
        </w:rPr>
        <w:t xml:space="preserve">via </w:t>
      </w:r>
      <w:r w:rsidR="00673B37">
        <w:rPr>
          <w:lang w:val="en-US"/>
        </w:rPr>
        <w:t xml:space="preserve">the </w:t>
      </w:r>
      <w:r>
        <w:rPr>
          <w:lang w:val="en-US"/>
        </w:rPr>
        <w:t xml:space="preserve">LD_PRELOAD mechanism and the </w:t>
      </w:r>
      <w:proofErr w:type="gramStart"/>
      <w:r>
        <w:rPr>
          <w:lang w:val="en-US"/>
        </w:rPr>
        <w:t xml:space="preserve">library intercepts the </w:t>
      </w:r>
      <w:proofErr w:type="spellStart"/>
      <w:r>
        <w:rPr>
          <w:lang w:val="en-US"/>
        </w:rPr>
        <w:t>pthread</w:t>
      </w:r>
      <w:proofErr w:type="spellEnd"/>
      <w:r>
        <w:rPr>
          <w:lang w:val="en-US"/>
        </w:rPr>
        <w:t xml:space="preserve"> </w:t>
      </w:r>
      <w:proofErr w:type="spellStart"/>
      <w:r w:rsidR="00962604">
        <w:rPr>
          <w:lang w:val="en-US"/>
        </w:rPr>
        <w:t>mutex</w:t>
      </w:r>
      <w:proofErr w:type="spellEnd"/>
      <w:r w:rsidR="00962604">
        <w:rPr>
          <w:lang w:val="en-US"/>
        </w:rPr>
        <w:t xml:space="preserve"> lock and unlock</w:t>
      </w:r>
      <w:proofErr w:type="gramEnd"/>
      <w:r w:rsidR="00962604">
        <w:rPr>
          <w:lang w:val="en-US"/>
        </w:rPr>
        <w:t xml:space="preserve"> </w:t>
      </w:r>
      <w:r>
        <w:rPr>
          <w:lang w:val="en-US"/>
        </w:rPr>
        <w:t>function call</w:t>
      </w:r>
      <w:r w:rsidR="00962604">
        <w:rPr>
          <w:lang w:val="en-US"/>
        </w:rPr>
        <w:t>s. Then the test</w:t>
      </w:r>
      <w:r w:rsidR="00B54225">
        <w:rPr>
          <w:lang w:val="en-US"/>
        </w:rPr>
        <w:t>ed</w:t>
      </w:r>
      <w:r w:rsidR="00962604">
        <w:rPr>
          <w:lang w:val="en-US"/>
        </w:rPr>
        <w:t xml:space="preserve"> program is run. Such an approach allows testing application</w:t>
      </w:r>
      <w:r w:rsidR="00673B37">
        <w:rPr>
          <w:lang w:val="en-US"/>
        </w:rPr>
        <w:t>s</w:t>
      </w:r>
      <w:r w:rsidR="00962604">
        <w:rPr>
          <w:lang w:val="en-US"/>
        </w:rPr>
        <w:t xml:space="preserve"> without recompilation and application</w:t>
      </w:r>
      <w:r w:rsidR="00673B37">
        <w:rPr>
          <w:lang w:val="en-US"/>
        </w:rPr>
        <w:t>s</w:t>
      </w:r>
      <w:r w:rsidR="00962604">
        <w:rPr>
          <w:lang w:val="en-US"/>
        </w:rPr>
        <w:t xml:space="preserve"> can be written in any programming language. While the </w:t>
      </w:r>
      <w:r w:rsidR="00673B37">
        <w:rPr>
          <w:lang w:val="en-US"/>
        </w:rPr>
        <w:t xml:space="preserve">tested </w:t>
      </w:r>
      <w:r w:rsidR="00962604">
        <w:rPr>
          <w:lang w:val="en-US"/>
        </w:rPr>
        <w:t xml:space="preserve">application is </w:t>
      </w:r>
      <w:r w:rsidR="001D7FF5">
        <w:rPr>
          <w:lang w:val="en-US"/>
        </w:rPr>
        <w:t>running</w:t>
      </w:r>
      <w:r w:rsidR="00962604">
        <w:rPr>
          <w:lang w:val="en-US"/>
        </w:rPr>
        <w:t xml:space="preserve"> </w:t>
      </w:r>
      <w:r w:rsidR="001D7FF5">
        <w:rPr>
          <w:lang w:val="en-US"/>
        </w:rPr>
        <w:t xml:space="preserve">information is collected. As soon as the </w:t>
      </w:r>
      <w:r w:rsidR="00B54225">
        <w:rPr>
          <w:lang w:val="en-US"/>
        </w:rPr>
        <w:t xml:space="preserve">test </w:t>
      </w:r>
      <w:r w:rsidR="001D7FF5">
        <w:rPr>
          <w:lang w:val="en-US"/>
        </w:rPr>
        <w:t xml:space="preserve">run is finished the collected information analysis is done with a help of the second python script </w:t>
      </w:r>
      <w:r w:rsidR="00673B37">
        <w:rPr>
          <w:lang w:val="en-US"/>
        </w:rPr>
        <w:t xml:space="preserve">(statmi.py) </w:t>
      </w:r>
      <w:r w:rsidR="001D7FF5">
        <w:rPr>
          <w:lang w:val="en-US"/>
        </w:rPr>
        <w:t xml:space="preserve">and the results are printed on </w:t>
      </w:r>
      <w:r w:rsidR="00FB60A3">
        <w:rPr>
          <w:lang w:val="en-US"/>
        </w:rPr>
        <w:t>the</w:t>
      </w:r>
      <w:r w:rsidR="001D7FF5">
        <w:rPr>
          <w:lang w:val="en-US"/>
        </w:rPr>
        <w:t xml:space="preserve"> console.</w:t>
      </w:r>
    </w:p>
    <w:p w:rsidR="00154890" w:rsidRDefault="00154890" w:rsidP="007776C4">
      <w:pPr>
        <w:pStyle w:val="Paragraph"/>
        <w:rPr>
          <w:lang w:val="en-US"/>
        </w:rPr>
      </w:pPr>
    </w:p>
    <w:p w:rsidR="00FB60A3" w:rsidRDefault="00EC1ECD" w:rsidP="00B04380">
      <w:pPr>
        <w:pStyle w:val="Paragraph"/>
        <w:jc w:val="center"/>
        <w:rPr>
          <w:lang w:val="en-US"/>
        </w:rPr>
      </w:pPr>
      <w:r w:rsidRPr="00EC1ECD"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5pt;height:213.75pt">
            <v:imagedata r:id="rId5"/>
          </v:shape>
        </w:pict>
      </w:r>
    </w:p>
    <w:p w:rsidR="00CB712A" w:rsidRDefault="00CB712A" w:rsidP="00A14520">
      <w:pPr>
        <w:pStyle w:val="Name"/>
        <w:jc w:val="center"/>
        <w:rPr>
          <w:lang w:val="en-US"/>
        </w:rPr>
      </w:pPr>
      <w:proofErr w:type="gramStart"/>
      <w:r>
        <w:rPr>
          <w:lang w:val="en-US"/>
        </w:rPr>
        <w:t>mi</w:t>
      </w:r>
      <w:proofErr w:type="gramEnd"/>
      <w:r>
        <w:rPr>
          <w:lang w:val="en-US"/>
        </w:rPr>
        <w:t xml:space="preserve"> data flow</w:t>
      </w:r>
    </w:p>
    <w:p w:rsidR="00FF17DC" w:rsidRDefault="00FF17DC" w:rsidP="00B04380">
      <w:pPr>
        <w:pStyle w:val="Paragraph"/>
        <w:rPr>
          <w:lang w:val="en-US"/>
        </w:rPr>
      </w:pPr>
    </w:p>
    <w:p w:rsidR="00FF17DC" w:rsidRDefault="00B861B3" w:rsidP="00FF17DC">
      <w:pPr>
        <w:jc w:val="center"/>
        <w:rPr>
          <w:lang w:val="en-US"/>
        </w:rPr>
      </w:pPr>
      <w:r w:rsidRPr="00EC1ECD">
        <w:rPr>
          <w:lang w:val="en-US"/>
        </w:rPr>
        <w:pict>
          <v:shape id="_x0000_i1026" type="#_x0000_t75" style="width:352.5pt;height:338.25pt">
            <v:imagedata r:id="rId6"/>
          </v:shape>
        </w:pict>
      </w:r>
    </w:p>
    <w:p w:rsidR="00FF17DC" w:rsidRDefault="00FF17DC" w:rsidP="00FF17DC">
      <w:pPr>
        <w:pStyle w:val="Name"/>
        <w:jc w:val="center"/>
        <w:rPr>
          <w:lang w:val="en-US"/>
        </w:rPr>
      </w:pPr>
      <w:proofErr w:type="spellStart"/>
      <w:proofErr w:type="gramStart"/>
      <w:r>
        <w:rPr>
          <w:lang w:val="en-US"/>
        </w:rPr>
        <w:t>pthread</w:t>
      </w:r>
      <w:proofErr w:type="spellEnd"/>
      <w:proofErr w:type="gramEnd"/>
      <w:r>
        <w:rPr>
          <w:lang w:val="en-US"/>
        </w:rPr>
        <w:t xml:space="preserve"> calls interception</w:t>
      </w:r>
    </w:p>
    <w:p w:rsidR="00FF17DC" w:rsidRDefault="00FF17DC" w:rsidP="00AA7E27">
      <w:pPr>
        <w:pStyle w:val="Paragraph"/>
        <w:rPr>
          <w:lang w:val="en-US"/>
        </w:rPr>
      </w:pPr>
    </w:p>
    <w:p w:rsidR="00FF17DC" w:rsidRDefault="00C71003" w:rsidP="00C71003">
      <w:pPr>
        <w:pStyle w:val="H3"/>
        <w:rPr>
          <w:lang w:val="en-US"/>
        </w:rPr>
      </w:pPr>
      <w:r>
        <w:rPr>
          <w:lang w:val="en-US"/>
        </w:rPr>
        <w:t xml:space="preserve">What mi Cannot </w:t>
      </w:r>
      <w:proofErr w:type="gramStart"/>
      <w:r>
        <w:rPr>
          <w:lang w:val="en-US"/>
        </w:rPr>
        <w:t>Do</w:t>
      </w:r>
      <w:proofErr w:type="gramEnd"/>
    </w:p>
    <w:p w:rsidR="00C71003" w:rsidRDefault="00D41EC4" w:rsidP="00D41EC4">
      <w:pPr>
        <w:pStyle w:val="UL"/>
        <w:rPr>
          <w:lang w:val="en-US"/>
        </w:rPr>
      </w:pPr>
      <w:proofErr w:type="gramStart"/>
      <w:r>
        <w:rPr>
          <w:lang w:val="en-US"/>
        </w:rPr>
        <w:t>mi</w:t>
      </w:r>
      <w:proofErr w:type="gramEnd"/>
      <w:r>
        <w:rPr>
          <w:lang w:val="en-US"/>
        </w:rPr>
        <w:t xml:space="preserve"> analyses </w:t>
      </w:r>
      <w:r w:rsidR="00FE2460">
        <w:rPr>
          <w:lang w:val="en-US"/>
        </w:rPr>
        <w:t xml:space="preserve">run-time calls only. Therefore if some potentially dangerous calls are not done during a test run then mi will not be able to catch them. A cure of this </w:t>
      </w:r>
      <w:proofErr w:type="spellStart"/>
      <w:r w:rsidR="00FE2460">
        <w:rPr>
          <w:lang w:val="en-US"/>
        </w:rPr>
        <w:t>desease</w:t>
      </w:r>
      <w:proofErr w:type="spellEnd"/>
      <w:r w:rsidR="00FE2460">
        <w:rPr>
          <w:lang w:val="en-US"/>
        </w:rPr>
        <w:t xml:space="preserve"> is to have test runs with such input data which cover all the execution branches in the test</w:t>
      </w:r>
      <w:r w:rsidR="00A034BE">
        <w:rPr>
          <w:lang w:val="en-US"/>
        </w:rPr>
        <w:t>ed</w:t>
      </w:r>
      <w:r w:rsidR="00FE2460">
        <w:rPr>
          <w:lang w:val="en-US"/>
        </w:rPr>
        <w:t xml:space="preserve"> application.</w:t>
      </w:r>
    </w:p>
    <w:p w:rsidR="00FE2460" w:rsidRPr="00FE2460" w:rsidRDefault="00FE2460" w:rsidP="00FE2460">
      <w:pPr>
        <w:pStyle w:val="UL"/>
        <w:rPr>
          <w:lang w:val="en-US"/>
        </w:rPr>
      </w:pPr>
      <w:proofErr w:type="gramStart"/>
      <w:r>
        <w:rPr>
          <w:lang w:val="en-US"/>
        </w:rPr>
        <w:t>mi</w:t>
      </w:r>
      <w:proofErr w:type="gramEnd"/>
      <w:r>
        <w:rPr>
          <w:lang w:val="en-US"/>
        </w:rPr>
        <w:t xml:space="preserve"> needs the tested applicati</w:t>
      </w:r>
      <w:r w:rsidR="00E54B98">
        <w:rPr>
          <w:lang w:val="en-US"/>
        </w:rPr>
        <w:t xml:space="preserve">on finished gracefully. </w:t>
      </w:r>
      <w:proofErr w:type="gramStart"/>
      <w:r w:rsidR="00E54B98">
        <w:rPr>
          <w:lang w:val="en-US"/>
        </w:rPr>
        <w:t>mi</w:t>
      </w:r>
      <w:proofErr w:type="gramEnd"/>
      <w:r w:rsidR="00E54B98">
        <w:rPr>
          <w:lang w:val="en-US"/>
        </w:rPr>
        <w:t xml:space="preserve"> closes the log file with information about </w:t>
      </w:r>
      <w:proofErr w:type="spellStart"/>
      <w:r w:rsidR="00E54B98">
        <w:rPr>
          <w:lang w:val="en-US"/>
        </w:rPr>
        <w:t>mutex</w:t>
      </w:r>
      <w:proofErr w:type="spellEnd"/>
      <w:r w:rsidR="00E54B98">
        <w:rPr>
          <w:lang w:val="en-US"/>
        </w:rPr>
        <w:t xml:space="preserve"> related calls</w:t>
      </w:r>
      <w:r w:rsidR="00BC2799">
        <w:rPr>
          <w:lang w:val="en-US"/>
        </w:rPr>
        <w:t xml:space="preserve"> at the exit time</w:t>
      </w:r>
      <w:r w:rsidR="00E54B98">
        <w:rPr>
          <w:lang w:val="en-US"/>
        </w:rPr>
        <w:t>. It makes sense to run the script which analyses the collected information after successful completion of the tested application.</w:t>
      </w:r>
    </w:p>
    <w:p w:rsidR="00E54B98" w:rsidRPr="00E54B98" w:rsidRDefault="00E54B98" w:rsidP="00FE2460">
      <w:pPr>
        <w:pStyle w:val="UL"/>
        <w:rPr>
          <w:lang w:val="en-US"/>
        </w:rPr>
      </w:pPr>
      <w:r>
        <w:rPr>
          <w:lang w:val="en-US"/>
        </w:rPr>
        <w:t xml:space="preserve">If the </w:t>
      </w:r>
      <w:proofErr w:type="spellStart"/>
      <w:r>
        <w:rPr>
          <w:lang w:val="en-US"/>
        </w:rPr>
        <w:t>tesed</w:t>
      </w:r>
      <w:proofErr w:type="spellEnd"/>
      <w:r>
        <w:rPr>
          <w:lang w:val="en-US"/>
        </w:rPr>
        <w:t xml:space="preserve"> application uses pools of </w:t>
      </w:r>
      <w:proofErr w:type="spellStart"/>
      <w:r>
        <w:rPr>
          <w:lang w:val="en-US"/>
        </w:rPr>
        <w:t>mutexes</w:t>
      </w:r>
      <w:proofErr w:type="spellEnd"/>
      <w:r>
        <w:rPr>
          <w:lang w:val="en-US"/>
        </w:rPr>
        <w:t xml:space="preserve"> then mi </w:t>
      </w:r>
      <w:r w:rsidR="00BC2799">
        <w:rPr>
          <w:lang w:val="en-US"/>
        </w:rPr>
        <w:t xml:space="preserve">most probably </w:t>
      </w:r>
      <w:r>
        <w:rPr>
          <w:lang w:val="en-US"/>
        </w:rPr>
        <w:t xml:space="preserve">will not be able to help. </w:t>
      </w:r>
      <w:proofErr w:type="gramStart"/>
      <w:r w:rsidR="00BC3634">
        <w:rPr>
          <w:lang w:val="en-US"/>
        </w:rPr>
        <w:t>mi</w:t>
      </w:r>
      <w:proofErr w:type="gramEnd"/>
      <w:r w:rsidR="00BC3634">
        <w:rPr>
          <w:lang w:val="en-US"/>
        </w:rPr>
        <w:t xml:space="preserve"> uses addresses to identify </w:t>
      </w:r>
      <w:proofErr w:type="spellStart"/>
      <w:r w:rsidR="00BC3634">
        <w:rPr>
          <w:lang w:val="en-US"/>
        </w:rPr>
        <w:t>mutexes</w:t>
      </w:r>
      <w:proofErr w:type="spellEnd"/>
      <w:r w:rsidR="00BC3634">
        <w:rPr>
          <w:lang w:val="en-US"/>
        </w:rPr>
        <w:t xml:space="preserve"> while in the applications with pools of </w:t>
      </w:r>
      <w:proofErr w:type="spellStart"/>
      <w:r w:rsidR="00BC3634">
        <w:rPr>
          <w:lang w:val="en-US"/>
        </w:rPr>
        <w:t>mutexes</w:t>
      </w:r>
      <w:proofErr w:type="spellEnd"/>
      <w:r w:rsidR="00BC3634">
        <w:rPr>
          <w:lang w:val="en-US"/>
        </w:rPr>
        <w:t xml:space="preserve"> the same </w:t>
      </w:r>
      <w:proofErr w:type="spellStart"/>
      <w:r w:rsidR="00BC3634">
        <w:rPr>
          <w:lang w:val="en-US"/>
        </w:rPr>
        <w:t>mutex</w:t>
      </w:r>
      <w:proofErr w:type="spellEnd"/>
      <w:r w:rsidR="00BC3634">
        <w:rPr>
          <w:lang w:val="en-US"/>
        </w:rPr>
        <w:t xml:space="preserve"> can be used for many purposes </w:t>
      </w:r>
      <w:r w:rsidR="00BC2799">
        <w:rPr>
          <w:lang w:val="en-US"/>
        </w:rPr>
        <w:t>on</w:t>
      </w:r>
      <w:r w:rsidR="00BC3634">
        <w:rPr>
          <w:lang w:val="en-US"/>
        </w:rPr>
        <w:t xml:space="preserve"> various stages of the application life cycle. </w:t>
      </w:r>
      <w:proofErr w:type="gramStart"/>
      <w:r w:rsidR="00BC3634">
        <w:rPr>
          <w:lang w:val="en-US"/>
        </w:rPr>
        <w:t>mi</w:t>
      </w:r>
      <w:proofErr w:type="gramEnd"/>
      <w:r w:rsidR="00BC3634">
        <w:rPr>
          <w:lang w:val="en-US"/>
        </w:rPr>
        <w:t xml:space="preserve"> will likely provide </w:t>
      </w:r>
      <w:r w:rsidR="00BC2799">
        <w:rPr>
          <w:lang w:val="en-US"/>
        </w:rPr>
        <w:t>incorrect</w:t>
      </w:r>
      <w:r w:rsidR="00BC3634">
        <w:rPr>
          <w:lang w:val="en-US"/>
        </w:rPr>
        <w:t xml:space="preserve"> information about potentially dangerous chains of locked </w:t>
      </w:r>
      <w:proofErr w:type="spellStart"/>
      <w:r w:rsidR="00BC3634">
        <w:rPr>
          <w:lang w:val="en-US"/>
        </w:rPr>
        <w:t>mutexes</w:t>
      </w:r>
      <w:proofErr w:type="spellEnd"/>
      <w:r w:rsidR="00BC2799">
        <w:rPr>
          <w:lang w:val="en-US"/>
        </w:rPr>
        <w:t xml:space="preserve"> in this case</w:t>
      </w:r>
      <w:r w:rsidR="00BC3634">
        <w:rPr>
          <w:lang w:val="en-US"/>
        </w:rPr>
        <w:t>.</w:t>
      </w:r>
    </w:p>
    <w:p w:rsidR="00483BE1" w:rsidRPr="00483BE1" w:rsidRDefault="00483BE1" w:rsidP="00FE2460">
      <w:pPr>
        <w:pStyle w:val="UL"/>
        <w:rPr>
          <w:lang w:val="en-US"/>
        </w:rPr>
      </w:pPr>
      <w:r>
        <w:rPr>
          <w:lang w:val="en-US"/>
        </w:rPr>
        <w:t xml:space="preserve">If the tested application uses </w:t>
      </w:r>
      <w:proofErr w:type="spellStart"/>
      <w:proofErr w:type="gramStart"/>
      <w:r>
        <w:rPr>
          <w:lang w:val="en-US"/>
        </w:rPr>
        <w:t>dlopen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call to load the </w:t>
      </w:r>
      <w:proofErr w:type="spellStart"/>
      <w:r>
        <w:rPr>
          <w:lang w:val="en-US"/>
        </w:rPr>
        <w:t>pthread</w:t>
      </w:r>
      <w:proofErr w:type="spellEnd"/>
      <w:r>
        <w:rPr>
          <w:lang w:val="en-US"/>
        </w:rPr>
        <w:t xml:space="preserve"> library and a series of </w:t>
      </w:r>
      <w:proofErr w:type="spellStart"/>
      <w:r>
        <w:rPr>
          <w:lang w:val="en-US"/>
        </w:rPr>
        <w:t>dlsym</w:t>
      </w:r>
      <w:proofErr w:type="spellEnd"/>
      <w:r>
        <w:rPr>
          <w:lang w:val="en-US"/>
        </w:rPr>
        <w:t xml:space="preserve">() calls to get </w:t>
      </w:r>
      <w:proofErr w:type="spellStart"/>
      <w:r>
        <w:rPr>
          <w:lang w:val="en-US"/>
        </w:rPr>
        <w:t>mutex</w:t>
      </w:r>
      <w:proofErr w:type="spellEnd"/>
      <w:r>
        <w:rPr>
          <w:lang w:val="en-US"/>
        </w:rPr>
        <w:t xml:space="preserve"> related functions pointers and </w:t>
      </w:r>
      <w:r w:rsidR="00274464">
        <w:rPr>
          <w:lang w:val="en-US"/>
        </w:rPr>
        <w:t>later</w:t>
      </w:r>
      <w:r>
        <w:rPr>
          <w:lang w:val="en-US"/>
        </w:rPr>
        <w:t xml:space="preserve"> uses those pointer</w:t>
      </w:r>
      <w:r w:rsidR="00BC2799">
        <w:rPr>
          <w:lang w:val="en-US"/>
        </w:rPr>
        <w:t>s</w:t>
      </w:r>
      <w:r>
        <w:rPr>
          <w:lang w:val="en-US"/>
        </w:rPr>
        <w:t xml:space="preserve"> to </w:t>
      </w:r>
      <w:r w:rsidR="00274464">
        <w:rPr>
          <w:lang w:val="en-US"/>
        </w:rPr>
        <w:t xml:space="preserve">lock and unlock </w:t>
      </w:r>
      <w:proofErr w:type="spellStart"/>
      <w:r w:rsidR="00274464">
        <w:rPr>
          <w:lang w:val="en-US"/>
        </w:rPr>
        <w:t>mutexes</w:t>
      </w:r>
      <w:proofErr w:type="spellEnd"/>
      <w:r>
        <w:rPr>
          <w:lang w:val="en-US"/>
        </w:rPr>
        <w:t xml:space="preserve"> then mi will not be able to intercept such calls and therefore they will not be </w:t>
      </w:r>
      <w:proofErr w:type="spellStart"/>
      <w:r>
        <w:rPr>
          <w:lang w:val="en-US"/>
        </w:rPr>
        <w:t>analysed</w:t>
      </w:r>
      <w:proofErr w:type="spellEnd"/>
      <w:r>
        <w:rPr>
          <w:lang w:val="en-US"/>
        </w:rPr>
        <w:t>.</w:t>
      </w:r>
    </w:p>
    <w:p w:rsidR="00FE2460" w:rsidRPr="00B861B3" w:rsidRDefault="00274464" w:rsidP="00FE2460">
      <w:pPr>
        <w:pStyle w:val="H3"/>
        <w:rPr>
          <w:lang w:val="en-US"/>
        </w:rPr>
      </w:pPr>
      <w:proofErr w:type="gramStart"/>
      <w:r>
        <w:rPr>
          <w:lang w:val="en-US"/>
        </w:rPr>
        <w:t>mi</w:t>
      </w:r>
      <w:proofErr w:type="gramEnd"/>
      <w:r w:rsidRPr="00B861B3">
        <w:rPr>
          <w:lang w:val="en-US"/>
        </w:rPr>
        <w:t xml:space="preserve"> </w:t>
      </w:r>
      <w:r>
        <w:rPr>
          <w:lang w:val="en-US"/>
        </w:rPr>
        <w:t>Usage</w:t>
      </w:r>
      <w:r w:rsidRPr="00B861B3">
        <w:rPr>
          <w:lang w:val="en-US"/>
        </w:rPr>
        <w:t xml:space="preserve"> </w:t>
      </w:r>
      <w:r>
        <w:rPr>
          <w:lang w:val="en-US"/>
        </w:rPr>
        <w:t>Example</w:t>
      </w:r>
    </w:p>
    <w:p w:rsidR="00FE2460" w:rsidRPr="00274464" w:rsidRDefault="00274464" w:rsidP="00FE2460">
      <w:pPr>
        <w:pStyle w:val="Paragraph"/>
        <w:rPr>
          <w:lang w:val="en-US"/>
        </w:rPr>
      </w:pPr>
      <w:r>
        <w:rPr>
          <w:lang w:val="en-US"/>
        </w:rPr>
        <w:t>This is how to run mi with a</w:t>
      </w:r>
      <w:r w:rsidR="00BC2799">
        <w:rPr>
          <w:lang w:val="en-US"/>
        </w:rPr>
        <w:t>n</w:t>
      </w:r>
      <w:r>
        <w:rPr>
          <w:lang w:val="en-US"/>
        </w:rPr>
        <w:t xml:space="preserve"> application</w:t>
      </w:r>
      <w:r w:rsidR="00BC2799">
        <w:rPr>
          <w:lang w:val="en-US"/>
        </w:rPr>
        <w:t xml:space="preserve"> to test</w:t>
      </w:r>
      <w:r w:rsidR="00FE2460" w:rsidRPr="00274464">
        <w:rPr>
          <w:lang w:val="en-US"/>
        </w:rPr>
        <w:t>:</w:t>
      </w:r>
    </w:p>
    <w:p w:rsidR="00FE2460" w:rsidRPr="007D6572" w:rsidRDefault="00FE2460" w:rsidP="00FE2460">
      <w:pPr>
        <w:pStyle w:val="Code"/>
      </w:pPr>
      <w:r w:rsidRPr="007D6572">
        <w:t>satsky.homelinux.com:~&gt; ./mi.py ./test/test-bad-lock-order-elf</w:t>
      </w:r>
    </w:p>
    <w:p w:rsidR="00FE2460" w:rsidRPr="007D6572" w:rsidRDefault="00FE2460" w:rsidP="00FE2460">
      <w:pPr>
        <w:pStyle w:val="Code"/>
      </w:pPr>
      <w:r w:rsidRPr="007D6572">
        <w:t>Test (improper lock order, elf) t0: m1.lock -&gt; m2.lock -&gt; m3.lock -&gt; m3.unlock -&gt; m2.unlock -&gt; m1.unlock</w:t>
      </w:r>
    </w:p>
    <w:p w:rsidR="00FE2460" w:rsidRPr="007D6572" w:rsidRDefault="00FE2460" w:rsidP="00FE2460">
      <w:pPr>
        <w:pStyle w:val="Code"/>
      </w:pPr>
      <w:r w:rsidRPr="007D6572">
        <w:t xml:space="preserve">                                t1: m1.lock -&gt; m3.lock -&gt; m2.lock -&gt; m2.unlock -&gt; m3.unlock -&gt; m1.unlock</w:t>
      </w:r>
    </w:p>
    <w:p w:rsidR="00FE2460" w:rsidRPr="00934FE0" w:rsidRDefault="00934FE0" w:rsidP="00FE2460">
      <w:pPr>
        <w:pStyle w:val="Paragraph"/>
        <w:rPr>
          <w:lang w:val="en-US"/>
        </w:rPr>
      </w:pPr>
      <w:r>
        <w:rPr>
          <w:lang w:val="en-US"/>
        </w:rPr>
        <w:t>A log file is formed as the result of run</w:t>
      </w:r>
      <w:r w:rsidR="00FE2460" w:rsidRPr="00934FE0">
        <w:rPr>
          <w:lang w:val="en-US"/>
        </w:rPr>
        <w:t>:</w:t>
      </w:r>
    </w:p>
    <w:p w:rsidR="00FE2460" w:rsidRPr="00511D0B" w:rsidRDefault="00FE2460" w:rsidP="00FE2460">
      <w:pPr>
        <w:pStyle w:val="Code"/>
      </w:pPr>
      <w:r w:rsidRPr="00511D0B">
        <w:lastRenderedPageBreak/>
        <w:t>satsky.homelinux.com:~&gt; ll mi.log</w:t>
      </w:r>
    </w:p>
    <w:p w:rsidR="00FE2460" w:rsidRPr="00A871C8" w:rsidRDefault="00FE2460" w:rsidP="00FE2460">
      <w:pPr>
        <w:pStyle w:val="Code"/>
      </w:pPr>
      <w:r w:rsidRPr="00A871C8">
        <w:t>-rw-rw-r-- 1 guest guest 4411 2010-01-31 20:54 mi.log</w:t>
      </w:r>
    </w:p>
    <w:p w:rsidR="00FE2460" w:rsidRPr="00934FE0" w:rsidRDefault="00934FE0" w:rsidP="00FE2460">
      <w:pPr>
        <w:pStyle w:val="Paragraph"/>
        <w:rPr>
          <w:lang w:val="en-US"/>
        </w:rPr>
      </w:pPr>
      <w:r>
        <w:rPr>
          <w:lang w:val="en-US"/>
        </w:rPr>
        <w:t>Now you can run the script which analyses the collected information</w:t>
      </w:r>
      <w:r w:rsidR="00FE2460" w:rsidRPr="00934FE0">
        <w:rPr>
          <w:lang w:val="en-US"/>
        </w:rPr>
        <w:t>:</w:t>
      </w:r>
    </w:p>
    <w:p w:rsidR="00FE2460" w:rsidRPr="00511D0B" w:rsidRDefault="00FE2460" w:rsidP="00FE2460">
      <w:pPr>
        <w:pStyle w:val="Code"/>
      </w:pPr>
      <w:r w:rsidRPr="00511D0B">
        <w:t>swift@satsky.homelinux.com:~&gt; ./statmi.py</w:t>
      </w:r>
    </w:p>
    <w:p w:rsidR="00FE2460" w:rsidRPr="00511D0B" w:rsidRDefault="00FE2460" w:rsidP="00FE2460">
      <w:pPr>
        <w:pStyle w:val="Code"/>
      </w:pPr>
      <w:r w:rsidRPr="00511D0B">
        <w:t>Execution environment:</w:t>
      </w:r>
    </w:p>
    <w:p w:rsidR="00FE2460" w:rsidRPr="00511D0B" w:rsidRDefault="00FE2460" w:rsidP="00FE2460">
      <w:pPr>
        <w:pStyle w:val="Code"/>
      </w:pPr>
      <w:r w:rsidRPr="00511D0B">
        <w:t xml:space="preserve">    application: /home/guest/test/test-bad-lock-order-elf</w:t>
      </w:r>
    </w:p>
    <w:p w:rsidR="00FE2460" w:rsidRPr="00511D0B" w:rsidRDefault="00FE2460" w:rsidP="00FE2460">
      <w:pPr>
        <w:pStyle w:val="Code"/>
      </w:pPr>
      <w:r w:rsidRPr="00511D0B">
        <w:t xml:space="preserve">    log file: /home/guest/mi.log</w:t>
      </w:r>
    </w:p>
    <w:p w:rsidR="00FE2460" w:rsidRPr="00511D0B" w:rsidRDefault="00FE2460" w:rsidP="00FE2460">
      <w:pPr>
        <w:pStyle w:val="Code"/>
      </w:pPr>
      <w:r w:rsidRPr="00511D0B">
        <w:t xml:space="preserve">    libpthread.so path: /lib64/libpthread.so.0</w:t>
      </w:r>
    </w:p>
    <w:p w:rsidR="00FE2460" w:rsidRPr="00511D0B" w:rsidRDefault="00FE2460" w:rsidP="00FE2460">
      <w:pPr>
        <w:pStyle w:val="Code"/>
      </w:pPr>
      <w:r w:rsidRPr="00511D0B">
        <w:t xml:space="preserve">    do not print stack trace</w:t>
      </w:r>
    </w:p>
    <w:p w:rsidR="00FE2460" w:rsidRPr="00511D0B" w:rsidRDefault="00FE2460" w:rsidP="00FE2460">
      <w:pPr>
        <w:pStyle w:val="Code"/>
      </w:pPr>
      <w:r w:rsidRPr="00511D0B">
        <w:t>Number of threads: 3</w:t>
      </w:r>
    </w:p>
    <w:p w:rsidR="00FE2460" w:rsidRPr="00511D0B" w:rsidRDefault="00FE2460" w:rsidP="00FE2460">
      <w:pPr>
        <w:pStyle w:val="Code"/>
      </w:pPr>
      <w:r w:rsidRPr="00511D0B">
        <w:t>Number of mutexes: 4</w:t>
      </w:r>
    </w:p>
    <w:p w:rsidR="00FE2460" w:rsidRPr="00511D0B" w:rsidRDefault="00FE2460" w:rsidP="00FE2460">
      <w:pPr>
        <w:pStyle w:val="Code"/>
      </w:pPr>
      <w:r w:rsidRPr="00511D0B">
        <w:t>Successfull operations: 56</w:t>
      </w:r>
    </w:p>
    <w:p w:rsidR="00FE2460" w:rsidRPr="00511D0B" w:rsidRDefault="00FE2460" w:rsidP="00FE2460">
      <w:pPr>
        <w:pStyle w:val="Code"/>
      </w:pPr>
      <w:r w:rsidRPr="00511D0B">
        <w:t>Failed operations: 0</w:t>
      </w:r>
    </w:p>
    <w:p w:rsidR="00FE2460" w:rsidRPr="00511D0B" w:rsidRDefault="00FE2460" w:rsidP="00FE2460">
      <w:pPr>
        <w:pStyle w:val="Code"/>
      </w:pPr>
      <w:r w:rsidRPr="00511D0B">
        <w:t>Collecting chains and statistics...</w:t>
      </w:r>
    </w:p>
    <w:p w:rsidR="00FE2460" w:rsidRPr="00511D0B" w:rsidRDefault="00FE2460" w:rsidP="00FE2460">
      <w:pPr>
        <w:pStyle w:val="Code"/>
      </w:pPr>
      <w:r w:rsidRPr="00511D0B">
        <w:t>Threads legend:</w:t>
      </w:r>
    </w:p>
    <w:p w:rsidR="00FE2460" w:rsidRPr="00511D0B" w:rsidRDefault="00FE2460" w:rsidP="00FE2460">
      <w:pPr>
        <w:pStyle w:val="Code"/>
      </w:pPr>
      <w:r w:rsidRPr="00511D0B">
        <w:t xml:space="preserve">    t0 -&gt; 140209742624528</w:t>
      </w:r>
    </w:p>
    <w:p w:rsidR="00FE2460" w:rsidRPr="00511D0B" w:rsidRDefault="00FE2460" w:rsidP="00FE2460">
      <w:pPr>
        <w:pStyle w:val="Code"/>
      </w:pPr>
      <w:r w:rsidRPr="00511D0B">
        <w:t xml:space="preserve">    t1 -&gt; 140209742620944</w:t>
      </w:r>
    </w:p>
    <w:p w:rsidR="00FE2460" w:rsidRPr="00511D0B" w:rsidRDefault="00FE2460" w:rsidP="00FE2460">
      <w:pPr>
        <w:pStyle w:val="Code"/>
      </w:pPr>
      <w:r w:rsidRPr="00511D0B">
        <w:t xml:space="preserve">    t2 -&gt; 140209732131088</w:t>
      </w:r>
    </w:p>
    <w:p w:rsidR="00FE2460" w:rsidRPr="00511D0B" w:rsidRDefault="00FE2460" w:rsidP="00FE2460">
      <w:pPr>
        <w:pStyle w:val="Code"/>
      </w:pPr>
      <w:r w:rsidRPr="00511D0B">
        <w:t>Mutexes legend:</w:t>
      </w:r>
    </w:p>
    <w:p w:rsidR="00FE2460" w:rsidRPr="00511D0B" w:rsidRDefault="00FE2460" w:rsidP="00FE2460">
      <w:pPr>
        <w:pStyle w:val="Code"/>
      </w:pPr>
      <w:r w:rsidRPr="00511D0B">
        <w:t xml:space="preserve">    m0 -&gt; 0x310baf7040</w:t>
      </w:r>
    </w:p>
    <w:p w:rsidR="00FE2460" w:rsidRPr="00511D0B" w:rsidRDefault="00FE2460" w:rsidP="00FE2460">
      <w:pPr>
        <w:pStyle w:val="Code"/>
      </w:pPr>
      <w:r w:rsidRPr="00511D0B">
        <w:t xml:space="preserve">    m1 -&gt; 0x6013c0</w:t>
      </w:r>
    </w:p>
    <w:p w:rsidR="00FE2460" w:rsidRPr="00511D0B" w:rsidRDefault="00FE2460" w:rsidP="00FE2460">
      <w:pPr>
        <w:pStyle w:val="Code"/>
      </w:pPr>
      <w:r w:rsidRPr="00511D0B">
        <w:t xml:space="preserve">    m2 -&gt; 0x601400</w:t>
      </w:r>
    </w:p>
    <w:p w:rsidR="00FE2460" w:rsidRPr="00511D0B" w:rsidRDefault="00FE2460" w:rsidP="00FE2460">
      <w:pPr>
        <w:pStyle w:val="Code"/>
      </w:pPr>
      <w:r w:rsidRPr="00511D0B">
        <w:t xml:space="preserve">    m3 -&gt; 0x601440</w:t>
      </w:r>
    </w:p>
    <w:p w:rsidR="00FE2460" w:rsidRPr="00511D0B" w:rsidRDefault="00FE2460" w:rsidP="00FE2460">
      <w:pPr>
        <w:pStyle w:val="Code"/>
      </w:pPr>
      <w:r w:rsidRPr="00511D0B">
        <w:t>--- E000 -- t2: m3 -&gt; m2 -- t1: m2 -&gt; m3</w:t>
      </w:r>
    </w:p>
    <w:p w:rsidR="00FE2460" w:rsidRPr="00511D0B" w:rsidRDefault="00FE2460" w:rsidP="00FE2460">
      <w:pPr>
        <w:pStyle w:val="Code"/>
      </w:pPr>
      <w:r w:rsidRPr="00511D0B">
        <w:t>ERROR: potential dead lock detected</w:t>
      </w:r>
    </w:p>
    <w:p w:rsidR="00FE2460" w:rsidRPr="00511D0B" w:rsidRDefault="00FE2460" w:rsidP="00FE2460">
      <w:pPr>
        <w:pStyle w:val="Code"/>
      </w:pPr>
      <w:r w:rsidRPr="00511D0B">
        <w:t>Thread t2 lock stack:</w:t>
      </w:r>
    </w:p>
    <w:p w:rsidR="00FE2460" w:rsidRPr="00511D0B" w:rsidRDefault="00FE2460" w:rsidP="00FE2460">
      <w:pPr>
        <w:pStyle w:val="Code"/>
      </w:pPr>
      <w:r w:rsidRPr="00511D0B">
        <w:t xml:space="preserve">    Operation: lock Object: 0x601400(m2) Thread: 140209732131088(t2) Return code: 0 Clocks: 0</w:t>
      </w:r>
    </w:p>
    <w:p w:rsidR="00FE2460" w:rsidRPr="00511D0B" w:rsidRDefault="00FE2460" w:rsidP="00FE2460">
      <w:pPr>
        <w:pStyle w:val="Code"/>
      </w:pPr>
      <w:r w:rsidRPr="00511D0B">
        <w:t xml:space="preserve">    Operation: lock Object: 0x601440(m3) Thread: 140209732131088(t2) Return code: 0 Clocks: 0</w:t>
      </w:r>
    </w:p>
    <w:p w:rsidR="00FE2460" w:rsidRPr="00511D0B" w:rsidRDefault="00FE2460" w:rsidP="00FE2460">
      <w:pPr>
        <w:pStyle w:val="Code"/>
      </w:pPr>
      <w:r w:rsidRPr="00511D0B">
        <w:t xml:space="preserve">    Operation: lock Object: 0x6013c0(m1) Thread: 140209732131088(t2) Return code: 0 Clocks: 0</w:t>
      </w:r>
    </w:p>
    <w:p w:rsidR="00FE2460" w:rsidRPr="00511D0B" w:rsidRDefault="00FE2460" w:rsidP="00FE2460">
      <w:pPr>
        <w:pStyle w:val="Code"/>
      </w:pPr>
      <w:r w:rsidRPr="00511D0B">
        <w:t>Thread t1 lock stack:</w:t>
      </w:r>
    </w:p>
    <w:p w:rsidR="00FE2460" w:rsidRPr="00511D0B" w:rsidRDefault="00FE2460" w:rsidP="00FE2460">
      <w:pPr>
        <w:pStyle w:val="Code"/>
      </w:pPr>
      <w:r w:rsidRPr="00511D0B">
        <w:t xml:space="preserve">    Operation: lock Object: 0x601440(m3) Thread: 140209742620944(t1) Return code: 0 Clocks: 0</w:t>
      </w:r>
    </w:p>
    <w:p w:rsidR="00FE2460" w:rsidRPr="00511D0B" w:rsidRDefault="00FE2460" w:rsidP="00FE2460">
      <w:pPr>
        <w:pStyle w:val="Code"/>
      </w:pPr>
      <w:r w:rsidRPr="00511D0B">
        <w:t xml:space="preserve">    Operation: lock Object: 0x601400(m2) Thread: 140209742620944(t1) Return code: 0 Clocks: 0</w:t>
      </w:r>
    </w:p>
    <w:p w:rsidR="00FE2460" w:rsidRPr="00511D0B" w:rsidRDefault="00FE2460" w:rsidP="00FE2460">
      <w:pPr>
        <w:pStyle w:val="Code"/>
      </w:pPr>
      <w:r w:rsidRPr="00511D0B">
        <w:t xml:space="preserve">    Operation: lock Object: 0x6013c0(m1) Thread: 140209742620944(t1) Return code: 0 Clocks: 0</w:t>
      </w:r>
    </w:p>
    <w:p w:rsidR="00FE2460" w:rsidRPr="00B861B3" w:rsidRDefault="00FE2460" w:rsidP="00FE2460">
      <w:pPr>
        <w:pStyle w:val="Code"/>
      </w:pPr>
      <w:r w:rsidRPr="00B861B3">
        <w:t xml:space="preserve">--- </w:t>
      </w:r>
      <w:r>
        <w:t>E</w:t>
      </w:r>
      <w:r w:rsidRPr="00B861B3">
        <w:t>000</w:t>
      </w:r>
    </w:p>
    <w:p w:rsidR="00FE2460" w:rsidRPr="00934FE0" w:rsidRDefault="00934FE0" w:rsidP="00FE2460">
      <w:pPr>
        <w:pStyle w:val="Paragraph"/>
        <w:rPr>
          <w:lang w:val="en-US"/>
        </w:rPr>
      </w:pPr>
      <w:r>
        <w:rPr>
          <w:lang w:val="en-US"/>
        </w:rPr>
        <w:t>Each</w:t>
      </w:r>
      <w:r w:rsidRPr="00934FE0">
        <w:rPr>
          <w:lang w:val="en-US"/>
        </w:rPr>
        <w:t xml:space="preserve"> </w:t>
      </w:r>
      <w:r>
        <w:rPr>
          <w:lang w:val="en-US"/>
        </w:rPr>
        <w:t>error</w:t>
      </w:r>
      <w:r w:rsidRPr="00934FE0">
        <w:rPr>
          <w:lang w:val="en-US"/>
        </w:rPr>
        <w:t xml:space="preserve"> </w:t>
      </w:r>
      <w:r>
        <w:rPr>
          <w:lang w:val="en-US"/>
        </w:rPr>
        <w:t>message</w:t>
      </w:r>
      <w:r w:rsidRPr="00934FE0">
        <w:rPr>
          <w:lang w:val="en-US"/>
        </w:rPr>
        <w:t xml:space="preserve"> </w:t>
      </w:r>
      <w:r>
        <w:rPr>
          <w:lang w:val="en-US"/>
        </w:rPr>
        <w:t>is</w:t>
      </w:r>
      <w:r w:rsidRPr="00934FE0">
        <w:rPr>
          <w:lang w:val="en-US"/>
        </w:rPr>
        <w:t xml:space="preserve"> </w:t>
      </w:r>
      <w:r>
        <w:rPr>
          <w:lang w:val="en-US"/>
        </w:rPr>
        <w:t>surrounded</w:t>
      </w:r>
      <w:r w:rsidRPr="00934FE0">
        <w:rPr>
          <w:lang w:val="en-US"/>
        </w:rPr>
        <w:t xml:space="preserve"> </w:t>
      </w:r>
      <w:r>
        <w:rPr>
          <w:lang w:val="en-US"/>
        </w:rPr>
        <w:t>by</w:t>
      </w:r>
      <w:r w:rsidRPr="00934FE0">
        <w:rPr>
          <w:lang w:val="en-US"/>
        </w:rPr>
        <w:t xml:space="preserve"> </w:t>
      </w:r>
      <w:r>
        <w:rPr>
          <w:lang w:val="en-US"/>
        </w:rPr>
        <w:t>lines</w:t>
      </w:r>
      <w:r w:rsidRPr="00934FE0">
        <w:rPr>
          <w:lang w:val="en-US"/>
        </w:rPr>
        <w:t xml:space="preserve"> </w:t>
      </w:r>
      <w:r>
        <w:rPr>
          <w:lang w:val="en-US"/>
        </w:rPr>
        <w:t>which</w:t>
      </w:r>
      <w:r w:rsidRPr="00934FE0">
        <w:rPr>
          <w:lang w:val="en-US"/>
        </w:rPr>
        <w:t xml:space="preserve"> </w:t>
      </w:r>
      <w:r>
        <w:rPr>
          <w:lang w:val="en-US"/>
        </w:rPr>
        <w:t>start</w:t>
      </w:r>
      <w:r w:rsidRPr="00934FE0">
        <w:rPr>
          <w:lang w:val="en-US"/>
        </w:rPr>
        <w:t xml:space="preserve"> </w:t>
      </w:r>
      <w:r>
        <w:rPr>
          <w:lang w:val="en-US"/>
        </w:rPr>
        <w:t>from</w:t>
      </w:r>
      <w:r w:rsidRPr="00934FE0">
        <w:rPr>
          <w:lang w:val="en-US"/>
        </w:rPr>
        <w:t xml:space="preserve"> </w:t>
      </w:r>
      <w:r>
        <w:rPr>
          <w:lang w:val="en-US"/>
        </w:rPr>
        <w:t>three</w:t>
      </w:r>
      <w:r w:rsidRPr="00934FE0">
        <w:rPr>
          <w:lang w:val="en-US"/>
        </w:rPr>
        <w:t xml:space="preserve"> </w:t>
      </w:r>
      <w:r>
        <w:rPr>
          <w:lang w:val="en-US"/>
        </w:rPr>
        <w:t>dashes</w:t>
      </w:r>
      <w:r w:rsidR="00FE2460" w:rsidRPr="00934FE0">
        <w:rPr>
          <w:lang w:val="en-US"/>
        </w:rPr>
        <w:t>:</w:t>
      </w:r>
    </w:p>
    <w:p w:rsidR="00FE2460" w:rsidRPr="00B861B3" w:rsidRDefault="00FE2460" w:rsidP="00FE2460">
      <w:pPr>
        <w:pStyle w:val="Code"/>
      </w:pPr>
      <w:r w:rsidRPr="00B861B3">
        <w:t xml:space="preserve">--- </w:t>
      </w:r>
      <w:r>
        <w:t>E</w:t>
      </w:r>
      <w:r w:rsidRPr="00B861B3">
        <w:t xml:space="preserve">000 -- </w:t>
      </w:r>
      <w:r>
        <w:t>t</w:t>
      </w:r>
      <w:r w:rsidRPr="00B861B3">
        <w:t xml:space="preserve">2: </w:t>
      </w:r>
      <w:r>
        <w:t>m</w:t>
      </w:r>
      <w:r w:rsidRPr="00B861B3">
        <w:t xml:space="preserve">3 -&gt; </w:t>
      </w:r>
      <w:r>
        <w:t>m</w:t>
      </w:r>
      <w:r w:rsidRPr="00B861B3">
        <w:t xml:space="preserve">2 -- </w:t>
      </w:r>
      <w:r>
        <w:t>t</w:t>
      </w:r>
      <w:r w:rsidRPr="00B861B3">
        <w:t xml:space="preserve">1: </w:t>
      </w:r>
      <w:r>
        <w:t>m</w:t>
      </w:r>
      <w:r w:rsidRPr="00B861B3">
        <w:t xml:space="preserve">2 -&gt; </w:t>
      </w:r>
      <w:r>
        <w:t>m</w:t>
      </w:r>
      <w:r w:rsidRPr="00B861B3">
        <w:t>3</w:t>
      </w:r>
    </w:p>
    <w:p w:rsidR="00FE2460" w:rsidRPr="00B861B3" w:rsidRDefault="00FE2460" w:rsidP="00FE2460">
      <w:pPr>
        <w:pStyle w:val="Code"/>
      </w:pPr>
      <w:r w:rsidRPr="00B861B3">
        <w:t>. . .</w:t>
      </w:r>
    </w:p>
    <w:p w:rsidR="00FE2460" w:rsidRPr="00B861B3" w:rsidRDefault="00FE2460" w:rsidP="00FE2460">
      <w:pPr>
        <w:pStyle w:val="Code"/>
      </w:pPr>
      <w:r w:rsidRPr="00B861B3">
        <w:t xml:space="preserve">--- </w:t>
      </w:r>
      <w:r>
        <w:t>E</w:t>
      </w:r>
      <w:r w:rsidRPr="00B861B3">
        <w:t>000</w:t>
      </w:r>
    </w:p>
    <w:p w:rsidR="00FE2460" w:rsidRPr="00934FE0" w:rsidRDefault="00934FE0" w:rsidP="00FE2460">
      <w:pPr>
        <w:pStyle w:val="Paragraph"/>
        <w:rPr>
          <w:lang w:val="en-US"/>
        </w:rPr>
      </w:pPr>
      <w:r>
        <w:rPr>
          <w:lang w:val="en-US"/>
        </w:rPr>
        <w:t>The ‘E’ character means that this is an error</w:t>
      </w:r>
      <w:r w:rsidR="00FE2460" w:rsidRPr="00934FE0">
        <w:rPr>
          <w:lang w:val="en-US"/>
        </w:rPr>
        <w:t xml:space="preserve">. </w:t>
      </w:r>
      <w:r>
        <w:rPr>
          <w:lang w:val="en-US"/>
        </w:rPr>
        <w:t>The ‘W’ character is used for warnings.</w:t>
      </w:r>
      <w:r w:rsidR="00FE2460" w:rsidRPr="00934FE0">
        <w:rPr>
          <w:lang w:val="en-US"/>
        </w:rPr>
        <w:t xml:space="preserve"> </w:t>
      </w:r>
      <w:r>
        <w:rPr>
          <w:lang w:val="en-US"/>
        </w:rPr>
        <w:t>The message type character is followed by the three digits number</w:t>
      </w:r>
      <w:r w:rsidR="00FE2460" w:rsidRPr="00934FE0">
        <w:rPr>
          <w:lang w:val="en-US"/>
        </w:rPr>
        <w:t>.</w:t>
      </w:r>
    </w:p>
    <w:p w:rsidR="00FE2460" w:rsidRPr="00B861B3" w:rsidRDefault="00934FE0" w:rsidP="00FE2460">
      <w:pPr>
        <w:pStyle w:val="Paragraph"/>
        <w:rPr>
          <w:lang w:val="en-US"/>
        </w:rPr>
      </w:pPr>
      <w:r>
        <w:rPr>
          <w:lang w:val="en-US"/>
        </w:rPr>
        <w:t xml:space="preserve">The message header has a short error </w:t>
      </w:r>
      <w:proofErr w:type="spellStart"/>
      <w:r>
        <w:rPr>
          <w:lang w:val="en-US"/>
        </w:rPr>
        <w:t>descripton</w:t>
      </w:r>
      <w:proofErr w:type="spellEnd"/>
      <w:r>
        <w:rPr>
          <w:lang w:val="en-US"/>
        </w:rPr>
        <w:t>. The</w:t>
      </w:r>
      <w:r w:rsidRPr="00B861B3">
        <w:rPr>
          <w:lang w:val="en-US"/>
        </w:rPr>
        <w:t xml:space="preserve"> </w:t>
      </w:r>
      <w:r>
        <w:rPr>
          <w:lang w:val="en-US"/>
        </w:rPr>
        <w:t>notation</w:t>
      </w:r>
      <w:r w:rsidR="00FE2460" w:rsidRPr="00B861B3">
        <w:rPr>
          <w:lang w:val="en-US"/>
        </w:rPr>
        <w:t>:</w:t>
      </w:r>
    </w:p>
    <w:p w:rsidR="00FE2460" w:rsidRPr="00B861B3" w:rsidRDefault="00FE2460" w:rsidP="00FE2460">
      <w:pPr>
        <w:pStyle w:val="Code"/>
      </w:pPr>
      <w:r>
        <w:t>t</w:t>
      </w:r>
      <w:r w:rsidRPr="00B861B3">
        <w:t xml:space="preserve">2: </w:t>
      </w:r>
      <w:r>
        <w:t>m</w:t>
      </w:r>
      <w:r w:rsidRPr="00B861B3">
        <w:t xml:space="preserve">3 -&gt; </w:t>
      </w:r>
      <w:r>
        <w:t>m</w:t>
      </w:r>
      <w:r w:rsidRPr="00B861B3">
        <w:t xml:space="preserve">2 -- </w:t>
      </w:r>
      <w:r>
        <w:t>t</w:t>
      </w:r>
      <w:r w:rsidRPr="00B861B3">
        <w:t xml:space="preserve">1: </w:t>
      </w:r>
      <w:r>
        <w:t>m</w:t>
      </w:r>
      <w:r w:rsidRPr="00B861B3">
        <w:t xml:space="preserve">2 -&gt; </w:t>
      </w:r>
      <w:r>
        <w:t>m</w:t>
      </w:r>
      <w:r w:rsidRPr="00B861B3">
        <w:t>3</w:t>
      </w:r>
    </w:p>
    <w:p w:rsidR="00FE2460" w:rsidRPr="006976DC" w:rsidRDefault="00934FE0" w:rsidP="00FE2460">
      <w:pPr>
        <w:pStyle w:val="Paragraph"/>
        <w:rPr>
          <w:lang w:val="en-US"/>
        </w:rPr>
      </w:pPr>
      <w:proofErr w:type="gramStart"/>
      <w:r>
        <w:rPr>
          <w:lang w:val="en-US"/>
        </w:rPr>
        <w:t>should</w:t>
      </w:r>
      <w:proofErr w:type="gramEnd"/>
      <w:r w:rsidRPr="006976DC">
        <w:rPr>
          <w:lang w:val="en-US"/>
        </w:rPr>
        <w:t xml:space="preserve"> </w:t>
      </w:r>
      <w:r>
        <w:rPr>
          <w:lang w:val="en-US"/>
        </w:rPr>
        <w:t>be</w:t>
      </w:r>
      <w:r w:rsidRPr="006976DC">
        <w:rPr>
          <w:lang w:val="en-US"/>
        </w:rPr>
        <w:t xml:space="preserve"> </w:t>
      </w:r>
      <w:r>
        <w:rPr>
          <w:lang w:val="en-US"/>
        </w:rPr>
        <w:t>read</w:t>
      </w:r>
      <w:r w:rsidRPr="006976DC">
        <w:rPr>
          <w:lang w:val="en-US"/>
        </w:rPr>
        <w:t xml:space="preserve"> </w:t>
      </w:r>
      <w:r>
        <w:rPr>
          <w:lang w:val="en-US"/>
        </w:rPr>
        <w:t>as</w:t>
      </w:r>
      <w:r w:rsidRPr="006976DC">
        <w:rPr>
          <w:lang w:val="en-US"/>
        </w:rPr>
        <w:t xml:space="preserve"> </w:t>
      </w:r>
      <w:r>
        <w:rPr>
          <w:lang w:val="en-US"/>
        </w:rPr>
        <w:t>follows</w:t>
      </w:r>
      <w:r w:rsidR="00D40D19">
        <w:rPr>
          <w:lang w:val="en-US"/>
        </w:rPr>
        <w:t>:</w:t>
      </w:r>
      <w:r w:rsidR="00FE2460" w:rsidRPr="006976DC">
        <w:rPr>
          <w:lang w:val="en-US"/>
        </w:rPr>
        <w:t xml:space="preserve"> </w:t>
      </w:r>
      <w:r w:rsidR="006976DC">
        <w:rPr>
          <w:lang w:val="en-US"/>
        </w:rPr>
        <w:t>thread</w:t>
      </w:r>
      <w:r w:rsidR="00FE2460" w:rsidRPr="006976DC">
        <w:rPr>
          <w:lang w:val="en-US"/>
        </w:rPr>
        <w:t xml:space="preserve"> t2 </w:t>
      </w:r>
      <w:r w:rsidR="006976DC">
        <w:rPr>
          <w:lang w:val="en-US"/>
        </w:rPr>
        <w:t>locked</w:t>
      </w:r>
      <w:r w:rsidR="006976DC" w:rsidRPr="006976DC">
        <w:rPr>
          <w:lang w:val="en-US"/>
        </w:rPr>
        <w:t xml:space="preserve"> </w:t>
      </w:r>
      <w:proofErr w:type="spellStart"/>
      <w:r w:rsidR="006976DC">
        <w:rPr>
          <w:lang w:val="en-US"/>
        </w:rPr>
        <w:t>mutex</w:t>
      </w:r>
      <w:proofErr w:type="spellEnd"/>
      <w:r w:rsidR="00FE2460" w:rsidRPr="006976DC">
        <w:rPr>
          <w:lang w:val="en-US"/>
        </w:rPr>
        <w:t xml:space="preserve"> m3 </w:t>
      </w:r>
      <w:r w:rsidR="006976DC">
        <w:rPr>
          <w:lang w:val="en-US"/>
        </w:rPr>
        <w:t>and</w:t>
      </w:r>
      <w:r w:rsidR="006976DC" w:rsidRPr="006976DC">
        <w:rPr>
          <w:lang w:val="en-US"/>
        </w:rPr>
        <w:t xml:space="preserve"> </w:t>
      </w:r>
      <w:r w:rsidR="006976DC">
        <w:rPr>
          <w:lang w:val="en-US"/>
        </w:rPr>
        <w:t>then</w:t>
      </w:r>
      <w:r w:rsidR="006976DC" w:rsidRPr="006976DC">
        <w:rPr>
          <w:lang w:val="en-US"/>
        </w:rPr>
        <w:t xml:space="preserve"> </w:t>
      </w:r>
      <w:r w:rsidR="006976DC">
        <w:rPr>
          <w:lang w:val="en-US"/>
        </w:rPr>
        <w:t>locked</w:t>
      </w:r>
      <w:r w:rsidR="006976DC" w:rsidRPr="006976DC">
        <w:rPr>
          <w:lang w:val="en-US"/>
        </w:rPr>
        <w:t xml:space="preserve"> </w:t>
      </w:r>
      <w:proofErr w:type="spellStart"/>
      <w:r w:rsidR="006976DC">
        <w:rPr>
          <w:lang w:val="en-US"/>
        </w:rPr>
        <w:t>mutex</w:t>
      </w:r>
      <w:proofErr w:type="spellEnd"/>
      <w:r w:rsidR="006976DC" w:rsidRPr="006976DC">
        <w:rPr>
          <w:lang w:val="en-US"/>
        </w:rPr>
        <w:t xml:space="preserve"> </w:t>
      </w:r>
      <w:r w:rsidR="00FE2460" w:rsidRPr="006976DC">
        <w:rPr>
          <w:lang w:val="en-US"/>
        </w:rPr>
        <w:t>m2</w:t>
      </w:r>
      <w:r w:rsidR="006976DC">
        <w:rPr>
          <w:lang w:val="en-US"/>
        </w:rPr>
        <w:t xml:space="preserve"> while thread </w:t>
      </w:r>
      <w:r w:rsidR="00FE2460" w:rsidRPr="006976DC">
        <w:rPr>
          <w:lang w:val="en-US"/>
        </w:rPr>
        <w:t xml:space="preserve">t1, </w:t>
      </w:r>
      <w:r w:rsidR="006976DC">
        <w:rPr>
          <w:lang w:val="en-US"/>
        </w:rPr>
        <w:t>in turn</w:t>
      </w:r>
      <w:r w:rsidR="00FE2460" w:rsidRPr="006976DC">
        <w:rPr>
          <w:lang w:val="en-US"/>
        </w:rPr>
        <w:t xml:space="preserve">, </w:t>
      </w:r>
      <w:r w:rsidR="006976DC">
        <w:rPr>
          <w:lang w:val="en-US"/>
        </w:rPr>
        <w:t xml:space="preserve">locked </w:t>
      </w:r>
      <w:proofErr w:type="spellStart"/>
      <w:r w:rsidR="006976DC">
        <w:rPr>
          <w:lang w:val="en-US"/>
        </w:rPr>
        <w:t>mutex</w:t>
      </w:r>
      <w:proofErr w:type="spellEnd"/>
      <w:r w:rsidR="006976DC">
        <w:rPr>
          <w:lang w:val="en-US"/>
        </w:rPr>
        <w:t xml:space="preserve"> </w:t>
      </w:r>
      <w:r w:rsidR="00FE2460" w:rsidRPr="006976DC">
        <w:rPr>
          <w:lang w:val="en-US"/>
        </w:rPr>
        <w:t>m2</w:t>
      </w:r>
      <w:r w:rsidR="006976DC">
        <w:rPr>
          <w:lang w:val="en-US"/>
        </w:rPr>
        <w:t xml:space="preserve"> and then locked </w:t>
      </w:r>
      <w:proofErr w:type="spellStart"/>
      <w:r w:rsidR="006976DC">
        <w:rPr>
          <w:lang w:val="en-US"/>
        </w:rPr>
        <w:t>mutex</w:t>
      </w:r>
      <w:proofErr w:type="spellEnd"/>
      <w:r w:rsidR="006976DC">
        <w:rPr>
          <w:lang w:val="en-US"/>
        </w:rPr>
        <w:t xml:space="preserve"> </w:t>
      </w:r>
      <w:r w:rsidR="00FE2460" w:rsidRPr="006976DC">
        <w:rPr>
          <w:lang w:val="en-US"/>
        </w:rPr>
        <w:t>m3.</w:t>
      </w:r>
    </w:p>
    <w:p w:rsidR="006073E8" w:rsidRPr="004235FC" w:rsidRDefault="00361B45" w:rsidP="00FE2460">
      <w:pPr>
        <w:pStyle w:val="Paragraph"/>
        <w:rPr>
          <w:lang w:val="en-US"/>
        </w:rPr>
      </w:pPr>
      <w:r>
        <w:rPr>
          <w:lang w:val="en-US"/>
        </w:rPr>
        <w:t>The</w:t>
      </w:r>
      <w:r w:rsidRPr="004235FC">
        <w:rPr>
          <w:lang w:val="en-US"/>
        </w:rPr>
        <w:t xml:space="preserve"> </w:t>
      </w:r>
      <w:r w:rsidR="004235FC">
        <w:rPr>
          <w:lang w:val="en-US"/>
        </w:rPr>
        <w:t xml:space="preserve">error </w:t>
      </w:r>
      <w:r>
        <w:rPr>
          <w:lang w:val="en-US"/>
        </w:rPr>
        <w:t>details</w:t>
      </w:r>
      <w:r w:rsidRPr="004235FC">
        <w:rPr>
          <w:lang w:val="en-US"/>
        </w:rPr>
        <w:t xml:space="preserve"> </w:t>
      </w:r>
      <w:r w:rsidR="004235FC">
        <w:rPr>
          <w:lang w:val="en-US"/>
        </w:rPr>
        <w:t xml:space="preserve">have information about the </w:t>
      </w:r>
      <w:proofErr w:type="spellStart"/>
      <w:r w:rsidR="004235FC">
        <w:rPr>
          <w:lang w:val="en-US"/>
        </w:rPr>
        <w:t>mutexes</w:t>
      </w:r>
      <w:proofErr w:type="spellEnd"/>
      <w:r w:rsidR="004235FC">
        <w:rPr>
          <w:lang w:val="en-US"/>
        </w:rPr>
        <w:t xml:space="preserve"> lock order for both threads. The lock order is given in the reverse chronological order i.e. the last locked </w:t>
      </w:r>
      <w:proofErr w:type="spellStart"/>
      <w:r w:rsidR="004235FC">
        <w:rPr>
          <w:lang w:val="en-US"/>
        </w:rPr>
        <w:t>mutex</w:t>
      </w:r>
      <w:proofErr w:type="spellEnd"/>
      <w:r w:rsidR="004235FC">
        <w:rPr>
          <w:lang w:val="en-US"/>
        </w:rPr>
        <w:t xml:space="preserve"> comes first.</w:t>
      </w:r>
    </w:p>
    <w:p w:rsidR="004235FC" w:rsidRDefault="004235FC" w:rsidP="00FE2460">
      <w:pPr>
        <w:pStyle w:val="Paragraph"/>
        <w:rPr>
          <w:lang w:val="en-US"/>
        </w:rPr>
      </w:pPr>
      <w:r>
        <w:rPr>
          <w:lang w:val="en-US"/>
        </w:rPr>
        <w:t xml:space="preserve">Even more detailed information which includes call stacks for each </w:t>
      </w:r>
      <w:proofErr w:type="spellStart"/>
      <w:r>
        <w:rPr>
          <w:lang w:val="en-US"/>
        </w:rPr>
        <w:t>mutex</w:t>
      </w:r>
      <w:proofErr w:type="spellEnd"/>
      <w:r>
        <w:rPr>
          <w:lang w:val="en-US"/>
        </w:rPr>
        <w:t xml:space="preserve"> </w:t>
      </w:r>
      <w:r w:rsidR="004C4751">
        <w:rPr>
          <w:lang w:val="en-US"/>
        </w:rPr>
        <w:t xml:space="preserve">lock </w:t>
      </w:r>
      <w:r>
        <w:rPr>
          <w:lang w:val="en-US"/>
        </w:rPr>
        <w:t>operation can be collected if mi is run with the --option stack option key, for example:</w:t>
      </w:r>
    </w:p>
    <w:p w:rsidR="00FE2460" w:rsidRPr="00511D0B" w:rsidRDefault="00FE2460" w:rsidP="00FE2460">
      <w:pPr>
        <w:pStyle w:val="Code"/>
      </w:pPr>
      <w:r w:rsidRPr="00511D0B">
        <w:t>satsky.homelinux.com:~mi&gt; ./mi.py --option stack ./test/test-bad-lock-order-elf</w:t>
      </w:r>
    </w:p>
    <w:p w:rsidR="00FE2460" w:rsidRPr="00511D0B" w:rsidRDefault="00FE2460" w:rsidP="00FE2460">
      <w:pPr>
        <w:pStyle w:val="Code"/>
      </w:pPr>
      <w:r w:rsidRPr="00511D0B">
        <w:t>Test (improper lock order, elf) t0: m1.lock -&gt; m2.lock -&gt; m3.lock -&gt; m3.unlock -&gt; m2.unlock -&gt; m1.unlock</w:t>
      </w:r>
    </w:p>
    <w:p w:rsidR="00FE2460" w:rsidRDefault="00FE2460" w:rsidP="00FE2460">
      <w:pPr>
        <w:pStyle w:val="Code"/>
      </w:pPr>
      <w:r w:rsidRPr="00511D0B">
        <w:t xml:space="preserve">                                t1: m1.lock -&gt; m3.lock -&gt; m2.lock -&gt; m2.unlock -&gt; m3.unlock -&gt; m1.unlock</w:t>
      </w:r>
    </w:p>
    <w:p w:rsidR="00FE2460" w:rsidRDefault="004235FC" w:rsidP="00FE2460">
      <w:pPr>
        <w:pStyle w:val="Paragraph"/>
        <w:rPr>
          <w:lang w:val="en-US"/>
        </w:rPr>
      </w:pPr>
      <w:r>
        <w:rPr>
          <w:lang w:val="en-US"/>
        </w:rPr>
        <w:t>And then</w:t>
      </w:r>
      <w:r w:rsidR="00FE2460" w:rsidRPr="00FE2460">
        <w:rPr>
          <w:lang w:val="en-US"/>
        </w:rPr>
        <w:t>:</w:t>
      </w:r>
    </w:p>
    <w:p w:rsidR="00FE2460" w:rsidRPr="00511D0B" w:rsidRDefault="00FE2460" w:rsidP="00FE2460">
      <w:pPr>
        <w:pStyle w:val="Code"/>
      </w:pPr>
      <w:r w:rsidRPr="00511D0B">
        <w:lastRenderedPageBreak/>
        <w:t>satsky.homelinux.com:~&gt; ./statmi.py</w:t>
      </w:r>
    </w:p>
    <w:p w:rsidR="00FE2460" w:rsidRPr="00511D0B" w:rsidRDefault="00FE2460" w:rsidP="00FE2460">
      <w:pPr>
        <w:pStyle w:val="Code"/>
      </w:pPr>
      <w:r w:rsidRPr="00511D0B">
        <w:t>Execution environment:</w:t>
      </w:r>
    </w:p>
    <w:p w:rsidR="00FE2460" w:rsidRPr="00511D0B" w:rsidRDefault="00FE2460" w:rsidP="00FE2460">
      <w:pPr>
        <w:pStyle w:val="Code"/>
      </w:pPr>
      <w:r w:rsidRPr="00511D0B">
        <w:t xml:space="preserve">    application: /home/guest/test/test-bad-lock-order-elf</w:t>
      </w:r>
    </w:p>
    <w:p w:rsidR="00FE2460" w:rsidRPr="00511D0B" w:rsidRDefault="00FE2460" w:rsidP="00FE2460">
      <w:pPr>
        <w:pStyle w:val="Code"/>
      </w:pPr>
      <w:r w:rsidRPr="00511D0B">
        <w:t xml:space="preserve">    log file: /home/guest/mi.log</w:t>
      </w:r>
    </w:p>
    <w:p w:rsidR="00FE2460" w:rsidRPr="00511D0B" w:rsidRDefault="00FE2460" w:rsidP="00FE2460">
      <w:pPr>
        <w:pStyle w:val="Code"/>
      </w:pPr>
      <w:r w:rsidRPr="00511D0B">
        <w:t xml:space="preserve">    libpthread.so path: /lib64/libpthread.so.0</w:t>
      </w:r>
    </w:p>
    <w:p w:rsidR="00FE2460" w:rsidRPr="00511D0B" w:rsidRDefault="00FE2460" w:rsidP="00FE2460">
      <w:pPr>
        <w:pStyle w:val="Code"/>
      </w:pPr>
      <w:r w:rsidRPr="00511D0B">
        <w:t xml:space="preserve">    print stack trace</w:t>
      </w:r>
    </w:p>
    <w:p w:rsidR="00FE2460" w:rsidRPr="00511D0B" w:rsidRDefault="00FE2460" w:rsidP="00FE2460">
      <w:pPr>
        <w:pStyle w:val="Code"/>
      </w:pPr>
      <w:r w:rsidRPr="00511D0B">
        <w:t>Number of threads: 3</w:t>
      </w:r>
    </w:p>
    <w:p w:rsidR="00FE2460" w:rsidRPr="00511D0B" w:rsidRDefault="00FE2460" w:rsidP="00FE2460">
      <w:pPr>
        <w:pStyle w:val="Code"/>
      </w:pPr>
      <w:r w:rsidRPr="00511D0B">
        <w:t>Number of mutexes: 4</w:t>
      </w:r>
    </w:p>
    <w:p w:rsidR="00FE2460" w:rsidRPr="00511D0B" w:rsidRDefault="00FE2460" w:rsidP="00FE2460">
      <w:pPr>
        <w:pStyle w:val="Code"/>
      </w:pPr>
      <w:r w:rsidRPr="00511D0B">
        <w:t>Successfull operations: 56</w:t>
      </w:r>
    </w:p>
    <w:p w:rsidR="00FE2460" w:rsidRPr="00511D0B" w:rsidRDefault="00FE2460" w:rsidP="00FE2460">
      <w:pPr>
        <w:pStyle w:val="Code"/>
      </w:pPr>
      <w:r w:rsidRPr="00511D0B">
        <w:t>Failed operations: 0</w:t>
      </w:r>
    </w:p>
    <w:p w:rsidR="00FE2460" w:rsidRPr="00511D0B" w:rsidRDefault="00FE2460" w:rsidP="00FE2460">
      <w:pPr>
        <w:pStyle w:val="Code"/>
      </w:pPr>
      <w:r w:rsidRPr="00511D0B">
        <w:t>Collecting chains and statistics...</w:t>
      </w:r>
    </w:p>
    <w:p w:rsidR="00FE2460" w:rsidRPr="00511D0B" w:rsidRDefault="00FE2460" w:rsidP="00FE2460">
      <w:pPr>
        <w:pStyle w:val="Code"/>
      </w:pPr>
      <w:r w:rsidRPr="00511D0B">
        <w:t>Threads legend:</w:t>
      </w:r>
    </w:p>
    <w:p w:rsidR="00FE2460" w:rsidRPr="00511D0B" w:rsidRDefault="00FE2460" w:rsidP="00FE2460">
      <w:pPr>
        <w:pStyle w:val="Code"/>
      </w:pPr>
      <w:r w:rsidRPr="00511D0B">
        <w:t xml:space="preserve">    t0 -&gt; 140490701883152</w:t>
      </w:r>
    </w:p>
    <w:p w:rsidR="00FE2460" w:rsidRPr="00511D0B" w:rsidRDefault="00FE2460" w:rsidP="00FE2460">
      <w:pPr>
        <w:pStyle w:val="Code"/>
      </w:pPr>
      <w:r w:rsidRPr="00511D0B">
        <w:t xml:space="preserve">    t1 -&gt; 140490701879568</w:t>
      </w:r>
    </w:p>
    <w:p w:rsidR="00FE2460" w:rsidRPr="00511D0B" w:rsidRDefault="00FE2460" w:rsidP="00FE2460">
      <w:pPr>
        <w:pStyle w:val="Code"/>
      </w:pPr>
      <w:r w:rsidRPr="00511D0B">
        <w:t xml:space="preserve">    t2 -&gt; 140490691389712</w:t>
      </w:r>
    </w:p>
    <w:p w:rsidR="00FE2460" w:rsidRPr="00511D0B" w:rsidRDefault="00FE2460" w:rsidP="00FE2460">
      <w:pPr>
        <w:pStyle w:val="Code"/>
      </w:pPr>
      <w:r w:rsidRPr="00511D0B">
        <w:t>Mutexes legend:</w:t>
      </w:r>
    </w:p>
    <w:p w:rsidR="00FE2460" w:rsidRPr="00511D0B" w:rsidRDefault="00FE2460" w:rsidP="00FE2460">
      <w:pPr>
        <w:pStyle w:val="Code"/>
      </w:pPr>
      <w:r w:rsidRPr="00511D0B">
        <w:t xml:space="preserve">    m0 -&gt; 0x310baf7040</w:t>
      </w:r>
    </w:p>
    <w:p w:rsidR="00FE2460" w:rsidRPr="00511D0B" w:rsidRDefault="00FE2460" w:rsidP="00FE2460">
      <w:pPr>
        <w:pStyle w:val="Code"/>
      </w:pPr>
      <w:r w:rsidRPr="00511D0B">
        <w:t xml:space="preserve">    m1 -&gt; 0x6013c0</w:t>
      </w:r>
    </w:p>
    <w:p w:rsidR="00FE2460" w:rsidRPr="00511D0B" w:rsidRDefault="00FE2460" w:rsidP="00FE2460">
      <w:pPr>
        <w:pStyle w:val="Code"/>
      </w:pPr>
      <w:r w:rsidRPr="00511D0B">
        <w:t xml:space="preserve">    m2 -&gt; 0x601400</w:t>
      </w:r>
    </w:p>
    <w:p w:rsidR="00FE2460" w:rsidRPr="00511D0B" w:rsidRDefault="00FE2460" w:rsidP="00FE2460">
      <w:pPr>
        <w:pStyle w:val="Code"/>
      </w:pPr>
      <w:r w:rsidRPr="00511D0B">
        <w:t xml:space="preserve">    m3 -&gt; 0x601440</w:t>
      </w:r>
    </w:p>
    <w:p w:rsidR="00FE2460" w:rsidRPr="00511D0B" w:rsidRDefault="00FE2460" w:rsidP="00FE2460">
      <w:pPr>
        <w:pStyle w:val="Code"/>
      </w:pPr>
      <w:r w:rsidRPr="00511D0B">
        <w:t>--- E000 -- t2: m3 -&gt; m2 -- t1: m2 -&gt; m3</w:t>
      </w:r>
    </w:p>
    <w:p w:rsidR="00FE2460" w:rsidRPr="00511D0B" w:rsidRDefault="00FE2460" w:rsidP="00FE2460">
      <w:pPr>
        <w:pStyle w:val="Code"/>
      </w:pPr>
      <w:r w:rsidRPr="00511D0B">
        <w:t>ERROR: potential dead lock detected</w:t>
      </w:r>
    </w:p>
    <w:p w:rsidR="00FE2460" w:rsidRPr="00511D0B" w:rsidRDefault="00FE2460" w:rsidP="00FE2460">
      <w:pPr>
        <w:pStyle w:val="Code"/>
      </w:pPr>
      <w:r w:rsidRPr="00511D0B">
        <w:t>Thread t2 lock stack:</w:t>
      </w:r>
    </w:p>
    <w:p w:rsidR="00FE2460" w:rsidRPr="00511D0B" w:rsidRDefault="00FE2460" w:rsidP="00FE2460">
      <w:pPr>
        <w:pStyle w:val="Code"/>
      </w:pPr>
      <w:r w:rsidRPr="00511D0B">
        <w:t xml:space="preserve">    Operation: lock Object: 0x601400(m2) Thread: 140490691389712(t2) Return code: 0 Clocks: 0</w:t>
      </w:r>
    </w:p>
    <w:p w:rsidR="00FE2460" w:rsidRPr="00511D0B" w:rsidRDefault="00FE2460" w:rsidP="00FE2460">
      <w:pPr>
        <w:pStyle w:val="Code"/>
      </w:pPr>
      <w:r w:rsidRPr="00511D0B">
        <w:t xml:space="preserve">    Backtrace:</w:t>
      </w:r>
    </w:p>
    <w:p w:rsidR="00FE2460" w:rsidRPr="00511D0B" w:rsidRDefault="00FE2460" w:rsidP="00FE2460">
      <w:pPr>
        <w:pStyle w:val="Code"/>
      </w:pPr>
      <w:r w:rsidRPr="00511D0B">
        <w:t xml:space="preserve">        /home/guest/test/test-bad-lock-order-elf [0x400a57]</w:t>
      </w:r>
    </w:p>
    <w:p w:rsidR="00FE2460" w:rsidRPr="00511D0B" w:rsidRDefault="00FE2460" w:rsidP="00FE2460">
      <w:pPr>
        <w:pStyle w:val="Code"/>
      </w:pPr>
      <w:r w:rsidRPr="00511D0B">
        <w:t xml:space="preserve">        /lib64/libpthread.so.0 [0x310640685a]</w:t>
      </w:r>
    </w:p>
    <w:p w:rsidR="00FE2460" w:rsidRPr="00511D0B" w:rsidRDefault="00FE2460" w:rsidP="00FE2460">
      <w:pPr>
        <w:pStyle w:val="Code"/>
      </w:pPr>
      <w:r w:rsidRPr="00511D0B">
        <w:t xml:space="preserve">        /lib64/libc.so.6 : clone()+0x6d</w:t>
      </w:r>
    </w:p>
    <w:p w:rsidR="00FE2460" w:rsidRPr="00511D0B" w:rsidRDefault="00FE2460" w:rsidP="00FE2460">
      <w:pPr>
        <w:pStyle w:val="Code"/>
      </w:pPr>
      <w:r w:rsidRPr="00511D0B">
        <w:t xml:space="preserve">    Operation: lock Object: 0x601440(m3) Thread: 140490691389712(t2) Return code: 0 Clocks: 0</w:t>
      </w:r>
    </w:p>
    <w:p w:rsidR="00FE2460" w:rsidRPr="00511D0B" w:rsidRDefault="00FE2460" w:rsidP="00FE2460">
      <w:pPr>
        <w:pStyle w:val="Code"/>
      </w:pPr>
      <w:r w:rsidRPr="00511D0B">
        <w:t xml:space="preserve">    Backtrace:</w:t>
      </w:r>
    </w:p>
    <w:p w:rsidR="00FE2460" w:rsidRPr="00511D0B" w:rsidRDefault="00FE2460" w:rsidP="00FE2460">
      <w:pPr>
        <w:pStyle w:val="Code"/>
      </w:pPr>
      <w:r w:rsidRPr="00511D0B">
        <w:t xml:space="preserve">        /home/guest/test/test-bad-lock-order-elf [0x400a4d]</w:t>
      </w:r>
    </w:p>
    <w:p w:rsidR="00FE2460" w:rsidRPr="00511D0B" w:rsidRDefault="00FE2460" w:rsidP="00FE2460">
      <w:pPr>
        <w:pStyle w:val="Code"/>
      </w:pPr>
      <w:r w:rsidRPr="00511D0B">
        <w:t xml:space="preserve">        /lib64/libpthread.so.0 [0x310640685a]</w:t>
      </w:r>
    </w:p>
    <w:p w:rsidR="00FE2460" w:rsidRPr="00511D0B" w:rsidRDefault="00FE2460" w:rsidP="00FE2460">
      <w:pPr>
        <w:pStyle w:val="Code"/>
      </w:pPr>
      <w:r w:rsidRPr="00511D0B">
        <w:t xml:space="preserve">        /lib64/libc.so.6 : clone()+0x6d</w:t>
      </w:r>
    </w:p>
    <w:p w:rsidR="00FE2460" w:rsidRPr="00511D0B" w:rsidRDefault="00FE2460" w:rsidP="00FE2460">
      <w:pPr>
        <w:pStyle w:val="Code"/>
      </w:pPr>
      <w:r w:rsidRPr="00511D0B">
        <w:t xml:space="preserve">    Operation: lock Object: 0x6013c0(m1) Thread: 140490691389712(t2) Return code: 0 Clocks: 0</w:t>
      </w:r>
    </w:p>
    <w:p w:rsidR="00FE2460" w:rsidRPr="00511D0B" w:rsidRDefault="00FE2460" w:rsidP="00FE2460">
      <w:pPr>
        <w:pStyle w:val="Code"/>
      </w:pPr>
      <w:r w:rsidRPr="00511D0B">
        <w:t xml:space="preserve">    Backtrace:</w:t>
      </w:r>
    </w:p>
    <w:p w:rsidR="00FE2460" w:rsidRPr="00511D0B" w:rsidRDefault="00FE2460" w:rsidP="00FE2460">
      <w:pPr>
        <w:pStyle w:val="Code"/>
      </w:pPr>
      <w:r w:rsidRPr="00511D0B">
        <w:t xml:space="preserve">        /home/guest/test/test-bad-lock-order-elf [0x400a43]</w:t>
      </w:r>
    </w:p>
    <w:p w:rsidR="00FE2460" w:rsidRPr="00511D0B" w:rsidRDefault="00FE2460" w:rsidP="00FE2460">
      <w:pPr>
        <w:pStyle w:val="Code"/>
      </w:pPr>
      <w:r w:rsidRPr="00511D0B">
        <w:t xml:space="preserve">        /lib64/libpthread.so.0 [0x310640685a]</w:t>
      </w:r>
    </w:p>
    <w:p w:rsidR="00FE2460" w:rsidRPr="00511D0B" w:rsidRDefault="00FE2460" w:rsidP="00FE2460">
      <w:pPr>
        <w:pStyle w:val="Code"/>
      </w:pPr>
      <w:r w:rsidRPr="00511D0B">
        <w:t xml:space="preserve">        /lib64/libc.so.6 : clone()+0x6d</w:t>
      </w:r>
    </w:p>
    <w:p w:rsidR="00FE2460" w:rsidRPr="00511D0B" w:rsidRDefault="00FE2460" w:rsidP="00FE2460">
      <w:pPr>
        <w:pStyle w:val="Code"/>
      </w:pPr>
      <w:r w:rsidRPr="00511D0B">
        <w:t>Thread t1 lock stack:</w:t>
      </w:r>
    </w:p>
    <w:p w:rsidR="00FE2460" w:rsidRPr="00511D0B" w:rsidRDefault="00FE2460" w:rsidP="00FE2460">
      <w:pPr>
        <w:pStyle w:val="Code"/>
      </w:pPr>
      <w:r w:rsidRPr="00511D0B">
        <w:t xml:space="preserve">    Operation: lock Object: 0x601440(m3) Thread: 140490701879568(t1) Return code: 0 Clocks: 0</w:t>
      </w:r>
    </w:p>
    <w:p w:rsidR="00FE2460" w:rsidRPr="00511D0B" w:rsidRDefault="00FE2460" w:rsidP="00FE2460">
      <w:pPr>
        <w:pStyle w:val="Code"/>
      </w:pPr>
      <w:r w:rsidRPr="00511D0B">
        <w:t xml:space="preserve">    Backtrace:</w:t>
      </w:r>
    </w:p>
    <w:p w:rsidR="00FE2460" w:rsidRPr="00511D0B" w:rsidRDefault="00FE2460" w:rsidP="00FE2460">
      <w:pPr>
        <w:pStyle w:val="Code"/>
      </w:pPr>
      <w:r w:rsidRPr="00511D0B">
        <w:t xml:space="preserve">        /home/guest/test/test-bad-lock-order-elf [0x4009fe]</w:t>
      </w:r>
    </w:p>
    <w:p w:rsidR="00FE2460" w:rsidRPr="00511D0B" w:rsidRDefault="00FE2460" w:rsidP="00FE2460">
      <w:pPr>
        <w:pStyle w:val="Code"/>
      </w:pPr>
      <w:r w:rsidRPr="00511D0B">
        <w:t xml:space="preserve">        /lib64/libpthread.so.0 [0x310640685a]</w:t>
      </w:r>
    </w:p>
    <w:p w:rsidR="00FE2460" w:rsidRPr="00511D0B" w:rsidRDefault="00FE2460" w:rsidP="00FE2460">
      <w:pPr>
        <w:pStyle w:val="Code"/>
      </w:pPr>
      <w:r w:rsidRPr="00511D0B">
        <w:t xml:space="preserve">        /lib64/libc.so.6 : clone()+0x6d</w:t>
      </w:r>
    </w:p>
    <w:p w:rsidR="00FE2460" w:rsidRPr="00511D0B" w:rsidRDefault="00FE2460" w:rsidP="00FE2460">
      <w:pPr>
        <w:pStyle w:val="Code"/>
      </w:pPr>
      <w:r w:rsidRPr="00511D0B">
        <w:t xml:space="preserve">    Operation: lock Object: 0x601400(m2) Thread: 140490701879568(t1) Return code: 0 Clocks: 0</w:t>
      </w:r>
    </w:p>
    <w:p w:rsidR="00FE2460" w:rsidRPr="00511D0B" w:rsidRDefault="00FE2460" w:rsidP="00FE2460">
      <w:pPr>
        <w:pStyle w:val="Code"/>
      </w:pPr>
      <w:r w:rsidRPr="00511D0B">
        <w:t xml:space="preserve">    Backtrace:</w:t>
      </w:r>
    </w:p>
    <w:p w:rsidR="00FE2460" w:rsidRPr="00511D0B" w:rsidRDefault="00FE2460" w:rsidP="00FE2460">
      <w:pPr>
        <w:pStyle w:val="Code"/>
      </w:pPr>
      <w:r w:rsidRPr="00511D0B">
        <w:t xml:space="preserve">        /home/guest/test/test-bad-lock-order-elf [0x4009f4]</w:t>
      </w:r>
    </w:p>
    <w:p w:rsidR="00FE2460" w:rsidRPr="00511D0B" w:rsidRDefault="00FE2460" w:rsidP="00FE2460">
      <w:pPr>
        <w:pStyle w:val="Code"/>
      </w:pPr>
      <w:r w:rsidRPr="00511D0B">
        <w:t xml:space="preserve">        /lib64/libpthread.so.0 [0x310640685a]</w:t>
      </w:r>
    </w:p>
    <w:p w:rsidR="00FE2460" w:rsidRPr="00511D0B" w:rsidRDefault="00FE2460" w:rsidP="00FE2460">
      <w:pPr>
        <w:pStyle w:val="Code"/>
      </w:pPr>
      <w:r w:rsidRPr="00511D0B">
        <w:t xml:space="preserve">        /lib64/libc.so.6 : clone()+0x6d</w:t>
      </w:r>
    </w:p>
    <w:p w:rsidR="00FE2460" w:rsidRPr="00511D0B" w:rsidRDefault="00FE2460" w:rsidP="00FE2460">
      <w:pPr>
        <w:pStyle w:val="Code"/>
      </w:pPr>
      <w:r w:rsidRPr="00511D0B">
        <w:t xml:space="preserve">    Operation: lock Object: 0x6013c0(m1) Thread: 140490701879568(t1) Return code: 0 Clocks: 0</w:t>
      </w:r>
    </w:p>
    <w:p w:rsidR="00FE2460" w:rsidRPr="00511D0B" w:rsidRDefault="00FE2460" w:rsidP="00FE2460">
      <w:pPr>
        <w:pStyle w:val="Code"/>
      </w:pPr>
      <w:r w:rsidRPr="00511D0B">
        <w:t xml:space="preserve">    Backtrace:</w:t>
      </w:r>
    </w:p>
    <w:p w:rsidR="00FE2460" w:rsidRPr="00511D0B" w:rsidRDefault="00FE2460" w:rsidP="00FE2460">
      <w:pPr>
        <w:pStyle w:val="Code"/>
      </w:pPr>
      <w:r w:rsidRPr="00511D0B">
        <w:t xml:space="preserve">        /home/guest/test/test-bad-lock-order-elf [0x4009ea]</w:t>
      </w:r>
    </w:p>
    <w:p w:rsidR="00FE2460" w:rsidRPr="00511D0B" w:rsidRDefault="00FE2460" w:rsidP="00FE2460">
      <w:pPr>
        <w:pStyle w:val="Code"/>
      </w:pPr>
      <w:r w:rsidRPr="00511D0B">
        <w:t xml:space="preserve">        /lib64/libpthread.so.0 [0x310640685a]</w:t>
      </w:r>
    </w:p>
    <w:p w:rsidR="00FE2460" w:rsidRPr="00511D0B" w:rsidRDefault="00FE2460" w:rsidP="00FE2460">
      <w:pPr>
        <w:pStyle w:val="Code"/>
      </w:pPr>
      <w:r w:rsidRPr="00511D0B">
        <w:t xml:space="preserve">        /lib64/libc.so.6 : clone()+0x6d</w:t>
      </w:r>
    </w:p>
    <w:p w:rsidR="00FE2460" w:rsidRPr="00B861B3" w:rsidRDefault="00FE2460" w:rsidP="00FE2460">
      <w:pPr>
        <w:pStyle w:val="Code"/>
      </w:pPr>
      <w:r w:rsidRPr="00B861B3">
        <w:t xml:space="preserve">--- </w:t>
      </w:r>
      <w:r>
        <w:t>E</w:t>
      </w:r>
      <w:r w:rsidRPr="00B861B3">
        <w:t>000</w:t>
      </w:r>
    </w:p>
    <w:p w:rsidR="00FB55F4" w:rsidRDefault="00FB55F4" w:rsidP="00FE2460">
      <w:pPr>
        <w:pStyle w:val="Paragraph"/>
        <w:rPr>
          <w:lang w:val="en-US"/>
        </w:rPr>
      </w:pPr>
      <w:r>
        <w:rPr>
          <w:lang w:val="en-US"/>
        </w:rPr>
        <w:t xml:space="preserve">The call stacks for each </w:t>
      </w:r>
      <w:proofErr w:type="spellStart"/>
      <w:r>
        <w:rPr>
          <w:lang w:val="en-US"/>
        </w:rPr>
        <w:t>mutex</w:t>
      </w:r>
      <w:proofErr w:type="spellEnd"/>
      <w:r>
        <w:rPr>
          <w:lang w:val="en-US"/>
        </w:rPr>
        <w:t xml:space="preserve"> </w:t>
      </w:r>
      <w:r w:rsidR="003559AB">
        <w:rPr>
          <w:lang w:val="en-US"/>
        </w:rPr>
        <w:t xml:space="preserve">lock </w:t>
      </w:r>
      <w:r>
        <w:rPr>
          <w:lang w:val="en-US"/>
        </w:rPr>
        <w:t xml:space="preserve">operation are printed in the reverse chronological order similar to the </w:t>
      </w:r>
      <w:proofErr w:type="spellStart"/>
      <w:r>
        <w:rPr>
          <w:lang w:val="en-US"/>
        </w:rPr>
        <w:t>mutex</w:t>
      </w:r>
      <w:proofErr w:type="spellEnd"/>
      <w:r>
        <w:rPr>
          <w:lang w:val="en-US"/>
        </w:rPr>
        <w:t xml:space="preserve"> locks stacks.</w:t>
      </w:r>
    </w:p>
    <w:p w:rsidR="00FE2460" w:rsidRDefault="00FB55F4" w:rsidP="00FE2460">
      <w:pPr>
        <w:pStyle w:val="H3"/>
      </w:pPr>
      <w:r>
        <w:rPr>
          <w:lang w:val="en-US"/>
        </w:rPr>
        <w:t>Dependencies</w:t>
      </w:r>
      <w:bookmarkStart w:id="0" w:name="IDA5LAKD"/>
      <w:bookmarkEnd w:id="0"/>
    </w:p>
    <w:p w:rsidR="00FE2460" w:rsidRPr="00FB55F4" w:rsidRDefault="00FE2460" w:rsidP="00FE2460">
      <w:pPr>
        <w:pStyle w:val="Paragraph"/>
        <w:rPr>
          <w:lang w:val="en-US"/>
        </w:rPr>
      </w:pPr>
      <w:proofErr w:type="gramStart"/>
      <w:r w:rsidRPr="00FB55F4">
        <w:rPr>
          <w:lang w:val="en-US"/>
        </w:rPr>
        <w:t>mi</w:t>
      </w:r>
      <w:proofErr w:type="gramEnd"/>
      <w:r w:rsidRPr="00FB55F4">
        <w:rPr>
          <w:lang w:val="en-US"/>
        </w:rPr>
        <w:t xml:space="preserve"> </w:t>
      </w:r>
      <w:r w:rsidR="00FB55F4">
        <w:rPr>
          <w:lang w:val="en-US"/>
        </w:rPr>
        <w:t>uses the following packages</w:t>
      </w:r>
      <w:r w:rsidRPr="00FB55F4">
        <w:rPr>
          <w:lang w:val="en-US"/>
        </w:rPr>
        <w:t>:</w:t>
      </w:r>
    </w:p>
    <w:p w:rsidR="00FE2460" w:rsidRPr="0081606F" w:rsidRDefault="00FE2460" w:rsidP="00FE2460">
      <w:pPr>
        <w:pStyle w:val="UL"/>
        <w:rPr>
          <w:lang w:val="en-US"/>
        </w:rPr>
      </w:pPr>
      <w:r w:rsidRPr="0081606F">
        <w:rPr>
          <w:lang w:val="en-US"/>
        </w:rPr>
        <w:t>g++ (</w:t>
      </w:r>
      <w:r w:rsidR="0081606F">
        <w:rPr>
          <w:lang w:val="en-US"/>
        </w:rPr>
        <w:t xml:space="preserve">to compile </w:t>
      </w:r>
      <w:r w:rsidR="003559AB">
        <w:rPr>
          <w:lang w:val="en-US"/>
        </w:rPr>
        <w:t xml:space="preserve">and link </w:t>
      </w:r>
      <w:r w:rsidR="0081606F">
        <w:rPr>
          <w:lang w:val="en-US"/>
        </w:rPr>
        <w:t xml:space="preserve">the shared library which intercepts </w:t>
      </w:r>
      <w:proofErr w:type="spellStart"/>
      <w:r w:rsidR="0081606F">
        <w:rPr>
          <w:lang w:val="en-US"/>
        </w:rPr>
        <w:t>pthred</w:t>
      </w:r>
      <w:proofErr w:type="spellEnd"/>
      <w:r w:rsidR="0081606F">
        <w:rPr>
          <w:lang w:val="en-US"/>
        </w:rPr>
        <w:t xml:space="preserve"> </w:t>
      </w:r>
      <w:proofErr w:type="spellStart"/>
      <w:r w:rsidR="0081606F">
        <w:rPr>
          <w:lang w:val="en-US"/>
        </w:rPr>
        <w:t>mutex</w:t>
      </w:r>
      <w:proofErr w:type="spellEnd"/>
      <w:r w:rsidR="0081606F">
        <w:rPr>
          <w:lang w:val="en-US"/>
        </w:rPr>
        <w:t xml:space="preserve"> related calls</w:t>
      </w:r>
      <w:r w:rsidRPr="0081606F">
        <w:rPr>
          <w:lang w:val="en-US"/>
        </w:rPr>
        <w:t>)</w:t>
      </w:r>
    </w:p>
    <w:p w:rsidR="00FE2460" w:rsidRPr="00B861B3" w:rsidRDefault="00FE2460" w:rsidP="00FE2460">
      <w:pPr>
        <w:pStyle w:val="UL"/>
        <w:rPr>
          <w:lang w:val="en-US"/>
        </w:rPr>
      </w:pPr>
      <w:r w:rsidRPr="00B861B3">
        <w:rPr>
          <w:lang w:val="en-US"/>
        </w:rPr>
        <w:t xml:space="preserve">python 2.5.2 </w:t>
      </w:r>
      <w:r w:rsidR="002807FD">
        <w:rPr>
          <w:lang w:val="en-US"/>
        </w:rPr>
        <w:t>or</w:t>
      </w:r>
      <w:r w:rsidRPr="00B861B3">
        <w:rPr>
          <w:lang w:val="en-US"/>
        </w:rPr>
        <w:t xml:space="preserve"> 2.6 (</w:t>
      </w:r>
      <w:hyperlink r:id="rId7" w:history="1">
        <w:r w:rsidRPr="00B861B3">
          <w:rPr>
            <w:rStyle w:val="Hyperlink"/>
            <w:lang w:val="en-US"/>
          </w:rPr>
          <w:t>http://www.python.org</w:t>
        </w:r>
      </w:hyperlink>
      <w:r w:rsidRPr="00B861B3">
        <w:rPr>
          <w:lang w:val="en-US"/>
        </w:rPr>
        <w:t xml:space="preserve">) </w:t>
      </w:r>
      <w:r w:rsidR="002807FD">
        <w:rPr>
          <w:lang w:val="en-US"/>
        </w:rPr>
        <w:t>for</w:t>
      </w:r>
      <w:r w:rsidR="002807FD" w:rsidRPr="00B861B3">
        <w:rPr>
          <w:lang w:val="en-US"/>
        </w:rPr>
        <w:t xml:space="preserve"> </w:t>
      </w:r>
      <w:r w:rsidR="002807FD">
        <w:rPr>
          <w:lang w:val="en-US"/>
        </w:rPr>
        <w:t>mi</w:t>
      </w:r>
      <w:r w:rsidR="002807FD" w:rsidRPr="00B861B3">
        <w:rPr>
          <w:lang w:val="en-US"/>
        </w:rPr>
        <w:t>.</w:t>
      </w:r>
      <w:r w:rsidR="002807FD">
        <w:rPr>
          <w:lang w:val="en-US"/>
        </w:rPr>
        <w:t>py</w:t>
      </w:r>
      <w:r w:rsidR="002807FD" w:rsidRPr="00B861B3">
        <w:rPr>
          <w:lang w:val="en-US"/>
        </w:rPr>
        <w:t xml:space="preserve"> </w:t>
      </w:r>
      <w:r w:rsidR="002807FD">
        <w:rPr>
          <w:lang w:val="en-US"/>
        </w:rPr>
        <w:t>and</w:t>
      </w:r>
      <w:r w:rsidR="002807FD" w:rsidRPr="00B861B3">
        <w:rPr>
          <w:lang w:val="en-US"/>
        </w:rPr>
        <w:t xml:space="preserve"> </w:t>
      </w:r>
      <w:r w:rsidR="002807FD">
        <w:rPr>
          <w:lang w:val="en-US"/>
        </w:rPr>
        <w:t>statmi</w:t>
      </w:r>
      <w:r w:rsidR="002807FD" w:rsidRPr="00B861B3">
        <w:rPr>
          <w:lang w:val="en-US"/>
        </w:rPr>
        <w:t>.</w:t>
      </w:r>
      <w:r w:rsidR="002807FD">
        <w:rPr>
          <w:lang w:val="en-US"/>
        </w:rPr>
        <w:t>py</w:t>
      </w:r>
      <w:r w:rsidR="002807FD" w:rsidRPr="00B861B3">
        <w:rPr>
          <w:lang w:val="en-US"/>
        </w:rPr>
        <w:t xml:space="preserve"> </w:t>
      </w:r>
      <w:r w:rsidR="002807FD">
        <w:rPr>
          <w:lang w:val="en-US"/>
        </w:rPr>
        <w:t>scripts</w:t>
      </w:r>
    </w:p>
    <w:p w:rsidR="00FE2460" w:rsidRPr="002807FD" w:rsidRDefault="002807FD" w:rsidP="00FE2460">
      <w:pPr>
        <w:pStyle w:val="UL"/>
        <w:rPr>
          <w:lang w:val="en-US"/>
        </w:rPr>
      </w:pPr>
      <w:proofErr w:type="gramStart"/>
      <w:r>
        <w:rPr>
          <w:lang w:val="en-US"/>
        </w:rPr>
        <w:lastRenderedPageBreak/>
        <w:t>the</w:t>
      </w:r>
      <w:proofErr w:type="gramEnd"/>
      <w:r w:rsidRPr="002807FD">
        <w:rPr>
          <w:lang w:val="en-US"/>
        </w:rPr>
        <w:t xml:space="preserve"> </w:t>
      </w:r>
      <w:proofErr w:type="spellStart"/>
      <w:r w:rsidR="00FE2460" w:rsidRPr="002807FD">
        <w:rPr>
          <w:lang w:val="en-US"/>
        </w:rPr>
        <w:t>ldd</w:t>
      </w:r>
      <w:proofErr w:type="spellEnd"/>
      <w:r w:rsidR="00FE2460" w:rsidRPr="002807FD">
        <w:rPr>
          <w:lang w:val="en-US"/>
        </w:rPr>
        <w:t xml:space="preserve"> </w:t>
      </w:r>
      <w:r>
        <w:rPr>
          <w:lang w:val="en-US"/>
        </w:rPr>
        <w:t xml:space="preserve">utility must be available via the PATH variable if you do not provide a full path to the </w:t>
      </w:r>
      <w:proofErr w:type="spellStart"/>
      <w:r>
        <w:rPr>
          <w:lang w:val="en-US"/>
        </w:rPr>
        <w:t>pthread</w:t>
      </w:r>
      <w:proofErr w:type="spellEnd"/>
      <w:r>
        <w:rPr>
          <w:lang w:val="en-US"/>
        </w:rPr>
        <w:t xml:space="preserve"> library in the </w:t>
      </w:r>
      <w:r w:rsidR="00FE2460" w:rsidRPr="002807FD">
        <w:rPr>
          <w:lang w:val="en-US"/>
        </w:rPr>
        <w:t xml:space="preserve">MI_LIBPTHREAD </w:t>
      </w:r>
      <w:r>
        <w:rPr>
          <w:lang w:val="en-US"/>
        </w:rPr>
        <w:t xml:space="preserve">environment variable or in the </w:t>
      </w:r>
      <w:r w:rsidR="00FE2460" w:rsidRPr="002807FD">
        <w:rPr>
          <w:lang w:val="en-US"/>
        </w:rPr>
        <w:t>--</w:t>
      </w:r>
      <w:proofErr w:type="spellStart"/>
      <w:r w:rsidR="00FE2460" w:rsidRPr="002807FD">
        <w:rPr>
          <w:lang w:val="en-US"/>
        </w:rPr>
        <w:t>pthread</w:t>
      </w:r>
      <w:proofErr w:type="spellEnd"/>
      <w:r w:rsidR="00FE2460" w:rsidRPr="002807FD">
        <w:rPr>
          <w:lang w:val="en-US"/>
        </w:rPr>
        <w:t xml:space="preserve"> </w:t>
      </w:r>
      <w:r>
        <w:rPr>
          <w:lang w:val="en-US"/>
        </w:rPr>
        <w:t xml:space="preserve">option key of the </w:t>
      </w:r>
      <w:r w:rsidR="00FE2460" w:rsidRPr="002807FD">
        <w:rPr>
          <w:lang w:val="en-US"/>
        </w:rPr>
        <w:t>mi</w:t>
      </w:r>
      <w:r w:rsidR="003559AB">
        <w:rPr>
          <w:lang w:val="en-US"/>
        </w:rPr>
        <w:t>.py</w:t>
      </w:r>
      <w:r w:rsidR="00782900">
        <w:rPr>
          <w:lang w:val="en-US"/>
        </w:rPr>
        <w:t xml:space="preserve"> </w:t>
      </w:r>
      <w:r w:rsidR="003559AB">
        <w:rPr>
          <w:lang w:val="en-US"/>
        </w:rPr>
        <w:t>script</w:t>
      </w:r>
      <w:r w:rsidR="00FE2460" w:rsidRPr="002807FD">
        <w:rPr>
          <w:lang w:val="en-US"/>
        </w:rPr>
        <w:t>.</w:t>
      </w:r>
    </w:p>
    <w:p w:rsidR="00FE2460" w:rsidRPr="00C456BE" w:rsidRDefault="0074106C" w:rsidP="00FE2460">
      <w:pPr>
        <w:pStyle w:val="H3"/>
        <w:rPr>
          <w:lang w:val="en-US"/>
        </w:rPr>
      </w:pPr>
      <w:r>
        <w:rPr>
          <w:lang w:val="en-US"/>
        </w:rPr>
        <w:t>Installation</w:t>
      </w:r>
      <w:bookmarkStart w:id="1" w:name="IDARMAKD"/>
      <w:bookmarkEnd w:id="1"/>
    </w:p>
    <w:p w:rsidR="00FE2460" w:rsidRPr="00EE0614" w:rsidRDefault="00EE0614" w:rsidP="00FE2460">
      <w:pPr>
        <w:pStyle w:val="Paragraph"/>
        <w:rPr>
          <w:lang w:val="en-US"/>
        </w:rPr>
      </w:pPr>
      <w:r>
        <w:rPr>
          <w:lang w:val="en-US"/>
        </w:rPr>
        <w:t>To</w:t>
      </w:r>
      <w:r w:rsidRPr="00EE0614">
        <w:rPr>
          <w:lang w:val="en-US"/>
        </w:rPr>
        <w:t xml:space="preserve"> </w:t>
      </w:r>
      <w:r>
        <w:rPr>
          <w:lang w:val="en-US"/>
        </w:rPr>
        <w:t>build</w:t>
      </w:r>
      <w:r w:rsidRPr="00EE0614">
        <w:rPr>
          <w:lang w:val="en-US"/>
        </w:rPr>
        <w:t xml:space="preserve"> </w:t>
      </w:r>
      <w:r>
        <w:rPr>
          <w:lang w:val="en-US"/>
        </w:rPr>
        <w:t>the</w:t>
      </w:r>
      <w:r w:rsidRPr="00EE0614">
        <w:rPr>
          <w:lang w:val="en-US"/>
        </w:rPr>
        <w:t xml:space="preserve"> </w:t>
      </w:r>
      <w:r>
        <w:rPr>
          <w:lang w:val="en-US"/>
        </w:rPr>
        <w:t>shared</w:t>
      </w:r>
      <w:r w:rsidRPr="00EE0614">
        <w:rPr>
          <w:lang w:val="en-US"/>
        </w:rPr>
        <w:t xml:space="preserve"> </w:t>
      </w:r>
      <w:r>
        <w:rPr>
          <w:lang w:val="en-US"/>
        </w:rPr>
        <w:t>library</w:t>
      </w:r>
      <w:r w:rsidRPr="00EE0614">
        <w:rPr>
          <w:lang w:val="en-US"/>
        </w:rPr>
        <w:t xml:space="preserve"> </w:t>
      </w:r>
      <w:r>
        <w:rPr>
          <w:lang w:val="en-US"/>
        </w:rPr>
        <w:t>which</w:t>
      </w:r>
      <w:r w:rsidRPr="00EE0614">
        <w:rPr>
          <w:lang w:val="en-US"/>
        </w:rPr>
        <w:t xml:space="preserve"> </w:t>
      </w:r>
      <w:r>
        <w:rPr>
          <w:lang w:val="en-US"/>
        </w:rPr>
        <w:t>intercepts</w:t>
      </w:r>
      <w:r w:rsidRPr="00EE0614">
        <w:rPr>
          <w:lang w:val="en-US"/>
        </w:rPr>
        <w:t xml:space="preserve"> </w:t>
      </w:r>
      <w:proofErr w:type="spellStart"/>
      <w:r w:rsidR="00FE2460" w:rsidRPr="00EE0614">
        <w:rPr>
          <w:lang w:val="en-US"/>
        </w:rPr>
        <w:t>pthread_mutex_</w:t>
      </w:r>
      <w:proofErr w:type="gramStart"/>
      <w:r w:rsidR="00FE2460" w:rsidRPr="00EE0614">
        <w:rPr>
          <w:lang w:val="en-US"/>
        </w:rPr>
        <w:t>zzz</w:t>
      </w:r>
      <w:proofErr w:type="spellEnd"/>
      <w:r w:rsidR="00FE2460" w:rsidRPr="00EE0614">
        <w:rPr>
          <w:lang w:val="en-US"/>
        </w:rPr>
        <w:t>(</w:t>
      </w:r>
      <w:proofErr w:type="gramEnd"/>
      <w:r w:rsidR="00FE2460" w:rsidRPr="00EE0614">
        <w:rPr>
          <w:lang w:val="en-US"/>
        </w:rPr>
        <w:t xml:space="preserve">...) </w:t>
      </w:r>
      <w:r w:rsidR="00C456BE">
        <w:rPr>
          <w:lang w:val="en-US"/>
        </w:rPr>
        <w:t>calls type</w:t>
      </w:r>
      <w:r w:rsidR="00FE2460" w:rsidRPr="00EE0614">
        <w:rPr>
          <w:lang w:val="en-US"/>
        </w:rPr>
        <w:t>:</w:t>
      </w:r>
    </w:p>
    <w:p w:rsidR="00FE2460" w:rsidRPr="00FE2460" w:rsidRDefault="00FE2460" w:rsidP="00FE2460">
      <w:pPr>
        <w:pStyle w:val="Code"/>
        <w:rPr>
          <w:lang w:val="ru-RU"/>
        </w:rPr>
      </w:pPr>
      <w:r>
        <w:t>make</w:t>
      </w:r>
      <w:r w:rsidRPr="00FE2460">
        <w:rPr>
          <w:lang w:val="ru-RU"/>
        </w:rPr>
        <w:t xml:space="preserve"> </w:t>
      </w:r>
      <w:r>
        <w:t>love</w:t>
      </w:r>
    </w:p>
    <w:p w:rsidR="00FE2460" w:rsidRPr="00B728D8" w:rsidRDefault="00FE2460" w:rsidP="00FE2460">
      <w:pPr>
        <w:pStyle w:val="Paragraph"/>
        <w:rPr>
          <w:lang w:val="en-US"/>
        </w:rPr>
      </w:pPr>
      <w:proofErr w:type="gramStart"/>
      <w:r w:rsidRPr="00B728D8">
        <w:rPr>
          <w:lang w:val="en-US"/>
        </w:rPr>
        <w:t>mi</w:t>
      </w:r>
      <w:proofErr w:type="gramEnd"/>
      <w:r w:rsidRPr="00B728D8">
        <w:rPr>
          <w:lang w:val="en-US"/>
        </w:rPr>
        <w:t xml:space="preserve"> </w:t>
      </w:r>
      <w:r w:rsidR="00B728D8">
        <w:rPr>
          <w:lang w:val="en-US"/>
        </w:rPr>
        <w:t>does not require any special installation</w:t>
      </w:r>
      <w:r w:rsidRPr="00B728D8">
        <w:rPr>
          <w:lang w:val="en-US"/>
        </w:rPr>
        <w:t xml:space="preserve">. </w:t>
      </w:r>
      <w:r w:rsidR="00B728D8">
        <w:rPr>
          <w:lang w:val="en-US"/>
        </w:rPr>
        <w:t xml:space="preserve">Just copy the mi files </w:t>
      </w:r>
      <w:r w:rsidRPr="00B728D8">
        <w:rPr>
          <w:lang w:val="en-US"/>
        </w:rPr>
        <w:t>(</w:t>
      </w:r>
      <w:proofErr w:type="spellStart"/>
      <w:r w:rsidRPr="00B728D8">
        <w:rPr>
          <w:lang w:val="en-US"/>
        </w:rPr>
        <w:t>libmi.so</w:t>
      </w:r>
      <w:proofErr w:type="spellEnd"/>
      <w:r w:rsidRPr="00B728D8">
        <w:rPr>
          <w:lang w:val="en-US"/>
        </w:rPr>
        <w:t xml:space="preserve">, mi.py, statmi.py) </w:t>
      </w:r>
      <w:r w:rsidR="00B728D8">
        <w:rPr>
          <w:lang w:val="en-US"/>
        </w:rPr>
        <w:t>to the location where you want to keep it</w:t>
      </w:r>
      <w:r w:rsidRPr="00B728D8">
        <w:rPr>
          <w:lang w:val="en-US"/>
        </w:rPr>
        <w:t>.</w:t>
      </w:r>
    </w:p>
    <w:p w:rsidR="00FE2460" w:rsidRPr="00D319E3" w:rsidRDefault="00D319E3" w:rsidP="00FE2460">
      <w:pPr>
        <w:pStyle w:val="Paragraph"/>
        <w:rPr>
          <w:lang w:val="en-US"/>
        </w:rPr>
      </w:pPr>
      <w:r>
        <w:rPr>
          <w:lang w:val="en-US"/>
        </w:rPr>
        <w:t>You might also want to create symbolic links and update the PATH variable respectively</w:t>
      </w:r>
      <w:r w:rsidR="00FE2460" w:rsidRPr="00D319E3">
        <w:rPr>
          <w:lang w:val="en-US"/>
        </w:rPr>
        <w:t>.</w:t>
      </w:r>
    </w:p>
    <w:p w:rsidR="00FE2460" w:rsidRPr="00EE5323" w:rsidRDefault="00FE2460" w:rsidP="00FE2460">
      <w:pPr>
        <w:pStyle w:val="Paragraph"/>
        <w:rPr>
          <w:lang w:val="en-US"/>
        </w:rPr>
      </w:pPr>
      <w:proofErr w:type="gramStart"/>
      <w:r w:rsidRPr="00EE5323">
        <w:rPr>
          <w:lang w:val="en-US"/>
        </w:rPr>
        <w:t>mi</w:t>
      </w:r>
      <w:proofErr w:type="gramEnd"/>
      <w:r w:rsidRPr="00EE5323">
        <w:rPr>
          <w:lang w:val="en-US"/>
        </w:rPr>
        <w:t xml:space="preserve"> </w:t>
      </w:r>
      <w:r w:rsidR="00EE5323">
        <w:rPr>
          <w:lang w:val="en-US"/>
        </w:rPr>
        <w:t xml:space="preserve">was tested on </w:t>
      </w:r>
      <w:r w:rsidRPr="00EE5323">
        <w:rPr>
          <w:lang w:val="en-US"/>
        </w:rPr>
        <w:t>Fedora 11</w:t>
      </w:r>
      <w:r w:rsidR="00EE5323">
        <w:rPr>
          <w:lang w:val="en-US"/>
        </w:rPr>
        <w:t xml:space="preserve"> distribution</w:t>
      </w:r>
      <w:r w:rsidRPr="00EE5323">
        <w:rPr>
          <w:lang w:val="en-US"/>
        </w:rPr>
        <w:t>.</w:t>
      </w:r>
    </w:p>
    <w:p w:rsidR="00FE2460" w:rsidRPr="00B861B3" w:rsidRDefault="00EE5323" w:rsidP="00FE2460">
      <w:pPr>
        <w:pStyle w:val="Paragraph"/>
        <w:rPr>
          <w:lang w:val="en-US"/>
        </w:rPr>
      </w:pPr>
      <w:r>
        <w:rPr>
          <w:lang w:val="en-US"/>
        </w:rPr>
        <w:t>To</w:t>
      </w:r>
      <w:r w:rsidRPr="00B861B3">
        <w:rPr>
          <w:lang w:val="en-US"/>
        </w:rPr>
        <w:t xml:space="preserve"> </w:t>
      </w:r>
      <w:r>
        <w:rPr>
          <w:lang w:val="en-US"/>
        </w:rPr>
        <w:t>get</w:t>
      </w:r>
      <w:r w:rsidRPr="00B861B3">
        <w:rPr>
          <w:lang w:val="en-US"/>
        </w:rPr>
        <w:t xml:space="preserve"> </w:t>
      </w:r>
      <w:r>
        <w:rPr>
          <w:lang w:val="en-US"/>
        </w:rPr>
        <w:t>help</w:t>
      </w:r>
      <w:r w:rsidRPr="00B861B3">
        <w:rPr>
          <w:lang w:val="en-US"/>
        </w:rPr>
        <w:t xml:space="preserve"> </w:t>
      </w:r>
      <w:r>
        <w:rPr>
          <w:lang w:val="en-US"/>
        </w:rPr>
        <w:t>type</w:t>
      </w:r>
      <w:r w:rsidR="00FE2460" w:rsidRPr="00B861B3">
        <w:rPr>
          <w:lang w:val="en-US"/>
        </w:rPr>
        <w:t>:</w:t>
      </w:r>
    </w:p>
    <w:p w:rsidR="00FE2460" w:rsidRPr="00B861B3" w:rsidRDefault="00FE2460" w:rsidP="00FE2460">
      <w:pPr>
        <w:pStyle w:val="Code"/>
      </w:pPr>
      <w:r w:rsidRPr="00B861B3">
        <w:t>./</w:t>
      </w:r>
      <w:r>
        <w:t>mi</w:t>
      </w:r>
      <w:r w:rsidR="00C456BE">
        <w:t>.py</w:t>
      </w:r>
      <w:r w:rsidRPr="00B861B3">
        <w:t xml:space="preserve"> –</w:t>
      </w:r>
      <w:r>
        <w:t>help</w:t>
      </w:r>
    </w:p>
    <w:p w:rsidR="00FE2460" w:rsidRPr="00B861B3" w:rsidRDefault="00790D34" w:rsidP="00FE2460">
      <w:pPr>
        <w:pStyle w:val="H3"/>
        <w:rPr>
          <w:lang w:val="en-US"/>
        </w:rPr>
      </w:pPr>
      <w:r>
        <w:rPr>
          <w:lang w:val="en-US"/>
        </w:rPr>
        <w:t>Download</w:t>
      </w:r>
      <w:bookmarkStart w:id="2" w:name="IDADNAKD"/>
      <w:bookmarkEnd w:id="2"/>
    </w:p>
    <w:p w:rsidR="00FE2460" w:rsidRPr="00790D34" w:rsidRDefault="00790D34" w:rsidP="00FE2460">
      <w:pPr>
        <w:pStyle w:val="H4"/>
        <w:rPr>
          <w:lang w:val="en-US"/>
        </w:rPr>
      </w:pPr>
      <w:r>
        <w:rPr>
          <w:lang w:val="en-US"/>
        </w:rPr>
        <w:t xml:space="preserve">Version </w:t>
      </w:r>
      <w:r w:rsidR="00FE2460" w:rsidRPr="00790D34">
        <w:rPr>
          <w:lang w:val="en-US"/>
        </w:rPr>
        <w:t>0.0.1</w:t>
      </w:r>
      <w:bookmarkStart w:id="3" w:name="IDAGNAKD"/>
      <w:bookmarkEnd w:id="3"/>
    </w:p>
    <w:p w:rsidR="00FE2460" w:rsidRPr="00790D34" w:rsidRDefault="00EC1ECD" w:rsidP="00FE2460">
      <w:pPr>
        <w:pStyle w:val="Paragraph"/>
        <w:rPr>
          <w:lang w:val="en-US"/>
        </w:rPr>
      </w:pPr>
      <w:hyperlink r:id="rId8" w:history="1">
        <w:proofErr w:type="gramStart"/>
        <w:r w:rsidR="00FE2460" w:rsidRPr="00790D34">
          <w:rPr>
            <w:rStyle w:val="Hyperlink"/>
            <w:lang w:val="en-US"/>
          </w:rPr>
          <w:t>mi-0.0.1.tar.bz2</w:t>
        </w:r>
        <w:proofErr w:type="gramEnd"/>
      </w:hyperlink>
      <w:r w:rsidR="00790D34" w:rsidRPr="00790D34">
        <w:rPr>
          <w:lang w:val="en-US"/>
        </w:rPr>
        <w:t xml:space="preserve"> (</w:t>
      </w:r>
      <w:r w:rsidR="00B861B3">
        <w:rPr>
          <w:lang w:val="en-US"/>
        </w:rPr>
        <w:t>13610</w:t>
      </w:r>
      <w:r w:rsidR="00790D34" w:rsidRPr="00790D34">
        <w:rPr>
          <w:lang w:val="en-US"/>
        </w:rPr>
        <w:t xml:space="preserve"> </w:t>
      </w:r>
      <w:r w:rsidR="00790D34">
        <w:rPr>
          <w:lang w:val="en-US"/>
        </w:rPr>
        <w:t>bytes</w:t>
      </w:r>
      <w:r w:rsidR="00FE2460" w:rsidRPr="00790D34">
        <w:rPr>
          <w:lang w:val="en-US"/>
        </w:rPr>
        <w:t>)</w:t>
      </w:r>
    </w:p>
    <w:p w:rsidR="00FE2460" w:rsidRDefault="00FE2460" w:rsidP="00FE2460">
      <w:pPr>
        <w:pStyle w:val="Paragraph"/>
      </w:pPr>
      <w:r>
        <w:t>Changelog (07-Feb-2010):</w:t>
      </w:r>
    </w:p>
    <w:p w:rsidR="00FE2460" w:rsidRDefault="00FE2460" w:rsidP="00FE2460">
      <w:pPr>
        <w:pStyle w:val="UL"/>
      </w:pPr>
      <w:r>
        <w:t>first public release</w:t>
      </w:r>
    </w:p>
    <w:p w:rsidR="00FE2460" w:rsidRPr="00790D34" w:rsidRDefault="00790D34" w:rsidP="00FE2460">
      <w:pPr>
        <w:pStyle w:val="H3"/>
        <w:rPr>
          <w:lang w:val="en-US"/>
        </w:rPr>
      </w:pPr>
      <w:r>
        <w:rPr>
          <w:lang w:val="en-US"/>
        </w:rPr>
        <w:t>Questions and Answers</w:t>
      </w:r>
      <w:bookmarkStart w:id="4" w:name="IDAXNAKD"/>
      <w:bookmarkEnd w:id="4"/>
    </w:p>
    <w:p w:rsidR="00FE2460" w:rsidRPr="00164DA0" w:rsidRDefault="00164DA0" w:rsidP="00FE2460">
      <w:pPr>
        <w:pStyle w:val="Paragraph"/>
        <w:rPr>
          <w:lang w:val="en-US"/>
        </w:rPr>
      </w:pPr>
      <w:r>
        <w:rPr>
          <w:lang w:val="en-US"/>
        </w:rPr>
        <w:t>Q</w:t>
      </w:r>
      <w:r w:rsidR="00FE2460" w:rsidRPr="00164DA0">
        <w:rPr>
          <w:lang w:val="en-US"/>
        </w:rPr>
        <w:t xml:space="preserve">: </w:t>
      </w:r>
      <w:r>
        <w:rPr>
          <w:lang w:val="en-US"/>
        </w:rPr>
        <w:t xml:space="preserve">how to run mi if the application </w:t>
      </w:r>
      <w:r w:rsidR="00095B95">
        <w:rPr>
          <w:lang w:val="en-US"/>
        </w:rPr>
        <w:t>to test has to be</w:t>
      </w:r>
      <w:r>
        <w:rPr>
          <w:lang w:val="en-US"/>
        </w:rPr>
        <w:t xml:space="preserve"> run via a </w:t>
      </w:r>
      <w:r w:rsidR="00095B95">
        <w:rPr>
          <w:lang w:val="en-US"/>
        </w:rPr>
        <w:t xml:space="preserve">shell </w:t>
      </w:r>
      <w:r>
        <w:rPr>
          <w:lang w:val="en-US"/>
        </w:rPr>
        <w:t>script</w:t>
      </w:r>
      <w:r w:rsidR="00FE2460" w:rsidRPr="00164DA0">
        <w:rPr>
          <w:lang w:val="en-US"/>
        </w:rPr>
        <w:t>?</w:t>
      </w:r>
    </w:p>
    <w:p w:rsidR="00FE2460" w:rsidRPr="00164DA0" w:rsidRDefault="00164DA0" w:rsidP="00FE2460">
      <w:pPr>
        <w:pStyle w:val="Paragraph"/>
        <w:rPr>
          <w:lang w:val="en-US"/>
        </w:rPr>
      </w:pPr>
      <w:r>
        <w:rPr>
          <w:lang w:val="en-US"/>
        </w:rPr>
        <w:t>A</w:t>
      </w:r>
      <w:r w:rsidR="00FE2460" w:rsidRPr="00164DA0">
        <w:rPr>
          <w:lang w:val="en-US"/>
        </w:rPr>
        <w:t xml:space="preserve">: </w:t>
      </w:r>
      <w:r>
        <w:rPr>
          <w:lang w:val="en-US"/>
        </w:rPr>
        <w:t xml:space="preserve">it is necessary to specify a full path to the </w:t>
      </w:r>
      <w:proofErr w:type="spellStart"/>
      <w:r w:rsidR="00FE2460" w:rsidRPr="00164DA0">
        <w:rPr>
          <w:lang w:val="en-US"/>
        </w:rPr>
        <w:t>libpthread.so</w:t>
      </w:r>
      <w:proofErr w:type="spellEnd"/>
      <w:r w:rsidR="00FE2460" w:rsidRPr="00164DA0">
        <w:rPr>
          <w:lang w:val="en-US"/>
        </w:rPr>
        <w:t xml:space="preserve"> </w:t>
      </w:r>
      <w:r>
        <w:rPr>
          <w:lang w:val="en-US"/>
        </w:rPr>
        <w:t xml:space="preserve">library using the </w:t>
      </w:r>
      <w:r w:rsidR="00FE2460" w:rsidRPr="00164DA0">
        <w:rPr>
          <w:lang w:val="en-US"/>
        </w:rPr>
        <w:t>--</w:t>
      </w:r>
      <w:proofErr w:type="spellStart"/>
      <w:r w:rsidR="00FE2460" w:rsidRPr="00164DA0">
        <w:rPr>
          <w:lang w:val="en-US"/>
        </w:rPr>
        <w:t>pthread</w:t>
      </w:r>
      <w:proofErr w:type="spellEnd"/>
      <w:r w:rsidR="00FE2460" w:rsidRPr="00164DA0">
        <w:rPr>
          <w:lang w:val="en-US"/>
        </w:rPr>
        <w:t xml:space="preserve"> </w:t>
      </w:r>
      <w:r>
        <w:rPr>
          <w:lang w:val="en-US"/>
        </w:rPr>
        <w:t xml:space="preserve">option key at the moment of running the </w:t>
      </w:r>
      <w:r w:rsidR="00FE2460" w:rsidRPr="00164DA0">
        <w:rPr>
          <w:lang w:val="en-US"/>
        </w:rPr>
        <w:t>mi.py</w:t>
      </w:r>
      <w:r>
        <w:rPr>
          <w:lang w:val="en-US"/>
        </w:rPr>
        <w:t xml:space="preserve"> script</w:t>
      </w:r>
      <w:r w:rsidR="00FE2460" w:rsidRPr="00164DA0">
        <w:rPr>
          <w:lang w:val="en-US"/>
        </w:rPr>
        <w:t xml:space="preserve">, </w:t>
      </w:r>
      <w:r>
        <w:rPr>
          <w:lang w:val="en-US"/>
        </w:rPr>
        <w:t>for example</w:t>
      </w:r>
      <w:r w:rsidR="00FE2460" w:rsidRPr="00164DA0">
        <w:rPr>
          <w:lang w:val="en-US"/>
        </w:rPr>
        <w:t>:</w:t>
      </w:r>
    </w:p>
    <w:p w:rsidR="00FE2460" w:rsidRDefault="00FE2460" w:rsidP="00FE2460">
      <w:pPr>
        <w:pStyle w:val="Code"/>
      </w:pPr>
      <w:r w:rsidRPr="00511D0B">
        <w:t>satsky.homelinux.com:~&gt; ./mi.py --pthread  /lib/libpthread-2.10.2.so  my_prog.sh</w:t>
      </w:r>
    </w:p>
    <w:p w:rsidR="00FE2460" w:rsidRPr="00DC713D" w:rsidRDefault="00DC713D" w:rsidP="00FE2460">
      <w:pPr>
        <w:pStyle w:val="Paragraph"/>
        <w:rPr>
          <w:lang w:val="en-US"/>
        </w:rPr>
      </w:pPr>
      <w:r>
        <w:rPr>
          <w:lang w:val="en-US"/>
        </w:rPr>
        <w:t>Q</w:t>
      </w:r>
      <w:r w:rsidR="00FE2460" w:rsidRPr="00DC713D">
        <w:rPr>
          <w:lang w:val="en-US"/>
        </w:rPr>
        <w:t xml:space="preserve">: </w:t>
      </w:r>
      <w:r>
        <w:rPr>
          <w:lang w:val="en-US"/>
        </w:rPr>
        <w:t>are there any extra steps to test a daemon application</w:t>
      </w:r>
      <w:r w:rsidR="00FE2460" w:rsidRPr="00DC713D">
        <w:rPr>
          <w:lang w:val="en-US"/>
        </w:rPr>
        <w:t>?</w:t>
      </w:r>
    </w:p>
    <w:p w:rsidR="00FE2460" w:rsidRPr="00D44F40" w:rsidRDefault="00DC713D" w:rsidP="00FE2460">
      <w:pPr>
        <w:pStyle w:val="Paragraph"/>
        <w:rPr>
          <w:lang w:val="en-US"/>
        </w:rPr>
      </w:pPr>
      <w:r>
        <w:rPr>
          <w:lang w:val="en-US"/>
        </w:rPr>
        <w:t>A</w:t>
      </w:r>
      <w:r w:rsidR="00FE2460" w:rsidRPr="00B861B3">
        <w:rPr>
          <w:lang w:val="en-US"/>
        </w:rPr>
        <w:t xml:space="preserve">: </w:t>
      </w:r>
      <w:r>
        <w:rPr>
          <w:lang w:val="en-US"/>
        </w:rPr>
        <w:t>no</w:t>
      </w:r>
      <w:r w:rsidR="00FE2460" w:rsidRPr="00B861B3">
        <w:rPr>
          <w:lang w:val="en-US"/>
        </w:rPr>
        <w:t xml:space="preserve">. </w:t>
      </w:r>
      <w:r w:rsidR="00D44F40">
        <w:rPr>
          <w:lang w:val="en-US"/>
        </w:rPr>
        <w:t>Your</w:t>
      </w:r>
      <w:r w:rsidR="00D44F40" w:rsidRPr="00D44F40">
        <w:rPr>
          <w:lang w:val="en-US"/>
        </w:rPr>
        <w:t xml:space="preserve"> </w:t>
      </w:r>
      <w:r w:rsidR="00D44F40">
        <w:rPr>
          <w:lang w:val="en-US"/>
        </w:rPr>
        <w:t>daemon</w:t>
      </w:r>
      <w:r w:rsidR="00D44F40" w:rsidRPr="00D44F40">
        <w:rPr>
          <w:lang w:val="en-US"/>
        </w:rPr>
        <w:t xml:space="preserve"> </w:t>
      </w:r>
      <w:r w:rsidR="00D44F40">
        <w:rPr>
          <w:lang w:val="en-US"/>
        </w:rPr>
        <w:t>is</w:t>
      </w:r>
      <w:r w:rsidR="00D44F40" w:rsidRPr="00D44F40">
        <w:rPr>
          <w:lang w:val="en-US"/>
        </w:rPr>
        <w:t xml:space="preserve"> </w:t>
      </w:r>
      <w:r w:rsidR="00D44F40">
        <w:rPr>
          <w:lang w:val="en-US"/>
        </w:rPr>
        <w:t>run</w:t>
      </w:r>
      <w:r w:rsidR="00D44F40" w:rsidRPr="00D44F40">
        <w:rPr>
          <w:lang w:val="en-US"/>
        </w:rPr>
        <w:t xml:space="preserve"> </w:t>
      </w:r>
      <w:r w:rsidR="00D44F40">
        <w:rPr>
          <w:lang w:val="en-US"/>
        </w:rPr>
        <w:t>the</w:t>
      </w:r>
      <w:r w:rsidR="00D44F40" w:rsidRPr="00D44F40">
        <w:rPr>
          <w:lang w:val="en-US"/>
        </w:rPr>
        <w:t xml:space="preserve"> </w:t>
      </w:r>
      <w:r w:rsidR="00D44F40">
        <w:rPr>
          <w:lang w:val="en-US"/>
        </w:rPr>
        <w:t>same</w:t>
      </w:r>
      <w:r w:rsidR="00D44F40" w:rsidRPr="00D44F40">
        <w:rPr>
          <w:lang w:val="en-US"/>
        </w:rPr>
        <w:t xml:space="preserve"> </w:t>
      </w:r>
      <w:r w:rsidR="00D44F40">
        <w:rPr>
          <w:lang w:val="en-US"/>
        </w:rPr>
        <w:t>as you run a usual application to test. It is however required to wait till the daemon is finished before you run the</w:t>
      </w:r>
      <w:r w:rsidR="00FE2460" w:rsidRPr="00D44F40">
        <w:rPr>
          <w:lang w:val="en-US"/>
        </w:rPr>
        <w:t xml:space="preserve"> statmi.py </w:t>
      </w:r>
      <w:r w:rsidR="00D44F40">
        <w:rPr>
          <w:lang w:val="en-US"/>
        </w:rPr>
        <w:t>script</w:t>
      </w:r>
      <w:r w:rsidR="00FE2460" w:rsidRPr="00D44F40">
        <w:rPr>
          <w:lang w:val="en-US"/>
        </w:rPr>
        <w:t>.</w:t>
      </w:r>
    </w:p>
    <w:p w:rsidR="00FE2460" w:rsidRPr="009E394A" w:rsidRDefault="009E394A" w:rsidP="00FE2460">
      <w:pPr>
        <w:pStyle w:val="Paragraph"/>
        <w:rPr>
          <w:lang w:val="en-US"/>
        </w:rPr>
      </w:pPr>
      <w:r>
        <w:rPr>
          <w:lang w:val="en-US"/>
        </w:rPr>
        <w:t>Q</w:t>
      </w:r>
      <w:r w:rsidR="00FE2460" w:rsidRPr="009E394A">
        <w:rPr>
          <w:lang w:val="en-US"/>
        </w:rPr>
        <w:t xml:space="preserve">: </w:t>
      </w:r>
      <w:r>
        <w:rPr>
          <w:lang w:val="en-US"/>
        </w:rPr>
        <w:t>what</w:t>
      </w:r>
      <w:r w:rsidRPr="009E394A">
        <w:rPr>
          <w:lang w:val="en-US"/>
        </w:rPr>
        <w:t xml:space="preserve"> </w:t>
      </w:r>
      <w:r>
        <w:rPr>
          <w:lang w:val="en-US"/>
        </w:rPr>
        <w:t>are</w:t>
      </w:r>
      <w:r w:rsidRPr="009E394A">
        <w:rPr>
          <w:lang w:val="en-US"/>
        </w:rPr>
        <w:t xml:space="preserve"> </w:t>
      </w:r>
      <w:r>
        <w:rPr>
          <w:lang w:val="en-US"/>
        </w:rPr>
        <w:t>the</w:t>
      </w:r>
      <w:r w:rsidRPr="009E394A">
        <w:rPr>
          <w:lang w:val="en-US"/>
        </w:rPr>
        <w:t xml:space="preserve"> </w:t>
      </w:r>
      <w:r w:rsidR="00FE2460" w:rsidRPr="009E394A">
        <w:rPr>
          <w:lang w:val="en-US"/>
        </w:rPr>
        <w:t>statmi.py</w:t>
      </w:r>
      <w:r>
        <w:rPr>
          <w:lang w:val="en-US"/>
        </w:rPr>
        <w:t xml:space="preserve"> return codes</w:t>
      </w:r>
      <w:r w:rsidR="00FE2460" w:rsidRPr="009E394A">
        <w:rPr>
          <w:lang w:val="en-US"/>
        </w:rPr>
        <w:t>?</w:t>
      </w:r>
    </w:p>
    <w:p w:rsidR="00FE2460" w:rsidRPr="009E394A" w:rsidRDefault="009E394A" w:rsidP="00FE2460">
      <w:pPr>
        <w:pStyle w:val="Paragraph"/>
        <w:rPr>
          <w:lang w:val="en-US"/>
        </w:rPr>
      </w:pPr>
      <w:r>
        <w:rPr>
          <w:lang w:val="en-US"/>
        </w:rPr>
        <w:t>A</w:t>
      </w:r>
      <w:r w:rsidR="00FE2460" w:rsidRPr="009E394A">
        <w:rPr>
          <w:lang w:val="en-US"/>
        </w:rPr>
        <w:t xml:space="preserve">: 0 – </w:t>
      </w:r>
      <w:r>
        <w:rPr>
          <w:lang w:val="en-US"/>
        </w:rPr>
        <w:t>if there are no errors and no warnings</w:t>
      </w:r>
      <w:r w:rsidR="00FE2460" w:rsidRPr="009E394A">
        <w:rPr>
          <w:lang w:val="en-US"/>
        </w:rPr>
        <w:t xml:space="preserve">. 1 – </w:t>
      </w:r>
      <w:proofErr w:type="gramStart"/>
      <w:r>
        <w:rPr>
          <w:lang w:val="en-US"/>
        </w:rPr>
        <w:t>if</w:t>
      </w:r>
      <w:proofErr w:type="gramEnd"/>
      <w:r w:rsidRPr="009E394A">
        <w:rPr>
          <w:lang w:val="en-US"/>
        </w:rPr>
        <w:t xml:space="preserve"> </w:t>
      </w:r>
      <w:r>
        <w:rPr>
          <w:lang w:val="en-US"/>
        </w:rPr>
        <w:t>there</w:t>
      </w:r>
      <w:r w:rsidRPr="009E394A">
        <w:rPr>
          <w:lang w:val="en-US"/>
        </w:rPr>
        <w:t xml:space="preserve"> </w:t>
      </w:r>
      <w:r>
        <w:rPr>
          <w:lang w:val="en-US"/>
        </w:rPr>
        <w:t>is</w:t>
      </w:r>
      <w:r w:rsidRPr="009E394A">
        <w:rPr>
          <w:lang w:val="en-US"/>
        </w:rPr>
        <w:t xml:space="preserve"> </w:t>
      </w:r>
      <w:r>
        <w:rPr>
          <w:lang w:val="en-US"/>
        </w:rPr>
        <w:t>at</w:t>
      </w:r>
      <w:r w:rsidRPr="009E394A">
        <w:rPr>
          <w:lang w:val="en-US"/>
        </w:rPr>
        <w:t xml:space="preserve"> </w:t>
      </w:r>
      <w:r>
        <w:rPr>
          <w:lang w:val="en-US"/>
        </w:rPr>
        <w:t>least</w:t>
      </w:r>
      <w:r w:rsidRPr="009E394A">
        <w:rPr>
          <w:lang w:val="en-US"/>
        </w:rPr>
        <w:t xml:space="preserve"> </w:t>
      </w:r>
      <w:r>
        <w:rPr>
          <w:lang w:val="en-US"/>
        </w:rPr>
        <w:t>one</w:t>
      </w:r>
      <w:r w:rsidRPr="009E394A">
        <w:rPr>
          <w:lang w:val="en-US"/>
        </w:rPr>
        <w:t xml:space="preserve"> </w:t>
      </w:r>
      <w:r>
        <w:rPr>
          <w:lang w:val="en-US"/>
        </w:rPr>
        <w:t>warning</w:t>
      </w:r>
      <w:r w:rsidRPr="009E394A">
        <w:rPr>
          <w:lang w:val="en-US"/>
        </w:rPr>
        <w:t xml:space="preserve"> </w:t>
      </w:r>
      <w:r>
        <w:rPr>
          <w:lang w:val="en-US"/>
        </w:rPr>
        <w:t>and</w:t>
      </w:r>
      <w:r w:rsidRPr="009E394A">
        <w:rPr>
          <w:lang w:val="en-US"/>
        </w:rPr>
        <w:t xml:space="preserve"> </w:t>
      </w:r>
      <w:r>
        <w:rPr>
          <w:lang w:val="en-US"/>
        </w:rPr>
        <w:t>there</w:t>
      </w:r>
      <w:r w:rsidRPr="009E394A">
        <w:rPr>
          <w:lang w:val="en-US"/>
        </w:rPr>
        <w:t xml:space="preserve"> </w:t>
      </w:r>
      <w:r>
        <w:rPr>
          <w:lang w:val="en-US"/>
        </w:rPr>
        <w:t>are</w:t>
      </w:r>
      <w:r w:rsidRPr="009E394A">
        <w:rPr>
          <w:lang w:val="en-US"/>
        </w:rPr>
        <w:t xml:space="preserve"> </w:t>
      </w:r>
      <w:r>
        <w:rPr>
          <w:lang w:val="en-US"/>
        </w:rPr>
        <w:t>no</w:t>
      </w:r>
      <w:r w:rsidRPr="009E394A">
        <w:rPr>
          <w:lang w:val="en-US"/>
        </w:rPr>
        <w:t xml:space="preserve"> </w:t>
      </w:r>
      <w:r>
        <w:rPr>
          <w:lang w:val="en-US"/>
        </w:rPr>
        <w:t>errors for the tested application</w:t>
      </w:r>
      <w:r w:rsidR="00FE2460" w:rsidRPr="009E394A">
        <w:rPr>
          <w:lang w:val="en-US"/>
        </w:rPr>
        <w:t xml:space="preserve">. 2 –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there is at least one error in the tested application</w:t>
      </w:r>
      <w:r w:rsidR="00FE2460" w:rsidRPr="009E394A">
        <w:rPr>
          <w:lang w:val="en-US"/>
        </w:rPr>
        <w:t xml:space="preserve">. 3 –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there are internal </w:t>
      </w:r>
      <w:r w:rsidR="00FE2460" w:rsidRPr="009E394A">
        <w:rPr>
          <w:lang w:val="en-US"/>
        </w:rPr>
        <w:t>statmi.py</w:t>
      </w:r>
      <w:r>
        <w:rPr>
          <w:lang w:val="en-US"/>
        </w:rPr>
        <w:t xml:space="preserve"> errors</w:t>
      </w:r>
      <w:r w:rsidR="00FE2460" w:rsidRPr="009E394A">
        <w:rPr>
          <w:lang w:val="en-US"/>
        </w:rPr>
        <w:t>.</w:t>
      </w:r>
    </w:p>
    <w:p w:rsidR="00FE2460" w:rsidRPr="00B861B3" w:rsidRDefault="009E394A" w:rsidP="00FE2460">
      <w:pPr>
        <w:pStyle w:val="Paragraph"/>
        <w:rPr>
          <w:lang w:val="en-US"/>
        </w:rPr>
      </w:pPr>
      <w:r>
        <w:rPr>
          <w:lang w:val="en-US"/>
        </w:rPr>
        <w:t>Q</w:t>
      </w:r>
      <w:r w:rsidR="00FE2460" w:rsidRPr="009E394A">
        <w:rPr>
          <w:lang w:val="en-US"/>
        </w:rPr>
        <w:t xml:space="preserve">: statmi.py </w:t>
      </w:r>
      <w:r>
        <w:rPr>
          <w:lang w:val="en-US"/>
        </w:rPr>
        <w:t xml:space="preserve">prints information about </w:t>
      </w:r>
      <w:proofErr w:type="spellStart"/>
      <w:r>
        <w:rPr>
          <w:lang w:val="en-US"/>
        </w:rPr>
        <w:t>mutexes</w:t>
      </w:r>
      <w:proofErr w:type="spellEnd"/>
      <w:r>
        <w:rPr>
          <w:lang w:val="en-US"/>
        </w:rPr>
        <w:t xml:space="preserve"> which are not in my code. Is</w:t>
      </w:r>
      <w:r w:rsidRPr="00B861B3">
        <w:rPr>
          <w:lang w:val="en-US"/>
        </w:rPr>
        <w:t xml:space="preserve"> </w:t>
      </w:r>
      <w:r>
        <w:rPr>
          <w:lang w:val="en-US"/>
        </w:rPr>
        <w:t>this</w:t>
      </w:r>
      <w:r w:rsidRPr="00B861B3">
        <w:rPr>
          <w:lang w:val="en-US"/>
        </w:rPr>
        <w:t xml:space="preserve"> </w:t>
      </w:r>
      <w:r>
        <w:rPr>
          <w:lang w:val="en-US"/>
        </w:rPr>
        <w:t>a</w:t>
      </w:r>
      <w:r w:rsidRPr="00B861B3">
        <w:rPr>
          <w:lang w:val="en-US"/>
        </w:rPr>
        <w:t xml:space="preserve"> </w:t>
      </w:r>
      <w:r>
        <w:rPr>
          <w:lang w:val="en-US"/>
        </w:rPr>
        <w:t>mi</w:t>
      </w:r>
      <w:r w:rsidRPr="00B861B3">
        <w:rPr>
          <w:lang w:val="en-US"/>
        </w:rPr>
        <w:t xml:space="preserve"> </w:t>
      </w:r>
      <w:r>
        <w:rPr>
          <w:lang w:val="en-US"/>
        </w:rPr>
        <w:t>bug</w:t>
      </w:r>
      <w:r w:rsidR="00FE2460" w:rsidRPr="00B861B3">
        <w:rPr>
          <w:lang w:val="en-US"/>
        </w:rPr>
        <w:t>?</w:t>
      </w:r>
    </w:p>
    <w:p w:rsidR="00FE2460" w:rsidRPr="00191231" w:rsidRDefault="009E394A" w:rsidP="00FE2460">
      <w:pPr>
        <w:pStyle w:val="Paragraph"/>
        <w:rPr>
          <w:lang w:val="en-US"/>
        </w:rPr>
      </w:pPr>
      <w:r>
        <w:rPr>
          <w:lang w:val="en-US"/>
        </w:rPr>
        <w:t>A</w:t>
      </w:r>
      <w:r w:rsidR="00FE2460" w:rsidRPr="00B861B3">
        <w:rPr>
          <w:lang w:val="en-US"/>
        </w:rPr>
        <w:t xml:space="preserve">: </w:t>
      </w:r>
      <w:r>
        <w:rPr>
          <w:lang w:val="en-US"/>
        </w:rPr>
        <w:t>no</w:t>
      </w:r>
      <w:r w:rsidR="00FE2460" w:rsidRPr="00B861B3">
        <w:rPr>
          <w:lang w:val="en-US"/>
        </w:rPr>
        <w:t xml:space="preserve">. </w:t>
      </w:r>
      <w:r>
        <w:rPr>
          <w:lang w:val="en-US"/>
        </w:rPr>
        <w:t>The</w:t>
      </w:r>
      <w:r w:rsidRPr="009E394A">
        <w:rPr>
          <w:lang w:val="en-US"/>
        </w:rPr>
        <w:t xml:space="preserve"> </w:t>
      </w:r>
      <w:r>
        <w:rPr>
          <w:lang w:val="en-US"/>
        </w:rPr>
        <w:t>run</w:t>
      </w:r>
      <w:r w:rsidRPr="009E394A">
        <w:rPr>
          <w:lang w:val="en-US"/>
        </w:rPr>
        <w:t>-</w:t>
      </w:r>
      <w:r>
        <w:rPr>
          <w:lang w:val="en-US"/>
        </w:rPr>
        <w:t>time</w:t>
      </w:r>
      <w:r w:rsidRPr="009E394A">
        <w:rPr>
          <w:lang w:val="en-US"/>
        </w:rPr>
        <w:t xml:space="preserve"> </w:t>
      </w:r>
      <w:r>
        <w:rPr>
          <w:lang w:val="en-US"/>
        </w:rPr>
        <w:t>environment</w:t>
      </w:r>
      <w:r w:rsidRPr="009E394A">
        <w:rPr>
          <w:lang w:val="en-US"/>
        </w:rPr>
        <w:t xml:space="preserve"> </w:t>
      </w:r>
      <w:r>
        <w:rPr>
          <w:lang w:val="en-US"/>
        </w:rPr>
        <w:t>can</w:t>
      </w:r>
      <w:r w:rsidRPr="009E394A">
        <w:rPr>
          <w:lang w:val="en-US"/>
        </w:rPr>
        <w:t xml:space="preserve"> </w:t>
      </w:r>
      <w:r>
        <w:rPr>
          <w:lang w:val="en-US"/>
        </w:rPr>
        <w:t>use</w:t>
      </w:r>
      <w:r w:rsidRPr="009E394A">
        <w:rPr>
          <w:lang w:val="en-US"/>
        </w:rPr>
        <w:t xml:space="preserve"> </w:t>
      </w:r>
      <w:proofErr w:type="spellStart"/>
      <w:r>
        <w:rPr>
          <w:lang w:val="en-US"/>
        </w:rPr>
        <w:t>mutexes</w:t>
      </w:r>
      <w:proofErr w:type="spellEnd"/>
      <w:r w:rsidRPr="009E394A">
        <w:rPr>
          <w:lang w:val="en-US"/>
        </w:rPr>
        <w:t xml:space="preserve"> </w:t>
      </w:r>
      <w:r>
        <w:rPr>
          <w:lang w:val="en-US"/>
        </w:rPr>
        <w:t>for</w:t>
      </w:r>
      <w:r w:rsidRPr="009E394A">
        <w:rPr>
          <w:lang w:val="en-US"/>
        </w:rPr>
        <w:t xml:space="preserve"> </w:t>
      </w:r>
      <w:r>
        <w:rPr>
          <w:lang w:val="en-US"/>
        </w:rPr>
        <w:t>internal</w:t>
      </w:r>
      <w:r w:rsidRPr="009E394A">
        <w:rPr>
          <w:lang w:val="en-US"/>
        </w:rPr>
        <w:t xml:space="preserve"> </w:t>
      </w:r>
      <w:r>
        <w:rPr>
          <w:lang w:val="en-US"/>
        </w:rPr>
        <w:t>purposes</w:t>
      </w:r>
      <w:r w:rsidRPr="009E394A">
        <w:rPr>
          <w:lang w:val="en-US"/>
        </w:rPr>
        <w:t xml:space="preserve"> </w:t>
      </w:r>
      <w:r>
        <w:rPr>
          <w:lang w:val="en-US"/>
        </w:rPr>
        <w:t>and</w:t>
      </w:r>
      <w:r w:rsidRPr="009E394A">
        <w:rPr>
          <w:lang w:val="en-US"/>
        </w:rPr>
        <w:t xml:space="preserve"> </w:t>
      </w:r>
      <w:r>
        <w:rPr>
          <w:lang w:val="en-US"/>
        </w:rPr>
        <w:t>mi</w:t>
      </w:r>
      <w:r w:rsidRPr="009E394A">
        <w:rPr>
          <w:lang w:val="en-US"/>
        </w:rPr>
        <w:t xml:space="preserve"> </w:t>
      </w:r>
      <w:r w:rsidR="00D629CB">
        <w:rPr>
          <w:lang w:val="en-US"/>
        </w:rPr>
        <w:t>intercepts</w:t>
      </w:r>
      <w:r w:rsidRPr="009E394A">
        <w:rPr>
          <w:lang w:val="en-US"/>
        </w:rPr>
        <w:t xml:space="preserve"> </w:t>
      </w:r>
      <w:r>
        <w:rPr>
          <w:lang w:val="en-US"/>
        </w:rPr>
        <w:t xml:space="preserve">operations with those </w:t>
      </w:r>
      <w:proofErr w:type="spellStart"/>
      <w:r>
        <w:rPr>
          <w:lang w:val="en-US"/>
        </w:rPr>
        <w:t>mutexes</w:t>
      </w:r>
      <w:proofErr w:type="spellEnd"/>
      <w:r>
        <w:rPr>
          <w:lang w:val="en-US"/>
        </w:rPr>
        <w:t xml:space="preserve"> too. </w:t>
      </w:r>
      <w:r w:rsidR="00191231">
        <w:rPr>
          <w:lang w:val="en-US"/>
        </w:rPr>
        <w:t xml:space="preserve">Usually such </w:t>
      </w:r>
      <w:proofErr w:type="spellStart"/>
      <w:r w:rsidR="00191231">
        <w:rPr>
          <w:lang w:val="en-US"/>
        </w:rPr>
        <w:t>mutexes</w:t>
      </w:r>
      <w:proofErr w:type="spellEnd"/>
      <w:r w:rsidR="00191231">
        <w:rPr>
          <w:lang w:val="en-US"/>
        </w:rPr>
        <w:t xml:space="preserve"> have a distinguished range of addresses (see </w:t>
      </w:r>
      <w:proofErr w:type="spellStart"/>
      <w:r w:rsidR="00191231">
        <w:rPr>
          <w:lang w:val="en-US"/>
        </w:rPr>
        <w:t>mutex</w:t>
      </w:r>
      <w:proofErr w:type="spellEnd"/>
      <w:r w:rsidR="00191231">
        <w:rPr>
          <w:lang w:val="en-US"/>
        </w:rPr>
        <w:t xml:space="preserve"> m0 in the mi usage example section) and operations on those </w:t>
      </w:r>
      <w:proofErr w:type="spellStart"/>
      <w:r w:rsidR="00191231">
        <w:rPr>
          <w:lang w:val="en-US"/>
        </w:rPr>
        <w:t>mutexes</w:t>
      </w:r>
      <w:proofErr w:type="spellEnd"/>
      <w:r w:rsidR="00191231">
        <w:rPr>
          <w:lang w:val="en-US"/>
        </w:rPr>
        <w:t xml:space="preserve"> are finished before the first operation on the test</w:t>
      </w:r>
      <w:r w:rsidR="00D629CB">
        <w:rPr>
          <w:lang w:val="en-US"/>
        </w:rPr>
        <w:t>ed</w:t>
      </w:r>
      <w:r w:rsidR="00191231">
        <w:rPr>
          <w:lang w:val="en-US"/>
        </w:rPr>
        <w:t xml:space="preserve"> application </w:t>
      </w:r>
      <w:proofErr w:type="spellStart"/>
      <w:r w:rsidR="00191231">
        <w:rPr>
          <w:lang w:val="en-US"/>
        </w:rPr>
        <w:t>mutexes</w:t>
      </w:r>
      <w:proofErr w:type="spellEnd"/>
      <w:r w:rsidR="00191231">
        <w:rPr>
          <w:lang w:val="en-US"/>
        </w:rPr>
        <w:t>.</w:t>
      </w:r>
    </w:p>
    <w:p w:rsidR="00FE2460" w:rsidRPr="00B64BC8" w:rsidRDefault="00191231" w:rsidP="00FE2460">
      <w:pPr>
        <w:pStyle w:val="H3"/>
        <w:rPr>
          <w:lang w:val="en-US"/>
        </w:rPr>
      </w:pPr>
      <w:proofErr w:type="spellStart"/>
      <w:r>
        <w:rPr>
          <w:lang w:val="en-US"/>
        </w:rPr>
        <w:t>Afterwords</w:t>
      </w:r>
      <w:bookmarkStart w:id="5" w:name="IDANOAKD"/>
      <w:bookmarkEnd w:id="5"/>
      <w:proofErr w:type="spellEnd"/>
    </w:p>
    <w:p w:rsidR="00FE2460" w:rsidRPr="00191231" w:rsidRDefault="00FE2460" w:rsidP="00FE2460">
      <w:pPr>
        <w:pStyle w:val="Paragraph"/>
        <w:rPr>
          <w:lang w:val="en-US"/>
        </w:rPr>
      </w:pPr>
      <w:proofErr w:type="gramStart"/>
      <w:r w:rsidRPr="00191231">
        <w:rPr>
          <w:lang w:val="en-US"/>
        </w:rPr>
        <w:t>mi</w:t>
      </w:r>
      <w:proofErr w:type="gramEnd"/>
      <w:r w:rsidRPr="00191231">
        <w:rPr>
          <w:lang w:val="en-US"/>
        </w:rPr>
        <w:t xml:space="preserve"> </w:t>
      </w:r>
      <w:r w:rsidR="00191231">
        <w:rPr>
          <w:lang w:val="en-US"/>
        </w:rPr>
        <w:t>was</w:t>
      </w:r>
      <w:r w:rsidR="00191231" w:rsidRPr="00191231">
        <w:rPr>
          <w:lang w:val="en-US"/>
        </w:rPr>
        <w:t xml:space="preserve"> </w:t>
      </w:r>
      <w:r w:rsidR="00191231">
        <w:rPr>
          <w:lang w:val="en-US"/>
        </w:rPr>
        <w:t>developed</w:t>
      </w:r>
      <w:r w:rsidR="00191231" w:rsidRPr="00191231">
        <w:rPr>
          <w:lang w:val="en-US"/>
        </w:rPr>
        <w:t xml:space="preserve"> </w:t>
      </w:r>
      <w:r w:rsidR="00191231">
        <w:rPr>
          <w:lang w:val="en-US"/>
        </w:rPr>
        <w:t>for</w:t>
      </w:r>
      <w:r w:rsidR="00191231" w:rsidRPr="00191231">
        <w:rPr>
          <w:lang w:val="en-US"/>
        </w:rPr>
        <w:t xml:space="preserve"> </w:t>
      </w:r>
      <w:r w:rsidR="00191231">
        <w:rPr>
          <w:lang w:val="en-US"/>
        </w:rPr>
        <w:t>fun</w:t>
      </w:r>
      <w:r w:rsidR="00191231" w:rsidRPr="00191231">
        <w:rPr>
          <w:lang w:val="en-US"/>
        </w:rPr>
        <w:t xml:space="preserve"> </w:t>
      </w:r>
      <w:r w:rsidR="00191231">
        <w:rPr>
          <w:lang w:val="en-US"/>
        </w:rPr>
        <w:t>though</w:t>
      </w:r>
      <w:r w:rsidR="00191231" w:rsidRPr="00191231">
        <w:rPr>
          <w:lang w:val="en-US"/>
        </w:rPr>
        <w:t xml:space="preserve"> </w:t>
      </w:r>
      <w:r w:rsidR="00B64BC8">
        <w:rPr>
          <w:lang w:val="en-US"/>
        </w:rPr>
        <w:t xml:space="preserve">a few </w:t>
      </w:r>
      <w:r w:rsidR="00191231">
        <w:rPr>
          <w:lang w:val="en-US"/>
        </w:rPr>
        <w:t>side</w:t>
      </w:r>
      <w:r w:rsidR="00191231" w:rsidRPr="00191231">
        <w:rPr>
          <w:lang w:val="en-US"/>
        </w:rPr>
        <w:t xml:space="preserve"> </w:t>
      </w:r>
      <w:r w:rsidR="00191231">
        <w:rPr>
          <w:lang w:val="en-US"/>
        </w:rPr>
        <w:t>goals</w:t>
      </w:r>
      <w:r w:rsidR="00191231" w:rsidRPr="00191231">
        <w:rPr>
          <w:lang w:val="en-US"/>
        </w:rPr>
        <w:t xml:space="preserve"> </w:t>
      </w:r>
      <w:r w:rsidR="00191231">
        <w:rPr>
          <w:lang w:val="en-US"/>
        </w:rPr>
        <w:t>were</w:t>
      </w:r>
      <w:r w:rsidR="00191231" w:rsidRPr="00191231">
        <w:rPr>
          <w:lang w:val="en-US"/>
        </w:rPr>
        <w:t xml:space="preserve"> </w:t>
      </w:r>
      <w:r w:rsidR="00B64BC8">
        <w:rPr>
          <w:lang w:val="en-US"/>
        </w:rPr>
        <w:t xml:space="preserve">also </w:t>
      </w:r>
      <w:r w:rsidR="00191231">
        <w:rPr>
          <w:lang w:val="en-US"/>
        </w:rPr>
        <w:t>persuaded</w:t>
      </w:r>
      <w:r w:rsidRPr="00191231">
        <w:rPr>
          <w:lang w:val="en-US"/>
        </w:rPr>
        <w:t>:</w:t>
      </w:r>
    </w:p>
    <w:p w:rsidR="00FE2460" w:rsidRPr="00191231" w:rsidRDefault="00191231" w:rsidP="00FE2460">
      <w:pPr>
        <w:pStyle w:val="UL"/>
        <w:rPr>
          <w:lang w:val="en-US"/>
        </w:rPr>
      </w:pPr>
      <w:r>
        <w:rPr>
          <w:lang w:val="en-US"/>
        </w:rPr>
        <w:t xml:space="preserve">to provide a free alternative to a small part of </w:t>
      </w:r>
      <w:r w:rsidR="00695976">
        <w:rPr>
          <w:lang w:val="en-US"/>
        </w:rPr>
        <w:t xml:space="preserve">functionality of </w:t>
      </w:r>
      <w:r>
        <w:rPr>
          <w:lang w:val="en-US"/>
        </w:rPr>
        <w:t xml:space="preserve">the commercial </w:t>
      </w:r>
      <w:r w:rsidR="00695976">
        <w:rPr>
          <w:lang w:val="en-US"/>
        </w:rPr>
        <w:t xml:space="preserve">product: </w:t>
      </w:r>
      <w:r w:rsidR="00FE2460" w:rsidRPr="00191231">
        <w:rPr>
          <w:lang w:val="en-US"/>
        </w:rPr>
        <w:t>Intel Thread Checker for Linux</w:t>
      </w:r>
    </w:p>
    <w:p w:rsidR="00FE2460" w:rsidRPr="00191231" w:rsidRDefault="00191231" w:rsidP="00FE2460">
      <w:pPr>
        <w:pStyle w:val="UL"/>
        <w:rPr>
          <w:lang w:val="en-US"/>
        </w:rPr>
      </w:pPr>
      <w:r>
        <w:rPr>
          <w:lang w:val="en-US"/>
        </w:rPr>
        <w:t>to play a bit with interceptions of function calls from dynamic libraries and probably use this experience in other projects</w:t>
      </w:r>
    </w:p>
    <w:p w:rsidR="00C71003" w:rsidRPr="00191231" w:rsidRDefault="00191231" w:rsidP="00E02A1A">
      <w:pPr>
        <w:pStyle w:val="Paragraph"/>
        <w:rPr>
          <w:lang w:val="en-US"/>
        </w:rPr>
      </w:pPr>
      <w:r>
        <w:rPr>
          <w:lang w:val="en-US"/>
        </w:rPr>
        <w:t xml:space="preserve">If you like </w:t>
      </w:r>
      <w:r w:rsidR="00B64BC8">
        <w:rPr>
          <w:lang w:val="en-US"/>
        </w:rPr>
        <w:t>mi</w:t>
      </w:r>
      <w:r>
        <w:rPr>
          <w:lang w:val="en-US"/>
        </w:rPr>
        <w:t xml:space="preserve"> and wish to help improving it – you are welcome</w:t>
      </w:r>
      <w:r w:rsidR="00FE2460" w:rsidRPr="00191231">
        <w:rPr>
          <w:lang w:val="en-US"/>
        </w:rPr>
        <w:t>!</w:t>
      </w:r>
    </w:p>
    <w:sectPr w:rsidR="00C71003" w:rsidRPr="00191231" w:rsidSect="00120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1B6C89"/>
    <w:multiLevelType w:val="hybridMultilevel"/>
    <w:tmpl w:val="45E6D8F8"/>
    <w:lvl w:ilvl="0" w:tplc="05A61B0A">
      <w:start w:val="1"/>
      <w:numFmt w:val="bullet"/>
      <w:pStyle w:val="UL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24D36FC"/>
    <w:multiLevelType w:val="hybridMultilevel"/>
    <w:tmpl w:val="E0B632CE"/>
    <w:lvl w:ilvl="0" w:tplc="9EB877F0">
      <w:start w:val="1"/>
      <w:numFmt w:val="decimal"/>
      <w:pStyle w:val="O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2F370B5"/>
    <w:multiLevelType w:val="hybridMultilevel"/>
    <w:tmpl w:val="5122F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proofState w:spelling="clean" w:grammar="clean"/>
  <w:attachedTemplate r:id="rId1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AddContent" w:val="1"/>
    <w:docVar w:name="Created" w:val="07.02.2010"/>
    <w:docVar w:name="LastColorer" w:val="C/C++"/>
    <w:docVar w:name="menuitem0" w:val="C/C++"/>
    <w:docVar w:name="menuitem1" w:val="VB"/>
    <w:docVar w:name="menuitem10" w:val="Perl"/>
    <w:docVar w:name="menuitem2" w:val="SQL"/>
    <w:docVar w:name="menuitem3" w:val="IDL"/>
    <w:docVar w:name="menuitem4" w:val="C#"/>
    <w:docVar w:name="menuitem5" w:val="Object Pascal"/>
    <w:docVar w:name="menuitem6" w:val="Assembler (x86)"/>
    <w:docVar w:name="menuitem7" w:val="MSIL"/>
    <w:docVar w:name="menuitem8" w:val="Java"/>
    <w:docVar w:name="menuitem9" w:val="Perl"/>
    <w:docVar w:name="Version" w:val="1.0"/>
  </w:docVars>
  <w:rsids>
    <w:rsidRoot w:val="0053644A"/>
    <w:rsid w:val="000021EB"/>
    <w:rsid w:val="0002558F"/>
    <w:rsid w:val="00041CB7"/>
    <w:rsid w:val="0006101E"/>
    <w:rsid w:val="00070609"/>
    <w:rsid w:val="00092A68"/>
    <w:rsid w:val="00095B95"/>
    <w:rsid w:val="000D0F99"/>
    <w:rsid w:val="000E2138"/>
    <w:rsid w:val="00104E4E"/>
    <w:rsid w:val="001203B4"/>
    <w:rsid w:val="00121E43"/>
    <w:rsid w:val="00152AFE"/>
    <w:rsid w:val="00154890"/>
    <w:rsid w:val="00164DA0"/>
    <w:rsid w:val="00165C0A"/>
    <w:rsid w:val="00191231"/>
    <w:rsid w:val="001B145B"/>
    <w:rsid w:val="001C6253"/>
    <w:rsid w:val="001D64A6"/>
    <w:rsid w:val="001D7FF5"/>
    <w:rsid w:val="0020338B"/>
    <w:rsid w:val="00274464"/>
    <w:rsid w:val="002807FD"/>
    <w:rsid w:val="002A451E"/>
    <w:rsid w:val="002C1876"/>
    <w:rsid w:val="002C30B0"/>
    <w:rsid w:val="002C6143"/>
    <w:rsid w:val="002F42E4"/>
    <w:rsid w:val="00315803"/>
    <w:rsid w:val="00323579"/>
    <w:rsid w:val="003559AB"/>
    <w:rsid w:val="00361B45"/>
    <w:rsid w:val="003B6FE1"/>
    <w:rsid w:val="003F56BE"/>
    <w:rsid w:val="00421E92"/>
    <w:rsid w:val="004235FC"/>
    <w:rsid w:val="0043725F"/>
    <w:rsid w:val="00440E82"/>
    <w:rsid w:val="0044617A"/>
    <w:rsid w:val="0045360C"/>
    <w:rsid w:val="00483BE1"/>
    <w:rsid w:val="004B6719"/>
    <w:rsid w:val="004C4751"/>
    <w:rsid w:val="004C5C4B"/>
    <w:rsid w:val="004E382E"/>
    <w:rsid w:val="0053644A"/>
    <w:rsid w:val="0057731A"/>
    <w:rsid w:val="00581E21"/>
    <w:rsid w:val="005A4197"/>
    <w:rsid w:val="005C7384"/>
    <w:rsid w:val="005D4B12"/>
    <w:rsid w:val="005E3F5B"/>
    <w:rsid w:val="006073E8"/>
    <w:rsid w:val="00657EF5"/>
    <w:rsid w:val="006614E8"/>
    <w:rsid w:val="00673B37"/>
    <w:rsid w:val="00674752"/>
    <w:rsid w:val="00695976"/>
    <w:rsid w:val="006976DC"/>
    <w:rsid w:val="006B4D57"/>
    <w:rsid w:val="00701517"/>
    <w:rsid w:val="007044CE"/>
    <w:rsid w:val="00712D33"/>
    <w:rsid w:val="00720EB8"/>
    <w:rsid w:val="00724329"/>
    <w:rsid w:val="0074106C"/>
    <w:rsid w:val="007535C3"/>
    <w:rsid w:val="007776C4"/>
    <w:rsid w:val="00782900"/>
    <w:rsid w:val="00784179"/>
    <w:rsid w:val="00790D34"/>
    <w:rsid w:val="0081498C"/>
    <w:rsid w:val="0081606F"/>
    <w:rsid w:val="008B2730"/>
    <w:rsid w:val="008B4B59"/>
    <w:rsid w:val="008D1D18"/>
    <w:rsid w:val="00912B7D"/>
    <w:rsid w:val="009211F7"/>
    <w:rsid w:val="00934FE0"/>
    <w:rsid w:val="00962604"/>
    <w:rsid w:val="00991C86"/>
    <w:rsid w:val="009C6DBF"/>
    <w:rsid w:val="009E0F68"/>
    <w:rsid w:val="009E394A"/>
    <w:rsid w:val="009E3D9A"/>
    <w:rsid w:val="009E40C0"/>
    <w:rsid w:val="009F02F4"/>
    <w:rsid w:val="009F3111"/>
    <w:rsid w:val="009F473E"/>
    <w:rsid w:val="009F6089"/>
    <w:rsid w:val="00A034BE"/>
    <w:rsid w:val="00A14520"/>
    <w:rsid w:val="00A255F3"/>
    <w:rsid w:val="00A25E13"/>
    <w:rsid w:val="00A32B33"/>
    <w:rsid w:val="00A36C1B"/>
    <w:rsid w:val="00AA7E27"/>
    <w:rsid w:val="00AE0722"/>
    <w:rsid w:val="00B04380"/>
    <w:rsid w:val="00B26C9F"/>
    <w:rsid w:val="00B42CD8"/>
    <w:rsid w:val="00B47385"/>
    <w:rsid w:val="00B54225"/>
    <w:rsid w:val="00B64BC8"/>
    <w:rsid w:val="00B728D8"/>
    <w:rsid w:val="00B76109"/>
    <w:rsid w:val="00B861B3"/>
    <w:rsid w:val="00BA4605"/>
    <w:rsid w:val="00BC2799"/>
    <w:rsid w:val="00BC3634"/>
    <w:rsid w:val="00BD57F0"/>
    <w:rsid w:val="00C44531"/>
    <w:rsid w:val="00C456BE"/>
    <w:rsid w:val="00C71003"/>
    <w:rsid w:val="00C936DF"/>
    <w:rsid w:val="00CB712A"/>
    <w:rsid w:val="00CD3866"/>
    <w:rsid w:val="00D11B87"/>
    <w:rsid w:val="00D131C4"/>
    <w:rsid w:val="00D319E3"/>
    <w:rsid w:val="00D40D19"/>
    <w:rsid w:val="00D41EC4"/>
    <w:rsid w:val="00D44F40"/>
    <w:rsid w:val="00D629CB"/>
    <w:rsid w:val="00D7105E"/>
    <w:rsid w:val="00DB0BB2"/>
    <w:rsid w:val="00DC625F"/>
    <w:rsid w:val="00DC6609"/>
    <w:rsid w:val="00DC713D"/>
    <w:rsid w:val="00E02A1A"/>
    <w:rsid w:val="00E144D6"/>
    <w:rsid w:val="00E45077"/>
    <w:rsid w:val="00E463EC"/>
    <w:rsid w:val="00E54B98"/>
    <w:rsid w:val="00E962D3"/>
    <w:rsid w:val="00EC1ECD"/>
    <w:rsid w:val="00ED3CBA"/>
    <w:rsid w:val="00EE0614"/>
    <w:rsid w:val="00EE5323"/>
    <w:rsid w:val="00F112D6"/>
    <w:rsid w:val="00FB1DAC"/>
    <w:rsid w:val="00FB55F4"/>
    <w:rsid w:val="00FB60A3"/>
    <w:rsid w:val="00FE1CF1"/>
    <w:rsid w:val="00FE2460"/>
    <w:rsid w:val="00FF1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203B4"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1203B4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Paragraph"/>
    <w:rsid w:val="001203B4"/>
    <w:pPr>
      <w:keepNext/>
      <w:keepLines/>
      <w:widowControl w:val="0"/>
      <w:shd w:val="clear" w:color="auto" w:fill="F4F4F4"/>
      <w:suppressAutoHyphens/>
      <w:spacing w:before="0" w:after="0"/>
      <w:ind w:left="284" w:right="284"/>
      <w:jc w:val="left"/>
    </w:pPr>
    <w:rPr>
      <w:rFonts w:ascii="Courier New" w:hAnsi="Courier New"/>
      <w:noProof/>
      <w:color w:val="000000"/>
      <w:sz w:val="18"/>
      <w:lang w:val="en-US"/>
    </w:rPr>
  </w:style>
  <w:style w:type="paragraph" w:customStyle="1" w:styleId="Note">
    <w:name w:val="Note"/>
    <w:basedOn w:val="Paragraph"/>
    <w:next w:val="Normal"/>
    <w:rsid w:val="001203B4"/>
    <w:pPr>
      <w:widowControl w:val="0"/>
      <w:shd w:val="clear" w:color="auto" w:fill="F5F9FF"/>
      <w:suppressAutoHyphens/>
      <w:ind w:left="284" w:right="284"/>
    </w:pPr>
    <w:rPr>
      <w:color w:val="506580"/>
    </w:rPr>
  </w:style>
  <w:style w:type="paragraph" w:customStyle="1" w:styleId="Title1">
    <w:name w:val="Title1"/>
    <w:basedOn w:val="Paragraph"/>
    <w:next w:val="Normal"/>
    <w:rsid w:val="001203B4"/>
    <w:pPr>
      <w:widowControl w:val="0"/>
      <w:suppressAutoHyphens/>
      <w:jc w:val="center"/>
      <w:outlineLvl w:val="0"/>
    </w:pPr>
    <w:rPr>
      <w:b/>
      <w:color w:val="01799F"/>
      <w:sz w:val="40"/>
    </w:rPr>
  </w:style>
  <w:style w:type="character" w:styleId="Hyperlink">
    <w:name w:val="Hyperlink"/>
    <w:basedOn w:val="DefaultParagraphFont"/>
    <w:uiPriority w:val="99"/>
    <w:rsid w:val="001203B4"/>
    <w:rPr>
      <w:color w:val="0000FF"/>
      <w:u w:val="single"/>
    </w:rPr>
  </w:style>
  <w:style w:type="paragraph" w:customStyle="1" w:styleId="Warning">
    <w:name w:val="Warning"/>
    <w:basedOn w:val="Note"/>
    <w:next w:val="Normal"/>
    <w:rsid w:val="001203B4"/>
    <w:pPr>
      <w:shd w:val="clear" w:color="auto" w:fill="FFE4E4"/>
    </w:pPr>
    <w:rPr>
      <w:color w:val="FF5555"/>
    </w:rPr>
  </w:style>
  <w:style w:type="paragraph" w:customStyle="1" w:styleId="Tip">
    <w:name w:val="Tip"/>
    <w:basedOn w:val="Note"/>
    <w:next w:val="Normal"/>
    <w:rsid w:val="001203B4"/>
    <w:pPr>
      <w:shd w:val="clear" w:color="auto" w:fill="F5FFF5"/>
    </w:pPr>
    <w:rPr>
      <w:color w:val="759545"/>
    </w:rPr>
  </w:style>
  <w:style w:type="paragraph" w:customStyle="1" w:styleId="Paragraph">
    <w:name w:val="Paragraph"/>
    <w:rsid w:val="001203B4"/>
    <w:pPr>
      <w:spacing w:before="120" w:after="120"/>
      <w:jc w:val="both"/>
    </w:pPr>
    <w:rPr>
      <w:rFonts w:ascii="Arial" w:hAnsi="Arial"/>
    </w:rPr>
  </w:style>
  <w:style w:type="paragraph" w:customStyle="1" w:styleId="PARTHeader">
    <w:name w:val="PART Header"/>
    <w:basedOn w:val="Title1"/>
    <w:next w:val="Paragraph"/>
    <w:rsid w:val="001203B4"/>
    <w:pPr>
      <w:jc w:val="left"/>
      <w:outlineLvl w:val="2"/>
    </w:pPr>
    <w:rPr>
      <w:sz w:val="32"/>
    </w:rPr>
  </w:style>
  <w:style w:type="paragraph" w:customStyle="1" w:styleId="SECTIONHeader">
    <w:name w:val="SECTION Header"/>
    <w:basedOn w:val="PARTHeader"/>
    <w:next w:val="Paragraph"/>
    <w:rsid w:val="001203B4"/>
    <w:pPr>
      <w:outlineLvl w:val="3"/>
    </w:pPr>
    <w:rPr>
      <w:sz w:val="24"/>
    </w:rPr>
  </w:style>
  <w:style w:type="paragraph" w:customStyle="1" w:styleId="SUBSECTIONHeader">
    <w:name w:val="SUBSECTION Header"/>
    <w:basedOn w:val="SECTIONHeader"/>
    <w:next w:val="Paragraph"/>
    <w:rsid w:val="001203B4"/>
    <w:pPr>
      <w:outlineLvl w:val="4"/>
    </w:pPr>
    <w:rPr>
      <w:sz w:val="20"/>
    </w:rPr>
  </w:style>
  <w:style w:type="character" w:customStyle="1" w:styleId="NUMBER">
    <w:name w:val="&lt;NUMBER&gt;"/>
    <w:basedOn w:val="DefaultParagraphFont"/>
    <w:rsid w:val="001203B4"/>
  </w:style>
  <w:style w:type="paragraph" w:customStyle="1" w:styleId="Epigraph">
    <w:name w:val="Epigraph"/>
    <w:basedOn w:val="Paragraph"/>
    <w:next w:val="Paragraph"/>
    <w:rsid w:val="001203B4"/>
    <w:pPr>
      <w:spacing w:before="0" w:after="0"/>
      <w:jc w:val="right"/>
    </w:pPr>
    <w:rPr>
      <w:rFonts w:ascii="Courier New" w:hAnsi="Courier New"/>
    </w:rPr>
  </w:style>
  <w:style w:type="character" w:styleId="FollowedHyperlink">
    <w:name w:val="FollowedHyperlink"/>
    <w:basedOn w:val="DefaultParagraphFont"/>
    <w:rsid w:val="001203B4"/>
    <w:rPr>
      <w:color w:val="800080"/>
      <w:u w:val="single"/>
    </w:rPr>
  </w:style>
  <w:style w:type="character" w:customStyle="1" w:styleId="COMMENT">
    <w:name w:val="&lt;COMMENT&gt;"/>
    <w:basedOn w:val="DefaultParagraphFont"/>
    <w:rsid w:val="001203B4"/>
    <w:rPr>
      <w:color w:val="008800"/>
      <w:lang w:val="ru-RU"/>
    </w:rPr>
  </w:style>
  <w:style w:type="paragraph" w:customStyle="1" w:styleId="XMLTAG">
    <w:name w:val="XML TAG"/>
    <w:basedOn w:val="Code"/>
    <w:next w:val="Paragraph"/>
    <w:rsid w:val="001203B4"/>
    <w:pPr>
      <w:shd w:val="clear" w:color="auto" w:fill="auto"/>
      <w:ind w:left="0" w:right="0"/>
    </w:pPr>
    <w:rPr>
      <w:color w:val="000080"/>
      <w:sz w:val="16"/>
      <w:lang w:val="ru-RU"/>
    </w:rPr>
  </w:style>
  <w:style w:type="paragraph" w:customStyle="1" w:styleId="UL">
    <w:name w:val="UL"/>
    <w:basedOn w:val="Paragraph"/>
    <w:rsid w:val="001203B4"/>
    <w:pPr>
      <w:numPr>
        <w:numId w:val="2"/>
      </w:numPr>
    </w:pPr>
  </w:style>
  <w:style w:type="paragraph" w:customStyle="1" w:styleId="OL">
    <w:name w:val="OL"/>
    <w:basedOn w:val="UL"/>
    <w:rsid w:val="001203B4"/>
    <w:pPr>
      <w:numPr>
        <w:numId w:val="1"/>
      </w:numPr>
    </w:pPr>
  </w:style>
  <w:style w:type="character" w:customStyle="1" w:styleId="CodeNone">
    <w:name w:val="Code.None"/>
    <w:basedOn w:val="DefaultParagraphFont"/>
    <w:rsid w:val="001203B4"/>
    <w:rPr>
      <w:color w:val="auto"/>
    </w:rPr>
  </w:style>
  <w:style w:type="character" w:customStyle="1" w:styleId="KEYWORD">
    <w:name w:val="&lt;KEYWORD&gt;"/>
    <w:basedOn w:val="DefaultParagraphFont"/>
    <w:rsid w:val="001203B4"/>
    <w:rPr>
      <w:color w:val="0000FF"/>
    </w:rPr>
  </w:style>
  <w:style w:type="character" w:customStyle="1" w:styleId="PREPROCESSOR">
    <w:name w:val="&lt;PREPROCESSOR&gt;"/>
    <w:basedOn w:val="DefaultParagraphFont"/>
    <w:rsid w:val="001203B4"/>
    <w:rPr>
      <w:color w:val="0000FF"/>
    </w:rPr>
  </w:style>
  <w:style w:type="paragraph" w:styleId="Caption">
    <w:name w:val="caption"/>
    <w:basedOn w:val="Paragraph"/>
    <w:next w:val="Paragraph"/>
    <w:qFormat/>
    <w:rsid w:val="001203B4"/>
    <w:rPr>
      <w:bCs/>
      <w:i/>
    </w:rPr>
  </w:style>
  <w:style w:type="character" w:customStyle="1" w:styleId="STRING">
    <w:name w:val="&lt;STRING&gt;"/>
    <w:basedOn w:val="DefaultParagraphFont"/>
    <w:rsid w:val="001203B4"/>
    <w:rPr>
      <w:color w:val="007777"/>
    </w:rPr>
  </w:style>
  <w:style w:type="paragraph" w:styleId="DocumentMap">
    <w:name w:val="Document Map"/>
    <w:basedOn w:val="Normal"/>
    <w:semiHidden/>
    <w:rsid w:val="001203B4"/>
    <w:pPr>
      <w:shd w:val="clear" w:color="auto" w:fill="000080"/>
    </w:pPr>
    <w:rPr>
      <w:rFonts w:ascii="Tahoma" w:hAnsi="Tahoma" w:cs="Tahoma"/>
    </w:rPr>
  </w:style>
  <w:style w:type="paragraph" w:customStyle="1" w:styleId="Name">
    <w:name w:val="Name"/>
    <w:basedOn w:val="Paragraph"/>
    <w:next w:val="Paragraph"/>
    <w:rsid w:val="001203B4"/>
    <w:pPr>
      <w:keepNext/>
    </w:pPr>
    <w:rPr>
      <w:i/>
    </w:rPr>
  </w:style>
  <w:style w:type="paragraph" w:customStyle="1" w:styleId="Subtitle1">
    <w:name w:val="Subtitle1"/>
    <w:basedOn w:val="Title1"/>
    <w:next w:val="Paragraph"/>
    <w:rsid w:val="001203B4"/>
    <w:pPr>
      <w:outlineLvl w:val="1"/>
    </w:pPr>
    <w:rPr>
      <w:b w:val="0"/>
      <w:sz w:val="36"/>
    </w:rPr>
  </w:style>
  <w:style w:type="character" w:customStyle="1" w:styleId="ACCENT">
    <w:name w:val="&lt;ACCENT&gt;"/>
    <w:basedOn w:val="KEYWORD"/>
    <w:rsid w:val="001203B4"/>
    <w:rPr>
      <w:color w:val="FF00FF"/>
    </w:rPr>
  </w:style>
  <w:style w:type="paragraph" w:customStyle="1" w:styleId="H1">
    <w:name w:val="&lt;H1&gt;"/>
    <w:basedOn w:val="Title1"/>
    <w:next w:val="Paragraph"/>
    <w:rsid w:val="001203B4"/>
  </w:style>
  <w:style w:type="paragraph" w:customStyle="1" w:styleId="H2">
    <w:name w:val="&lt;H2&gt;"/>
    <w:basedOn w:val="Subtitle1"/>
    <w:next w:val="Paragraph"/>
    <w:rsid w:val="001203B4"/>
  </w:style>
  <w:style w:type="paragraph" w:customStyle="1" w:styleId="H3">
    <w:name w:val="&lt;H3&gt;"/>
    <w:basedOn w:val="PARTHeader"/>
    <w:next w:val="Paragraph"/>
    <w:rsid w:val="001203B4"/>
  </w:style>
  <w:style w:type="paragraph" w:customStyle="1" w:styleId="H4">
    <w:name w:val="&lt;H4&gt;"/>
    <w:basedOn w:val="SECTIONHeader"/>
    <w:next w:val="Paragraph"/>
    <w:rsid w:val="001203B4"/>
  </w:style>
  <w:style w:type="paragraph" w:customStyle="1" w:styleId="H5">
    <w:name w:val="&lt;H5&gt;"/>
    <w:basedOn w:val="SUBSECTIONHeader"/>
    <w:next w:val="Paragraph"/>
    <w:rsid w:val="001203B4"/>
  </w:style>
  <w:style w:type="paragraph" w:styleId="PlainText">
    <w:name w:val="Plain Text"/>
    <w:basedOn w:val="Normal"/>
    <w:rsid w:val="001203B4"/>
    <w:rPr>
      <w:rFonts w:ascii="Courier New" w:hAnsi="Courier New" w:cs="Courier New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tsky.spb.ru/mi/mi-0.0.1.tar.bz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ython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details.png" TargetMode="External"/><Relationship Id="rId5" Type="http://schemas.openxmlformats.org/officeDocument/2006/relationships/image" Target="overview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gey\AppData\Roaming\Microsoft\Templates\RSDN%20Articl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RSDN Article</Template>
  <TotalTime>426</TotalTime>
  <Pages>1</Pages>
  <Words>1674</Words>
  <Characters>9341</Characters>
  <Application>Microsoft Office Word</Application>
  <DocSecurity>0</DocSecurity>
  <Lines>233</Lines>
  <Paragraphs>200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Шаблон для верстки статей RSDN</vt:lpstr>
      <vt:lpstr>Шаблон для верстки статей RSDN</vt:lpstr>
    </vt:vector>
  </TitlesOfParts>
  <Company>NCBI &lt;www.ncbi.nlm.nih.gov&gt;</Company>
  <LinksUpToDate>false</LinksUpToDate>
  <CharactersWithSpaces>10815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для верстки статей RSDN</dc:title>
  <dc:creator>Sergey Satskiy &lt;sergey.satskiy@gmail.com&gt;</dc:creator>
  <cp:lastModifiedBy>Sergey</cp:lastModifiedBy>
  <cp:revision>60</cp:revision>
  <dcterms:created xsi:type="dcterms:W3CDTF">2010-02-22T00:18:00Z</dcterms:created>
  <dcterms:modified xsi:type="dcterms:W3CDTF">2010-02-26T04:39:00Z</dcterms:modified>
</cp:coreProperties>
</file>
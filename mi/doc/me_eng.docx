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43" w:rsidRPr="00FF17DC" w:rsidRDefault="0053644A">
      <w:pPr>
        <w:pStyle w:val="H1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</w:p>
    <w:p w:rsidR="00121E43" w:rsidRDefault="002F42E4">
      <w:pPr>
        <w:pStyle w:val="H3"/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mi</w:t>
      </w:r>
      <w:proofErr w:type="gramEnd"/>
    </w:p>
    <w:p w:rsidR="002F42E4" w:rsidRDefault="002F42E4" w:rsidP="002F42E4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a Linux command line utility which can identify potential dead locks in multithreaded applications. </w:t>
      </w: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can also collect statistics such as number of successful and failed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operations, time spent on acquiring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locks</w:t>
      </w:r>
      <w:r w:rsidR="002C6143">
        <w:rPr>
          <w:lang w:val="en-US"/>
        </w:rPr>
        <w:t xml:space="preserve"> etc</w:t>
      </w:r>
      <w:r>
        <w:rPr>
          <w:lang w:val="en-US"/>
        </w:rPr>
        <w:t xml:space="preserve">. mi can also show call stacks for </w:t>
      </w:r>
      <w:r w:rsidR="002C6143">
        <w:rPr>
          <w:lang w:val="en-US"/>
        </w:rPr>
        <w:t xml:space="preserve">all </w:t>
      </w:r>
      <w:proofErr w:type="spellStart"/>
      <w:r w:rsidR="002C6143">
        <w:rPr>
          <w:lang w:val="en-US"/>
        </w:rPr>
        <w:t>mutex</w:t>
      </w:r>
      <w:proofErr w:type="spellEnd"/>
      <w:r w:rsidR="002C6143">
        <w:rPr>
          <w:lang w:val="en-US"/>
        </w:rPr>
        <w:t xml:space="preserve"> operations.</w:t>
      </w:r>
    </w:p>
    <w:p w:rsidR="002C6143" w:rsidRDefault="002C6143" w:rsidP="002F42E4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able to identify the following conditions: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The order of locking two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in one thread is opposite to the order of locking the same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in another thread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Unlocking 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which was not locked earlier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is left locked after </w:t>
      </w:r>
      <w:r w:rsidR="00440E82">
        <w:rPr>
          <w:lang w:val="en-US"/>
        </w:rPr>
        <w:t>an</w:t>
      </w:r>
      <w:r>
        <w:rPr>
          <w:lang w:val="en-US"/>
        </w:rPr>
        <w:t xml:space="preserve"> application has finished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The order of unlocking </w:t>
      </w:r>
      <w:proofErr w:type="spellStart"/>
      <w:r w:rsidR="00BD57F0">
        <w:rPr>
          <w:lang w:val="en-US"/>
        </w:rPr>
        <w:t>mutexes</w:t>
      </w:r>
      <w:proofErr w:type="spellEnd"/>
      <w:r w:rsidR="00BD57F0">
        <w:rPr>
          <w:lang w:val="en-US"/>
        </w:rPr>
        <w:t xml:space="preserve"> </w:t>
      </w:r>
      <w:r>
        <w:rPr>
          <w:lang w:val="en-US"/>
        </w:rPr>
        <w:t xml:space="preserve">does not correspond </w:t>
      </w:r>
      <w:r w:rsidR="00BD57F0">
        <w:rPr>
          <w:lang w:val="en-US"/>
        </w:rPr>
        <w:t xml:space="preserve">to the reverse order of locking these </w:t>
      </w:r>
      <w:proofErr w:type="spellStart"/>
      <w:r w:rsidR="00BD57F0">
        <w:rPr>
          <w:lang w:val="en-US"/>
        </w:rPr>
        <w:t>mutexes</w:t>
      </w:r>
      <w:proofErr w:type="spellEnd"/>
    </w:p>
    <w:p w:rsidR="00BD57F0" w:rsidRDefault="00BD57F0" w:rsidP="002C6143">
      <w:pPr>
        <w:pStyle w:val="UL"/>
        <w:rPr>
          <w:lang w:val="en-US"/>
        </w:rPr>
      </w:pPr>
      <w:r>
        <w:rPr>
          <w:lang w:val="en-US"/>
        </w:rPr>
        <w:t xml:space="preserve">Unlocking 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which was locked earlier in another thread</w:t>
      </w:r>
    </w:p>
    <w:p w:rsidR="00BD57F0" w:rsidRDefault="00BD57F0" w:rsidP="006B4D57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written in python and C++ and is distributed as public domain software.</w:t>
      </w:r>
    </w:p>
    <w:p w:rsidR="00BD57F0" w:rsidRDefault="00BD57F0" w:rsidP="006B4D57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</w:t>
      </w:r>
      <w:r w:rsidR="0044617A">
        <w:rPr>
          <w:lang w:val="en-US"/>
        </w:rPr>
        <w:t xml:space="preserve">can work with usual executable files, with daemons, and with applications </w:t>
      </w:r>
      <w:r w:rsidR="00440E82">
        <w:rPr>
          <w:lang w:val="en-US"/>
        </w:rPr>
        <w:t xml:space="preserve">which are </w:t>
      </w:r>
      <w:r w:rsidR="0044617A">
        <w:rPr>
          <w:lang w:val="en-US"/>
        </w:rPr>
        <w:t>r</w:t>
      </w:r>
      <w:r w:rsidR="00440E82">
        <w:rPr>
          <w:lang w:val="en-US"/>
        </w:rPr>
        <w:t>u</w:t>
      </w:r>
      <w:r w:rsidR="0044617A">
        <w:rPr>
          <w:lang w:val="en-US"/>
        </w:rPr>
        <w:t>n via scripts. Re-</w:t>
      </w:r>
      <w:r w:rsidR="00E144D6">
        <w:rPr>
          <w:lang w:val="en-US"/>
        </w:rPr>
        <w:t>compilation of an application before</w:t>
      </w:r>
      <w:r w:rsidR="0044617A">
        <w:rPr>
          <w:lang w:val="en-US"/>
        </w:rPr>
        <w:t xml:space="preserve"> test</w:t>
      </w:r>
      <w:r w:rsidR="00E144D6">
        <w:rPr>
          <w:lang w:val="en-US"/>
        </w:rPr>
        <w:t>ing</w:t>
      </w:r>
      <w:r w:rsidR="0044617A">
        <w:rPr>
          <w:lang w:val="en-US"/>
        </w:rPr>
        <w:t xml:space="preserve"> is not required.</w:t>
      </w:r>
    </w:p>
    <w:p w:rsidR="00154890" w:rsidRDefault="00154890" w:rsidP="007776C4">
      <w:pPr>
        <w:pStyle w:val="H3"/>
        <w:rPr>
          <w:lang w:val="en-US"/>
        </w:rPr>
      </w:pPr>
      <w:r>
        <w:rPr>
          <w:lang w:val="en-US"/>
        </w:rPr>
        <w:t>How mi Works</w:t>
      </w:r>
    </w:p>
    <w:p w:rsidR="00154890" w:rsidRDefault="00154890" w:rsidP="007776C4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comprised by a shared library written in C++ and two python scripts. The first script </w:t>
      </w:r>
      <w:r w:rsidR="0057731A">
        <w:rPr>
          <w:lang w:val="en-US"/>
        </w:rPr>
        <w:t xml:space="preserve">(mi.py) </w:t>
      </w:r>
      <w:r>
        <w:rPr>
          <w:lang w:val="en-US"/>
        </w:rPr>
        <w:t xml:space="preserve">loads the shared library </w:t>
      </w:r>
      <w:r w:rsidR="00673B37">
        <w:rPr>
          <w:lang w:val="en-US"/>
        </w:rPr>
        <w:t>(</w:t>
      </w:r>
      <w:proofErr w:type="spellStart"/>
      <w:r w:rsidR="00673B37">
        <w:rPr>
          <w:lang w:val="en-US"/>
        </w:rPr>
        <w:t>libmi.so</w:t>
      </w:r>
      <w:proofErr w:type="spellEnd"/>
      <w:r w:rsidR="00673B37">
        <w:rPr>
          <w:lang w:val="en-US"/>
        </w:rPr>
        <w:t xml:space="preserve">) </w:t>
      </w:r>
      <w:r>
        <w:rPr>
          <w:lang w:val="en-US"/>
        </w:rPr>
        <w:t xml:space="preserve">via </w:t>
      </w:r>
      <w:r w:rsidR="00673B37">
        <w:rPr>
          <w:lang w:val="en-US"/>
        </w:rPr>
        <w:t xml:space="preserve">the </w:t>
      </w:r>
      <w:r>
        <w:rPr>
          <w:lang w:val="en-US"/>
        </w:rPr>
        <w:t xml:space="preserve">LD_PRELOAD mechanism and the </w:t>
      </w:r>
      <w:proofErr w:type="gramStart"/>
      <w:r>
        <w:rPr>
          <w:lang w:val="en-US"/>
        </w:rPr>
        <w:t xml:space="preserve">library intercepts the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</w:t>
      </w:r>
      <w:proofErr w:type="spellStart"/>
      <w:r w:rsidR="00962604">
        <w:rPr>
          <w:lang w:val="en-US"/>
        </w:rPr>
        <w:t>mutex</w:t>
      </w:r>
      <w:proofErr w:type="spellEnd"/>
      <w:r w:rsidR="00962604">
        <w:rPr>
          <w:lang w:val="en-US"/>
        </w:rPr>
        <w:t xml:space="preserve"> lock and unlock</w:t>
      </w:r>
      <w:proofErr w:type="gramEnd"/>
      <w:r w:rsidR="00962604">
        <w:rPr>
          <w:lang w:val="en-US"/>
        </w:rPr>
        <w:t xml:space="preserve"> </w:t>
      </w:r>
      <w:r>
        <w:rPr>
          <w:lang w:val="en-US"/>
        </w:rPr>
        <w:t>function call</w:t>
      </w:r>
      <w:r w:rsidR="00962604">
        <w:rPr>
          <w:lang w:val="en-US"/>
        </w:rPr>
        <w:t>s. Then the test</w:t>
      </w:r>
      <w:r w:rsidR="00B54225">
        <w:rPr>
          <w:lang w:val="en-US"/>
        </w:rPr>
        <w:t>ed</w:t>
      </w:r>
      <w:r w:rsidR="00962604">
        <w:rPr>
          <w:lang w:val="en-US"/>
        </w:rPr>
        <w:t xml:space="preserve"> program is run. Such an approach allows testing application</w:t>
      </w:r>
      <w:r w:rsidR="00673B37">
        <w:rPr>
          <w:lang w:val="en-US"/>
        </w:rPr>
        <w:t>s</w:t>
      </w:r>
      <w:r w:rsidR="00962604">
        <w:rPr>
          <w:lang w:val="en-US"/>
        </w:rPr>
        <w:t xml:space="preserve"> without recompilation and application</w:t>
      </w:r>
      <w:r w:rsidR="00673B37">
        <w:rPr>
          <w:lang w:val="en-US"/>
        </w:rPr>
        <w:t>s</w:t>
      </w:r>
      <w:r w:rsidR="00962604">
        <w:rPr>
          <w:lang w:val="en-US"/>
        </w:rPr>
        <w:t xml:space="preserve"> can be written in any programming language. While the </w:t>
      </w:r>
      <w:r w:rsidR="00673B37">
        <w:rPr>
          <w:lang w:val="en-US"/>
        </w:rPr>
        <w:t xml:space="preserve">tested </w:t>
      </w:r>
      <w:r w:rsidR="00962604">
        <w:rPr>
          <w:lang w:val="en-US"/>
        </w:rPr>
        <w:t xml:space="preserve">application is </w:t>
      </w:r>
      <w:r w:rsidR="001D7FF5">
        <w:rPr>
          <w:lang w:val="en-US"/>
        </w:rPr>
        <w:t>running</w:t>
      </w:r>
      <w:r w:rsidR="00962604">
        <w:rPr>
          <w:lang w:val="en-US"/>
        </w:rPr>
        <w:t xml:space="preserve"> </w:t>
      </w:r>
      <w:r w:rsidR="001D7FF5">
        <w:rPr>
          <w:lang w:val="en-US"/>
        </w:rPr>
        <w:t xml:space="preserve">information is collected. As soon as the </w:t>
      </w:r>
      <w:r w:rsidR="00B54225">
        <w:rPr>
          <w:lang w:val="en-US"/>
        </w:rPr>
        <w:t xml:space="preserve">test </w:t>
      </w:r>
      <w:r w:rsidR="001D7FF5">
        <w:rPr>
          <w:lang w:val="en-US"/>
        </w:rPr>
        <w:t xml:space="preserve">run is finished the collected information analysis is done with a help of the second python script </w:t>
      </w:r>
      <w:r w:rsidR="00673B37">
        <w:rPr>
          <w:lang w:val="en-US"/>
        </w:rPr>
        <w:t xml:space="preserve">(statmi.py) </w:t>
      </w:r>
      <w:r w:rsidR="001D7FF5">
        <w:rPr>
          <w:lang w:val="en-US"/>
        </w:rPr>
        <w:t xml:space="preserve">and the results are printed on </w:t>
      </w:r>
      <w:r w:rsidR="00FB60A3">
        <w:rPr>
          <w:lang w:val="en-US"/>
        </w:rPr>
        <w:t>the</w:t>
      </w:r>
      <w:r w:rsidR="001D7FF5">
        <w:rPr>
          <w:lang w:val="en-US"/>
        </w:rPr>
        <w:t xml:space="preserve"> console.</w:t>
      </w:r>
    </w:p>
    <w:p w:rsidR="00154890" w:rsidRDefault="00154890" w:rsidP="007776C4">
      <w:pPr>
        <w:pStyle w:val="Paragraph"/>
        <w:rPr>
          <w:lang w:val="en-US"/>
        </w:rPr>
      </w:pPr>
    </w:p>
    <w:p w:rsidR="00FB60A3" w:rsidRDefault="00FC308F" w:rsidP="00B04380">
      <w:pPr>
        <w:pStyle w:val="Paragraph"/>
        <w:jc w:val="center"/>
        <w:rPr>
          <w:lang w:val="en-US"/>
        </w:rPr>
      </w:pPr>
      <w:r w:rsidRPr="00FC308F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213.75pt">
            <v:imagedata r:id="rId5"/>
          </v:shape>
        </w:pict>
      </w:r>
    </w:p>
    <w:p w:rsidR="00CB712A" w:rsidRDefault="00CB712A" w:rsidP="00A14520">
      <w:pPr>
        <w:pStyle w:val="Name"/>
        <w:jc w:val="center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data flow</w:t>
      </w:r>
    </w:p>
    <w:p w:rsidR="00FF17DC" w:rsidRDefault="00FF17DC" w:rsidP="00B04380">
      <w:pPr>
        <w:pStyle w:val="Paragraph"/>
        <w:rPr>
          <w:lang w:val="en-US"/>
        </w:rPr>
      </w:pPr>
    </w:p>
    <w:p w:rsidR="00FF17DC" w:rsidRDefault="00C40E3D" w:rsidP="00FF17DC">
      <w:pPr>
        <w:jc w:val="center"/>
        <w:rPr>
          <w:lang w:val="en-US"/>
        </w:rPr>
      </w:pPr>
      <w:r w:rsidRPr="00FC308F">
        <w:rPr>
          <w:lang w:val="en-US"/>
        </w:rPr>
        <w:pict>
          <v:shape id="_x0000_i1026" type="#_x0000_t75" style="width:352.5pt;height:338.25pt">
            <v:imagedata r:id="rId6"/>
          </v:shape>
        </w:pict>
      </w:r>
    </w:p>
    <w:p w:rsidR="00FF17DC" w:rsidRDefault="00FF17DC" w:rsidP="00FF17DC">
      <w:pPr>
        <w:pStyle w:val="Name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pthread</w:t>
      </w:r>
      <w:proofErr w:type="spellEnd"/>
      <w:proofErr w:type="gramEnd"/>
      <w:r>
        <w:rPr>
          <w:lang w:val="en-US"/>
        </w:rPr>
        <w:t xml:space="preserve"> calls interception</w:t>
      </w:r>
    </w:p>
    <w:p w:rsidR="00FF17DC" w:rsidRDefault="00FF17DC" w:rsidP="00AA7E27">
      <w:pPr>
        <w:pStyle w:val="Paragraph"/>
        <w:rPr>
          <w:lang w:val="en-US"/>
        </w:rPr>
      </w:pPr>
    </w:p>
    <w:p w:rsidR="00FF17DC" w:rsidRDefault="00C71003" w:rsidP="00C71003">
      <w:pPr>
        <w:pStyle w:val="H3"/>
        <w:rPr>
          <w:lang w:val="en-US"/>
        </w:rPr>
      </w:pPr>
      <w:r>
        <w:rPr>
          <w:lang w:val="en-US"/>
        </w:rPr>
        <w:t xml:space="preserve">What mi Cannot </w:t>
      </w:r>
      <w:proofErr w:type="gramStart"/>
      <w:r>
        <w:rPr>
          <w:lang w:val="en-US"/>
        </w:rPr>
        <w:t>Do</w:t>
      </w:r>
      <w:proofErr w:type="gramEnd"/>
    </w:p>
    <w:p w:rsidR="00C71003" w:rsidRDefault="00D41EC4" w:rsidP="00D41EC4">
      <w:pPr>
        <w:pStyle w:val="UL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analyses </w:t>
      </w:r>
      <w:r w:rsidR="00FE2460">
        <w:rPr>
          <w:lang w:val="en-US"/>
        </w:rPr>
        <w:t xml:space="preserve">run-time calls only. Therefore if some potentially dangerous calls are not done during a test run then mi will not be able to catch them. </w:t>
      </w:r>
      <w:r w:rsidR="00C40E3D">
        <w:rPr>
          <w:lang w:val="en-US"/>
        </w:rPr>
        <w:t>The solution to this problem</w:t>
      </w:r>
      <w:r w:rsidR="00FE2460">
        <w:rPr>
          <w:lang w:val="en-US"/>
        </w:rPr>
        <w:t xml:space="preserve"> is to have test runs with such input data which cover all the execution branches in the test</w:t>
      </w:r>
      <w:r w:rsidR="00A034BE">
        <w:rPr>
          <w:lang w:val="en-US"/>
        </w:rPr>
        <w:t>ed</w:t>
      </w:r>
      <w:r w:rsidR="00FE2460">
        <w:rPr>
          <w:lang w:val="en-US"/>
        </w:rPr>
        <w:t xml:space="preserve"> application.</w:t>
      </w:r>
    </w:p>
    <w:p w:rsidR="00FE2460" w:rsidRPr="00FE2460" w:rsidRDefault="00C40E3D" w:rsidP="00FE2460">
      <w:pPr>
        <w:pStyle w:val="UL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cannot </w:t>
      </w:r>
      <w:proofErr w:type="spellStart"/>
      <w:r>
        <w:rPr>
          <w:lang w:val="en-US"/>
        </w:rPr>
        <w:t>analize</w:t>
      </w:r>
      <w:proofErr w:type="spellEnd"/>
      <w:r>
        <w:rPr>
          <w:lang w:val="en-US"/>
        </w:rPr>
        <w:t xml:space="preserve"> applications that don’t terminate gracefully, because the analysis script (statmi.py) uses information that is written to the log file during the normal application termination process</w:t>
      </w:r>
      <w:r w:rsidR="00E54B98">
        <w:rPr>
          <w:lang w:val="en-US"/>
        </w:rPr>
        <w:t>.</w:t>
      </w:r>
    </w:p>
    <w:p w:rsidR="00E54B98" w:rsidRPr="00E54B98" w:rsidRDefault="00E54B98" w:rsidP="00FE2460">
      <w:pPr>
        <w:pStyle w:val="UL"/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tesed</w:t>
      </w:r>
      <w:proofErr w:type="spellEnd"/>
      <w:r>
        <w:rPr>
          <w:lang w:val="en-US"/>
        </w:rPr>
        <w:t xml:space="preserve"> application uses pools of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then mi </w:t>
      </w:r>
      <w:r w:rsidR="00BC2799">
        <w:rPr>
          <w:lang w:val="en-US"/>
        </w:rPr>
        <w:t xml:space="preserve">most probably </w:t>
      </w:r>
      <w:r>
        <w:rPr>
          <w:lang w:val="en-US"/>
        </w:rPr>
        <w:t xml:space="preserve">will not be able to help. </w:t>
      </w:r>
      <w:proofErr w:type="gramStart"/>
      <w:r w:rsidR="00BC3634">
        <w:rPr>
          <w:lang w:val="en-US"/>
        </w:rPr>
        <w:t>mi</w:t>
      </w:r>
      <w:proofErr w:type="gramEnd"/>
      <w:r w:rsidR="00BC3634">
        <w:rPr>
          <w:lang w:val="en-US"/>
        </w:rPr>
        <w:t xml:space="preserve"> </w:t>
      </w:r>
      <w:r w:rsidR="002D08E0">
        <w:rPr>
          <w:lang w:val="en-US"/>
        </w:rPr>
        <w:t xml:space="preserve">cannot meaningfully analyze applications that use pools of </w:t>
      </w:r>
      <w:proofErr w:type="spellStart"/>
      <w:r w:rsidR="002D08E0">
        <w:rPr>
          <w:lang w:val="en-US"/>
        </w:rPr>
        <w:t>mutexes</w:t>
      </w:r>
      <w:proofErr w:type="spellEnd"/>
      <w:r w:rsidR="002D08E0">
        <w:rPr>
          <w:lang w:val="en-US"/>
        </w:rPr>
        <w:t xml:space="preserve">. </w:t>
      </w:r>
      <w:proofErr w:type="gramStart"/>
      <w:r w:rsidR="002D08E0">
        <w:rPr>
          <w:lang w:val="en-US"/>
        </w:rPr>
        <w:t>mi</w:t>
      </w:r>
      <w:proofErr w:type="gramEnd"/>
      <w:r w:rsidR="002D08E0">
        <w:rPr>
          <w:lang w:val="en-US"/>
        </w:rPr>
        <w:t xml:space="preserve"> uses addresses to identify </w:t>
      </w:r>
      <w:proofErr w:type="spellStart"/>
      <w:r w:rsidR="002D08E0">
        <w:rPr>
          <w:lang w:val="en-US"/>
        </w:rPr>
        <w:t>mutexes</w:t>
      </w:r>
      <w:proofErr w:type="spellEnd"/>
      <w:r w:rsidR="002D08E0">
        <w:rPr>
          <w:lang w:val="en-US"/>
        </w:rPr>
        <w:t xml:space="preserve">, but the same </w:t>
      </w:r>
      <w:proofErr w:type="spellStart"/>
      <w:r w:rsidR="002D08E0">
        <w:rPr>
          <w:lang w:val="en-US"/>
        </w:rPr>
        <w:t>mutex</w:t>
      </w:r>
      <w:proofErr w:type="spellEnd"/>
      <w:r w:rsidR="002D08E0">
        <w:rPr>
          <w:lang w:val="en-US"/>
        </w:rPr>
        <w:t xml:space="preserve"> can be used for many purposes at different times in such applications. </w:t>
      </w:r>
      <w:proofErr w:type="gramStart"/>
      <w:r w:rsidR="00BC3634">
        <w:rPr>
          <w:lang w:val="en-US"/>
        </w:rPr>
        <w:t>mi</w:t>
      </w:r>
      <w:proofErr w:type="gramEnd"/>
      <w:r w:rsidR="00BC3634">
        <w:rPr>
          <w:lang w:val="en-US"/>
        </w:rPr>
        <w:t xml:space="preserve"> will likely provide </w:t>
      </w:r>
      <w:r w:rsidR="00BC2799">
        <w:rPr>
          <w:lang w:val="en-US"/>
        </w:rPr>
        <w:t>incorrect</w:t>
      </w:r>
      <w:r w:rsidR="00BC3634">
        <w:rPr>
          <w:lang w:val="en-US"/>
        </w:rPr>
        <w:t xml:space="preserve"> information about potentially dangerous chains of locked </w:t>
      </w:r>
      <w:proofErr w:type="spellStart"/>
      <w:r w:rsidR="00BC3634">
        <w:rPr>
          <w:lang w:val="en-US"/>
        </w:rPr>
        <w:t>mutexes</w:t>
      </w:r>
      <w:proofErr w:type="spellEnd"/>
      <w:r w:rsidR="00BC2799">
        <w:rPr>
          <w:lang w:val="en-US"/>
        </w:rPr>
        <w:t xml:space="preserve"> in th</w:t>
      </w:r>
      <w:r w:rsidR="002D08E0">
        <w:rPr>
          <w:lang w:val="en-US"/>
        </w:rPr>
        <w:t>e</w:t>
      </w:r>
      <w:r w:rsidR="00BC2799">
        <w:rPr>
          <w:lang w:val="en-US"/>
        </w:rPr>
        <w:t>s</w:t>
      </w:r>
      <w:r w:rsidR="002D08E0">
        <w:rPr>
          <w:lang w:val="en-US"/>
        </w:rPr>
        <w:t>e</w:t>
      </w:r>
      <w:r w:rsidR="00BC2799">
        <w:rPr>
          <w:lang w:val="en-US"/>
        </w:rPr>
        <w:t xml:space="preserve"> case</w:t>
      </w:r>
      <w:r w:rsidR="002D08E0">
        <w:rPr>
          <w:lang w:val="en-US"/>
        </w:rPr>
        <w:t>s</w:t>
      </w:r>
      <w:r w:rsidR="00BC3634">
        <w:rPr>
          <w:lang w:val="en-US"/>
        </w:rPr>
        <w:t>.</w:t>
      </w:r>
    </w:p>
    <w:p w:rsidR="00483BE1" w:rsidRPr="00483BE1" w:rsidRDefault="00483BE1" w:rsidP="00FE2460">
      <w:pPr>
        <w:pStyle w:val="UL"/>
        <w:rPr>
          <w:lang w:val="en-US"/>
        </w:rPr>
      </w:pPr>
      <w:r>
        <w:rPr>
          <w:lang w:val="en-US"/>
        </w:rPr>
        <w:t xml:space="preserve">If the tested application uses </w:t>
      </w:r>
      <w:proofErr w:type="spellStart"/>
      <w:proofErr w:type="gramStart"/>
      <w:r>
        <w:rPr>
          <w:lang w:val="en-US"/>
        </w:rPr>
        <w:t>dlopen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call to load the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library and a series of </w:t>
      </w:r>
      <w:proofErr w:type="spellStart"/>
      <w:r>
        <w:rPr>
          <w:lang w:val="en-US"/>
        </w:rPr>
        <w:t>dlsym</w:t>
      </w:r>
      <w:proofErr w:type="spellEnd"/>
      <w:r>
        <w:rPr>
          <w:lang w:val="en-US"/>
        </w:rPr>
        <w:t xml:space="preserve">() calls to get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related functions pointers and </w:t>
      </w:r>
      <w:r w:rsidR="00274464">
        <w:rPr>
          <w:lang w:val="en-US"/>
        </w:rPr>
        <w:t>later</w:t>
      </w:r>
      <w:r>
        <w:rPr>
          <w:lang w:val="en-US"/>
        </w:rPr>
        <w:t xml:space="preserve"> uses those pointer</w:t>
      </w:r>
      <w:r w:rsidR="00BC2799">
        <w:rPr>
          <w:lang w:val="en-US"/>
        </w:rPr>
        <w:t>s</w:t>
      </w:r>
      <w:r>
        <w:rPr>
          <w:lang w:val="en-US"/>
        </w:rPr>
        <w:t xml:space="preserve"> to </w:t>
      </w:r>
      <w:r w:rsidR="00274464">
        <w:rPr>
          <w:lang w:val="en-US"/>
        </w:rPr>
        <w:t xml:space="preserve">lock and unlock </w:t>
      </w:r>
      <w:proofErr w:type="spellStart"/>
      <w:r w:rsidR="00274464">
        <w:rPr>
          <w:lang w:val="en-US"/>
        </w:rPr>
        <w:t>mutexes</w:t>
      </w:r>
      <w:proofErr w:type="spellEnd"/>
      <w:r>
        <w:rPr>
          <w:lang w:val="en-US"/>
        </w:rPr>
        <w:t xml:space="preserve"> then mi will not be able to intercept such calls and therefore they will not be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>.</w:t>
      </w:r>
    </w:p>
    <w:p w:rsidR="00FE2460" w:rsidRPr="00B861B3" w:rsidRDefault="00274464" w:rsidP="00FE2460">
      <w:pPr>
        <w:pStyle w:val="H3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 w:rsidRPr="00B861B3">
        <w:rPr>
          <w:lang w:val="en-US"/>
        </w:rPr>
        <w:t xml:space="preserve"> </w:t>
      </w:r>
      <w:r>
        <w:rPr>
          <w:lang w:val="en-US"/>
        </w:rPr>
        <w:t>Usage</w:t>
      </w:r>
      <w:r w:rsidRPr="00B861B3">
        <w:rPr>
          <w:lang w:val="en-US"/>
        </w:rPr>
        <w:t xml:space="preserve"> </w:t>
      </w:r>
      <w:r>
        <w:rPr>
          <w:lang w:val="en-US"/>
        </w:rPr>
        <w:t>Example</w:t>
      </w:r>
    </w:p>
    <w:p w:rsidR="00FE2460" w:rsidRPr="00274464" w:rsidRDefault="00274464" w:rsidP="00FE2460">
      <w:pPr>
        <w:pStyle w:val="Paragraph"/>
        <w:rPr>
          <w:lang w:val="en-US"/>
        </w:rPr>
      </w:pPr>
      <w:r>
        <w:rPr>
          <w:lang w:val="en-US"/>
        </w:rPr>
        <w:t>This is how to run mi with a</w:t>
      </w:r>
      <w:r w:rsidR="00BC2799">
        <w:rPr>
          <w:lang w:val="en-US"/>
        </w:rPr>
        <w:t>n</w:t>
      </w:r>
      <w:r>
        <w:rPr>
          <w:lang w:val="en-US"/>
        </w:rPr>
        <w:t xml:space="preserve"> application</w:t>
      </w:r>
      <w:r w:rsidR="00BC2799">
        <w:rPr>
          <w:lang w:val="en-US"/>
        </w:rPr>
        <w:t xml:space="preserve"> to test</w:t>
      </w:r>
      <w:r w:rsidR="00FE2460" w:rsidRPr="00274464">
        <w:rPr>
          <w:lang w:val="en-US"/>
        </w:rPr>
        <w:t>:</w:t>
      </w:r>
    </w:p>
    <w:p w:rsidR="00FE2460" w:rsidRPr="007D6572" w:rsidRDefault="00FE2460" w:rsidP="00FE2460">
      <w:pPr>
        <w:pStyle w:val="Code"/>
      </w:pPr>
      <w:r w:rsidRPr="007D6572">
        <w:t>satsky.homelinux.com:~&gt; ./mi.py ./test/test-bad-lock-order-elf</w:t>
      </w:r>
    </w:p>
    <w:p w:rsidR="00FE2460" w:rsidRPr="007D6572" w:rsidRDefault="00FE2460" w:rsidP="00FE2460">
      <w:pPr>
        <w:pStyle w:val="Code"/>
      </w:pPr>
      <w:r w:rsidRPr="007D6572">
        <w:t>Test (improper lock order, elf) t0: m1.lock -&gt; m2.lock -&gt; m3.lock -&gt; m3.unlock -&gt; m2.unlock -&gt; m1.unlock</w:t>
      </w:r>
    </w:p>
    <w:p w:rsidR="00FE2460" w:rsidRPr="007D6572" w:rsidRDefault="00FE2460" w:rsidP="00FE2460">
      <w:pPr>
        <w:pStyle w:val="Code"/>
      </w:pPr>
      <w:r w:rsidRPr="007D6572">
        <w:t xml:space="preserve">                                t1: m1.lock -&gt; m3.lock -&gt; m2.lock -&gt; m2.unlock -&gt; m3.unlock -&gt; m1.unlock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A log file is formed as the result of run</w:t>
      </w:r>
      <w:r w:rsidR="00FE2460" w:rsidRPr="00934FE0">
        <w:rPr>
          <w:lang w:val="en-US"/>
        </w:rPr>
        <w:t>:</w:t>
      </w:r>
    </w:p>
    <w:p w:rsidR="00FE2460" w:rsidRPr="00511D0B" w:rsidRDefault="00FE2460" w:rsidP="00FE2460">
      <w:pPr>
        <w:pStyle w:val="Code"/>
      </w:pPr>
      <w:r w:rsidRPr="00511D0B">
        <w:lastRenderedPageBreak/>
        <w:t>satsky.homelinux.com:~&gt; ll mi.log</w:t>
      </w:r>
    </w:p>
    <w:p w:rsidR="00FE2460" w:rsidRPr="00A871C8" w:rsidRDefault="00FE2460" w:rsidP="00FE2460">
      <w:pPr>
        <w:pStyle w:val="Code"/>
      </w:pPr>
      <w:r w:rsidRPr="00A871C8">
        <w:t>-rw-rw-r-- 1 guest guest 4411 2010-01-31 20:54 mi.log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Now you can run the script which analyses the collected information</w:t>
      </w:r>
      <w:r w:rsidR="00FE2460" w:rsidRPr="00934FE0">
        <w:rPr>
          <w:lang w:val="en-US"/>
        </w:rPr>
        <w:t>:</w:t>
      </w:r>
    </w:p>
    <w:p w:rsidR="00FE2460" w:rsidRPr="00511D0B" w:rsidRDefault="00FE2460" w:rsidP="00FE2460">
      <w:pPr>
        <w:pStyle w:val="Code"/>
      </w:pPr>
      <w:r w:rsidRPr="00511D0B">
        <w:t>swift@satsky.homelinux.com:~&gt; ./statmi.py</w:t>
      </w:r>
    </w:p>
    <w:p w:rsidR="00FE2460" w:rsidRPr="00511D0B" w:rsidRDefault="00FE2460" w:rsidP="00FE2460">
      <w:pPr>
        <w:pStyle w:val="Code"/>
      </w:pPr>
      <w:r w:rsidRPr="00511D0B">
        <w:t>Execution environment:</w:t>
      </w:r>
    </w:p>
    <w:p w:rsidR="00FE2460" w:rsidRPr="00511D0B" w:rsidRDefault="00FE2460" w:rsidP="00FE2460">
      <w:pPr>
        <w:pStyle w:val="Code"/>
      </w:pPr>
      <w:r w:rsidRPr="00511D0B">
        <w:t xml:space="preserve">    application: /home/guest/test/test-bad-lock-order-elf</w:t>
      </w:r>
    </w:p>
    <w:p w:rsidR="00FE2460" w:rsidRPr="00511D0B" w:rsidRDefault="00FE2460" w:rsidP="00FE2460">
      <w:pPr>
        <w:pStyle w:val="Code"/>
      </w:pPr>
      <w:r w:rsidRPr="00511D0B">
        <w:t xml:space="preserve">    log file: /home/guest/mi.log</w:t>
      </w:r>
    </w:p>
    <w:p w:rsidR="00FE2460" w:rsidRPr="00511D0B" w:rsidRDefault="00FE2460" w:rsidP="00FE2460">
      <w:pPr>
        <w:pStyle w:val="Code"/>
      </w:pPr>
      <w:r w:rsidRPr="00511D0B">
        <w:t xml:space="preserve">    libpthread.so path: /lib64/libpthread.so.0</w:t>
      </w:r>
    </w:p>
    <w:p w:rsidR="00FE2460" w:rsidRPr="00511D0B" w:rsidRDefault="00FE2460" w:rsidP="00FE2460">
      <w:pPr>
        <w:pStyle w:val="Code"/>
      </w:pPr>
      <w:r w:rsidRPr="00511D0B">
        <w:t xml:space="preserve">    do not print stack trace</w:t>
      </w:r>
    </w:p>
    <w:p w:rsidR="00FE2460" w:rsidRPr="00511D0B" w:rsidRDefault="00FE2460" w:rsidP="00FE2460">
      <w:pPr>
        <w:pStyle w:val="Code"/>
      </w:pPr>
      <w:r w:rsidRPr="00511D0B">
        <w:t>Number of threads: 3</w:t>
      </w:r>
    </w:p>
    <w:p w:rsidR="00FE2460" w:rsidRPr="00511D0B" w:rsidRDefault="00FE2460" w:rsidP="00FE2460">
      <w:pPr>
        <w:pStyle w:val="Code"/>
      </w:pPr>
      <w:r w:rsidRPr="00511D0B">
        <w:t>Number of mutexes: 4</w:t>
      </w:r>
    </w:p>
    <w:p w:rsidR="00FE2460" w:rsidRPr="00511D0B" w:rsidRDefault="00FE2460" w:rsidP="00FE2460">
      <w:pPr>
        <w:pStyle w:val="Code"/>
      </w:pPr>
      <w:r w:rsidRPr="00511D0B">
        <w:t>Successfull operations: 56</w:t>
      </w:r>
    </w:p>
    <w:p w:rsidR="00FE2460" w:rsidRPr="00511D0B" w:rsidRDefault="00FE2460" w:rsidP="00FE2460">
      <w:pPr>
        <w:pStyle w:val="Code"/>
      </w:pPr>
      <w:r w:rsidRPr="00511D0B">
        <w:t>Failed operations: 0</w:t>
      </w:r>
    </w:p>
    <w:p w:rsidR="00FE2460" w:rsidRPr="00511D0B" w:rsidRDefault="00FE2460" w:rsidP="00FE2460">
      <w:pPr>
        <w:pStyle w:val="Code"/>
      </w:pPr>
      <w:r w:rsidRPr="00511D0B">
        <w:t>Collecting chains and statistics...</w:t>
      </w:r>
    </w:p>
    <w:p w:rsidR="00FE2460" w:rsidRPr="00511D0B" w:rsidRDefault="00FE2460" w:rsidP="00FE2460">
      <w:pPr>
        <w:pStyle w:val="Code"/>
      </w:pPr>
      <w:r w:rsidRPr="00511D0B">
        <w:t>Threads legend:</w:t>
      </w:r>
    </w:p>
    <w:p w:rsidR="00FE2460" w:rsidRPr="00511D0B" w:rsidRDefault="00FE2460" w:rsidP="00FE2460">
      <w:pPr>
        <w:pStyle w:val="Code"/>
      </w:pPr>
      <w:r w:rsidRPr="00511D0B">
        <w:t xml:space="preserve">    t0 -&gt; 140209742624528</w:t>
      </w:r>
    </w:p>
    <w:p w:rsidR="00FE2460" w:rsidRPr="00511D0B" w:rsidRDefault="00FE2460" w:rsidP="00FE2460">
      <w:pPr>
        <w:pStyle w:val="Code"/>
      </w:pPr>
      <w:r w:rsidRPr="00511D0B">
        <w:t xml:space="preserve">    t1 -&gt; 140209742620944</w:t>
      </w:r>
    </w:p>
    <w:p w:rsidR="00FE2460" w:rsidRPr="00511D0B" w:rsidRDefault="00FE2460" w:rsidP="00FE2460">
      <w:pPr>
        <w:pStyle w:val="Code"/>
      </w:pPr>
      <w:r w:rsidRPr="00511D0B">
        <w:t xml:space="preserve">    t2 -&gt; 140209732131088</w:t>
      </w:r>
    </w:p>
    <w:p w:rsidR="00FE2460" w:rsidRPr="00511D0B" w:rsidRDefault="00FE2460" w:rsidP="00FE2460">
      <w:pPr>
        <w:pStyle w:val="Code"/>
      </w:pPr>
      <w:r w:rsidRPr="00511D0B">
        <w:t>Mutexes legend:</w:t>
      </w:r>
    </w:p>
    <w:p w:rsidR="00FE2460" w:rsidRPr="00511D0B" w:rsidRDefault="00FE2460" w:rsidP="00FE2460">
      <w:pPr>
        <w:pStyle w:val="Code"/>
      </w:pPr>
      <w:r w:rsidRPr="00511D0B">
        <w:t xml:space="preserve">    m0 -&gt; 0x310baf7040</w:t>
      </w:r>
    </w:p>
    <w:p w:rsidR="00FE2460" w:rsidRPr="00511D0B" w:rsidRDefault="00FE2460" w:rsidP="00FE2460">
      <w:pPr>
        <w:pStyle w:val="Code"/>
      </w:pPr>
      <w:r w:rsidRPr="00511D0B">
        <w:t xml:space="preserve">    m1 -&gt; 0x6013c0</w:t>
      </w:r>
    </w:p>
    <w:p w:rsidR="00FE2460" w:rsidRPr="00511D0B" w:rsidRDefault="00FE2460" w:rsidP="00FE2460">
      <w:pPr>
        <w:pStyle w:val="Code"/>
      </w:pPr>
      <w:r w:rsidRPr="00511D0B">
        <w:t xml:space="preserve">    m2 -&gt; 0x601400</w:t>
      </w:r>
    </w:p>
    <w:p w:rsidR="00FE2460" w:rsidRPr="00511D0B" w:rsidRDefault="00FE2460" w:rsidP="00FE2460">
      <w:pPr>
        <w:pStyle w:val="Code"/>
      </w:pPr>
      <w:r w:rsidRPr="00511D0B">
        <w:t xml:space="preserve">    m3 -&gt; 0x601440</w:t>
      </w:r>
    </w:p>
    <w:p w:rsidR="00FE2460" w:rsidRPr="00511D0B" w:rsidRDefault="00FE2460" w:rsidP="00FE2460">
      <w:pPr>
        <w:pStyle w:val="Code"/>
      </w:pPr>
      <w:r w:rsidRPr="00511D0B">
        <w:t>--- E000 -- t2: m3 -&gt; m2 -- t1: m2 -&gt; m3</w:t>
      </w:r>
    </w:p>
    <w:p w:rsidR="00FE2460" w:rsidRPr="00511D0B" w:rsidRDefault="00FE2460" w:rsidP="00FE2460">
      <w:pPr>
        <w:pStyle w:val="Code"/>
      </w:pPr>
      <w:r w:rsidRPr="00511D0B">
        <w:t>ERROR: potential dead lock detected</w:t>
      </w:r>
    </w:p>
    <w:p w:rsidR="00FE2460" w:rsidRPr="00511D0B" w:rsidRDefault="00FE2460" w:rsidP="00FE2460">
      <w:pPr>
        <w:pStyle w:val="Code"/>
      </w:pPr>
      <w:r w:rsidRPr="00511D0B">
        <w:t>Thread t2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140209732131088(t2)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140209732131088(t2)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140209732131088(t2) Return code: 0 Clocks: 0</w:t>
      </w:r>
    </w:p>
    <w:p w:rsidR="00FE2460" w:rsidRPr="00511D0B" w:rsidRDefault="00FE2460" w:rsidP="00FE2460">
      <w:pPr>
        <w:pStyle w:val="Code"/>
      </w:pPr>
      <w:r w:rsidRPr="00511D0B">
        <w:t>Thread t1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140209742620944(t1)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140209742620944(t1)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140209742620944(t1) Return code: 0 Clocks: 0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>000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Each</w:t>
      </w:r>
      <w:r w:rsidRPr="00934FE0">
        <w:rPr>
          <w:lang w:val="en-US"/>
        </w:rPr>
        <w:t xml:space="preserve"> </w:t>
      </w:r>
      <w:r>
        <w:rPr>
          <w:lang w:val="en-US"/>
        </w:rPr>
        <w:t>error</w:t>
      </w:r>
      <w:r w:rsidRPr="00934FE0">
        <w:rPr>
          <w:lang w:val="en-US"/>
        </w:rPr>
        <w:t xml:space="preserve"> </w:t>
      </w:r>
      <w:r>
        <w:rPr>
          <w:lang w:val="en-US"/>
        </w:rPr>
        <w:t>message</w:t>
      </w:r>
      <w:r w:rsidRPr="00934FE0">
        <w:rPr>
          <w:lang w:val="en-US"/>
        </w:rPr>
        <w:t xml:space="preserve"> </w:t>
      </w:r>
      <w:r>
        <w:rPr>
          <w:lang w:val="en-US"/>
        </w:rPr>
        <w:t>is</w:t>
      </w:r>
      <w:r w:rsidRPr="00934FE0">
        <w:rPr>
          <w:lang w:val="en-US"/>
        </w:rPr>
        <w:t xml:space="preserve"> </w:t>
      </w:r>
      <w:r>
        <w:rPr>
          <w:lang w:val="en-US"/>
        </w:rPr>
        <w:t>surrounded</w:t>
      </w:r>
      <w:r w:rsidRPr="00934FE0">
        <w:rPr>
          <w:lang w:val="en-US"/>
        </w:rPr>
        <w:t xml:space="preserve"> </w:t>
      </w:r>
      <w:r>
        <w:rPr>
          <w:lang w:val="en-US"/>
        </w:rPr>
        <w:t>by</w:t>
      </w:r>
      <w:r w:rsidRPr="00934FE0">
        <w:rPr>
          <w:lang w:val="en-US"/>
        </w:rPr>
        <w:t xml:space="preserve"> </w:t>
      </w:r>
      <w:r>
        <w:rPr>
          <w:lang w:val="en-US"/>
        </w:rPr>
        <w:t>lines</w:t>
      </w:r>
      <w:r w:rsidRPr="00934FE0">
        <w:rPr>
          <w:lang w:val="en-US"/>
        </w:rPr>
        <w:t xml:space="preserve"> </w:t>
      </w:r>
      <w:r>
        <w:rPr>
          <w:lang w:val="en-US"/>
        </w:rPr>
        <w:t>which</w:t>
      </w:r>
      <w:r w:rsidRPr="00934FE0">
        <w:rPr>
          <w:lang w:val="en-US"/>
        </w:rPr>
        <w:t xml:space="preserve"> </w:t>
      </w:r>
      <w:r>
        <w:rPr>
          <w:lang w:val="en-US"/>
        </w:rPr>
        <w:t>start</w:t>
      </w:r>
      <w:r w:rsidRPr="00934FE0">
        <w:rPr>
          <w:lang w:val="en-US"/>
        </w:rPr>
        <w:t xml:space="preserve"> </w:t>
      </w:r>
      <w:r>
        <w:rPr>
          <w:lang w:val="en-US"/>
        </w:rPr>
        <w:t>from</w:t>
      </w:r>
      <w:r w:rsidRPr="00934FE0">
        <w:rPr>
          <w:lang w:val="en-US"/>
        </w:rPr>
        <w:t xml:space="preserve"> </w:t>
      </w:r>
      <w:r>
        <w:rPr>
          <w:lang w:val="en-US"/>
        </w:rPr>
        <w:t>three</w:t>
      </w:r>
      <w:r w:rsidRPr="00934FE0">
        <w:rPr>
          <w:lang w:val="en-US"/>
        </w:rPr>
        <w:t xml:space="preserve"> </w:t>
      </w:r>
      <w:r>
        <w:rPr>
          <w:lang w:val="en-US"/>
        </w:rPr>
        <w:t>dashes</w:t>
      </w:r>
      <w:r w:rsidR="00FE2460" w:rsidRPr="00934FE0">
        <w:rPr>
          <w:lang w:val="en-US"/>
        </w:rPr>
        <w:t>: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 xml:space="preserve">000 -- </w:t>
      </w:r>
      <w:r>
        <w:t>t</w:t>
      </w:r>
      <w:r w:rsidRPr="00B861B3">
        <w:t xml:space="preserve">2: </w:t>
      </w:r>
      <w:r>
        <w:t>m</w:t>
      </w:r>
      <w:r w:rsidRPr="00B861B3">
        <w:t xml:space="preserve">3 -&gt; </w:t>
      </w:r>
      <w:r>
        <w:t>m</w:t>
      </w:r>
      <w:r w:rsidRPr="00B861B3">
        <w:t xml:space="preserve">2 -- </w:t>
      </w:r>
      <w:r>
        <w:t>t</w:t>
      </w:r>
      <w:r w:rsidRPr="00B861B3">
        <w:t xml:space="preserve">1: </w:t>
      </w:r>
      <w:r>
        <w:t>m</w:t>
      </w:r>
      <w:r w:rsidRPr="00B861B3">
        <w:t xml:space="preserve">2 -&gt; </w:t>
      </w:r>
      <w:r>
        <w:t>m</w:t>
      </w:r>
      <w:r w:rsidRPr="00B861B3">
        <w:t>3</w:t>
      </w:r>
    </w:p>
    <w:p w:rsidR="00FE2460" w:rsidRPr="00B861B3" w:rsidRDefault="00FE2460" w:rsidP="00FE2460">
      <w:pPr>
        <w:pStyle w:val="Code"/>
      </w:pPr>
      <w:r w:rsidRPr="00B861B3">
        <w:t>. . .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>000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The ‘E’ character means that this is an error</w:t>
      </w:r>
      <w:r w:rsidR="00FE2460" w:rsidRPr="00934FE0">
        <w:rPr>
          <w:lang w:val="en-US"/>
        </w:rPr>
        <w:t xml:space="preserve">. </w:t>
      </w:r>
      <w:r>
        <w:rPr>
          <w:lang w:val="en-US"/>
        </w:rPr>
        <w:t>The ‘W’ character is used for warnings.</w:t>
      </w:r>
      <w:r w:rsidR="00FE2460" w:rsidRPr="00934FE0">
        <w:rPr>
          <w:lang w:val="en-US"/>
        </w:rPr>
        <w:t xml:space="preserve"> </w:t>
      </w:r>
      <w:r>
        <w:rPr>
          <w:lang w:val="en-US"/>
        </w:rPr>
        <w:t xml:space="preserve">The message type character is followed by </w:t>
      </w:r>
      <w:r w:rsidR="008D27BF">
        <w:rPr>
          <w:lang w:val="en-US"/>
        </w:rPr>
        <w:t>a</w:t>
      </w:r>
      <w:r>
        <w:rPr>
          <w:lang w:val="en-US"/>
        </w:rPr>
        <w:t xml:space="preserve"> three digit number</w:t>
      </w:r>
      <w:r w:rsidR="00FE2460" w:rsidRPr="00934FE0">
        <w:rPr>
          <w:lang w:val="en-US"/>
        </w:rPr>
        <w:t>.</w:t>
      </w:r>
    </w:p>
    <w:p w:rsidR="00FE2460" w:rsidRPr="00B861B3" w:rsidRDefault="00934FE0" w:rsidP="00FE2460">
      <w:pPr>
        <w:pStyle w:val="Paragraph"/>
        <w:rPr>
          <w:lang w:val="en-US"/>
        </w:rPr>
      </w:pPr>
      <w:r>
        <w:rPr>
          <w:lang w:val="en-US"/>
        </w:rPr>
        <w:t xml:space="preserve">The message header has a short error </w:t>
      </w:r>
      <w:proofErr w:type="spellStart"/>
      <w:r>
        <w:rPr>
          <w:lang w:val="en-US"/>
        </w:rPr>
        <w:t>descripton</w:t>
      </w:r>
      <w:proofErr w:type="spellEnd"/>
      <w:r>
        <w:rPr>
          <w:lang w:val="en-US"/>
        </w:rPr>
        <w:t>. The</w:t>
      </w:r>
      <w:r w:rsidRPr="00B861B3">
        <w:rPr>
          <w:lang w:val="en-US"/>
        </w:rPr>
        <w:t xml:space="preserve"> </w:t>
      </w:r>
      <w:r>
        <w:rPr>
          <w:lang w:val="en-US"/>
        </w:rPr>
        <w:t>notation</w:t>
      </w:r>
      <w:r w:rsidR="00FE2460" w:rsidRPr="00B861B3">
        <w:rPr>
          <w:lang w:val="en-US"/>
        </w:rPr>
        <w:t>:</w:t>
      </w:r>
    </w:p>
    <w:p w:rsidR="00FE2460" w:rsidRPr="00B861B3" w:rsidRDefault="00FE2460" w:rsidP="00FE2460">
      <w:pPr>
        <w:pStyle w:val="Code"/>
      </w:pPr>
      <w:r>
        <w:t>t</w:t>
      </w:r>
      <w:r w:rsidRPr="00B861B3">
        <w:t xml:space="preserve">2: </w:t>
      </w:r>
      <w:r>
        <w:t>m</w:t>
      </w:r>
      <w:r w:rsidRPr="00B861B3">
        <w:t xml:space="preserve">3 -&gt; </w:t>
      </w:r>
      <w:r>
        <w:t>m</w:t>
      </w:r>
      <w:r w:rsidRPr="00B861B3">
        <w:t xml:space="preserve">2 -- </w:t>
      </w:r>
      <w:r>
        <w:t>t</w:t>
      </w:r>
      <w:r w:rsidRPr="00B861B3">
        <w:t xml:space="preserve">1: </w:t>
      </w:r>
      <w:r>
        <w:t>m</w:t>
      </w:r>
      <w:r w:rsidRPr="00B861B3">
        <w:t xml:space="preserve">2 -&gt; </w:t>
      </w:r>
      <w:r>
        <w:t>m</w:t>
      </w:r>
      <w:r w:rsidRPr="00B861B3">
        <w:t>3</w:t>
      </w:r>
    </w:p>
    <w:p w:rsidR="00FE2460" w:rsidRPr="006976DC" w:rsidRDefault="00934FE0" w:rsidP="00FE2460">
      <w:pPr>
        <w:pStyle w:val="Paragraph"/>
        <w:rPr>
          <w:lang w:val="en-US"/>
        </w:rPr>
      </w:pPr>
      <w:proofErr w:type="gramStart"/>
      <w:r>
        <w:rPr>
          <w:lang w:val="en-US"/>
        </w:rPr>
        <w:t>should</w:t>
      </w:r>
      <w:proofErr w:type="gramEnd"/>
      <w:r w:rsidRPr="006976DC">
        <w:rPr>
          <w:lang w:val="en-US"/>
        </w:rPr>
        <w:t xml:space="preserve"> </w:t>
      </w:r>
      <w:r>
        <w:rPr>
          <w:lang w:val="en-US"/>
        </w:rPr>
        <w:t>be</w:t>
      </w:r>
      <w:r w:rsidRPr="006976DC">
        <w:rPr>
          <w:lang w:val="en-US"/>
        </w:rPr>
        <w:t xml:space="preserve"> </w:t>
      </w:r>
      <w:r>
        <w:rPr>
          <w:lang w:val="en-US"/>
        </w:rPr>
        <w:t>read</w:t>
      </w:r>
      <w:r w:rsidRPr="006976DC">
        <w:rPr>
          <w:lang w:val="en-US"/>
        </w:rPr>
        <w:t xml:space="preserve"> </w:t>
      </w:r>
      <w:r>
        <w:rPr>
          <w:lang w:val="en-US"/>
        </w:rPr>
        <w:t>as</w:t>
      </w:r>
      <w:r w:rsidRPr="006976DC">
        <w:rPr>
          <w:lang w:val="en-US"/>
        </w:rPr>
        <w:t xml:space="preserve"> </w:t>
      </w:r>
      <w:r>
        <w:rPr>
          <w:lang w:val="en-US"/>
        </w:rPr>
        <w:t>follows</w:t>
      </w:r>
      <w:r w:rsidR="00D40D19">
        <w:rPr>
          <w:lang w:val="en-US"/>
        </w:rPr>
        <w:t>:</w:t>
      </w:r>
      <w:r w:rsidR="00FE2460" w:rsidRPr="006976DC">
        <w:rPr>
          <w:lang w:val="en-US"/>
        </w:rPr>
        <w:t xml:space="preserve"> </w:t>
      </w:r>
      <w:r w:rsidR="006976DC">
        <w:rPr>
          <w:lang w:val="en-US"/>
        </w:rPr>
        <w:t>thread</w:t>
      </w:r>
      <w:r w:rsidR="00FE2460" w:rsidRPr="006976DC">
        <w:rPr>
          <w:lang w:val="en-US"/>
        </w:rPr>
        <w:t xml:space="preserve"> t2 </w:t>
      </w:r>
      <w:r w:rsidR="006976DC">
        <w:rPr>
          <w:lang w:val="en-US"/>
        </w:rPr>
        <w:t>locked</w:t>
      </w:r>
      <w:r w:rsidR="006976DC" w:rsidRPr="006976DC">
        <w:rPr>
          <w:lang w:val="en-US"/>
        </w:rPr>
        <w:t xml:space="preserve"> </w:t>
      </w:r>
      <w:proofErr w:type="spellStart"/>
      <w:r w:rsidR="006976DC">
        <w:rPr>
          <w:lang w:val="en-US"/>
        </w:rPr>
        <w:t>mutex</w:t>
      </w:r>
      <w:proofErr w:type="spellEnd"/>
      <w:r w:rsidR="00FE2460" w:rsidRPr="006976DC">
        <w:rPr>
          <w:lang w:val="en-US"/>
        </w:rPr>
        <w:t xml:space="preserve"> m3 </w:t>
      </w:r>
      <w:r w:rsidR="006976DC">
        <w:rPr>
          <w:lang w:val="en-US"/>
        </w:rPr>
        <w:t>and</w:t>
      </w:r>
      <w:r w:rsidR="006976DC" w:rsidRPr="006976DC">
        <w:rPr>
          <w:lang w:val="en-US"/>
        </w:rPr>
        <w:t xml:space="preserve"> </w:t>
      </w:r>
      <w:r w:rsidR="006976DC">
        <w:rPr>
          <w:lang w:val="en-US"/>
        </w:rPr>
        <w:t>then</w:t>
      </w:r>
      <w:r w:rsidR="006976DC" w:rsidRPr="006976DC">
        <w:rPr>
          <w:lang w:val="en-US"/>
        </w:rPr>
        <w:t xml:space="preserve"> </w:t>
      </w:r>
      <w:r w:rsidR="006976DC">
        <w:rPr>
          <w:lang w:val="en-US"/>
        </w:rPr>
        <w:t>locked</w:t>
      </w:r>
      <w:r w:rsidR="006976DC" w:rsidRPr="006976DC">
        <w:rPr>
          <w:lang w:val="en-US"/>
        </w:rPr>
        <w:t xml:space="preserve"> </w:t>
      </w:r>
      <w:proofErr w:type="spellStart"/>
      <w:r w:rsidR="006976DC">
        <w:rPr>
          <w:lang w:val="en-US"/>
        </w:rPr>
        <w:t>mutex</w:t>
      </w:r>
      <w:proofErr w:type="spellEnd"/>
      <w:r w:rsidR="006976DC" w:rsidRPr="006976DC">
        <w:rPr>
          <w:lang w:val="en-US"/>
        </w:rPr>
        <w:t xml:space="preserve"> </w:t>
      </w:r>
      <w:r w:rsidR="00FE2460" w:rsidRPr="006976DC">
        <w:rPr>
          <w:lang w:val="en-US"/>
        </w:rPr>
        <w:t>m2</w:t>
      </w:r>
      <w:r w:rsidR="006976DC">
        <w:rPr>
          <w:lang w:val="en-US"/>
        </w:rPr>
        <w:t xml:space="preserve"> while thread </w:t>
      </w:r>
      <w:r w:rsidR="00FE2460" w:rsidRPr="006976DC">
        <w:rPr>
          <w:lang w:val="en-US"/>
        </w:rPr>
        <w:t xml:space="preserve">t1, </w:t>
      </w:r>
      <w:r w:rsidR="006976DC">
        <w:rPr>
          <w:lang w:val="en-US"/>
        </w:rPr>
        <w:t>in turn</w:t>
      </w:r>
      <w:r w:rsidR="00FE2460" w:rsidRPr="006976DC">
        <w:rPr>
          <w:lang w:val="en-US"/>
        </w:rPr>
        <w:t xml:space="preserve">, </w:t>
      </w:r>
      <w:r w:rsidR="006976DC">
        <w:rPr>
          <w:lang w:val="en-US"/>
        </w:rPr>
        <w:t xml:space="preserve">locked </w:t>
      </w:r>
      <w:proofErr w:type="spellStart"/>
      <w:r w:rsidR="006976DC">
        <w:rPr>
          <w:lang w:val="en-US"/>
        </w:rPr>
        <w:t>mutex</w:t>
      </w:r>
      <w:proofErr w:type="spellEnd"/>
      <w:r w:rsidR="006976DC">
        <w:rPr>
          <w:lang w:val="en-US"/>
        </w:rPr>
        <w:t xml:space="preserve"> </w:t>
      </w:r>
      <w:r w:rsidR="00FE2460" w:rsidRPr="006976DC">
        <w:rPr>
          <w:lang w:val="en-US"/>
        </w:rPr>
        <w:t>m2</w:t>
      </w:r>
      <w:r w:rsidR="006976DC">
        <w:rPr>
          <w:lang w:val="en-US"/>
        </w:rPr>
        <w:t xml:space="preserve"> and then locked </w:t>
      </w:r>
      <w:proofErr w:type="spellStart"/>
      <w:r w:rsidR="006976DC">
        <w:rPr>
          <w:lang w:val="en-US"/>
        </w:rPr>
        <w:t>mutex</w:t>
      </w:r>
      <w:proofErr w:type="spellEnd"/>
      <w:r w:rsidR="006976DC">
        <w:rPr>
          <w:lang w:val="en-US"/>
        </w:rPr>
        <w:t xml:space="preserve"> </w:t>
      </w:r>
      <w:r w:rsidR="00FE2460" w:rsidRPr="006976DC">
        <w:rPr>
          <w:lang w:val="en-US"/>
        </w:rPr>
        <w:t>m3.</w:t>
      </w:r>
    </w:p>
    <w:p w:rsidR="006073E8" w:rsidRPr="004235FC" w:rsidRDefault="00361B45" w:rsidP="00FE2460">
      <w:pPr>
        <w:pStyle w:val="Paragraph"/>
        <w:rPr>
          <w:lang w:val="en-US"/>
        </w:rPr>
      </w:pPr>
      <w:r>
        <w:rPr>
          <w:lang w:val="en-US"/>
        </w:rPr>
        <w:t>The</w:t>
      </w:r>
      <w:r w:rsidRPr="004235FC">
        <w:rPr>
          <w:lang w:val="en-US"/>
        </w:rPr>
        <w:t xml:space="preserve"> </w:t>
      </w:r>
      <w:r w:rsidR="004235FC">
        <w:rPr>
          <w:lang w:val="en-US"/>
        </w:rPr>
        <w:t xml:space="preserve">error </w:t>
      </w:r>
      <w:r>
        <w:rPr>
          <w:lang w:val="en-US"/>
        </w:rPr>
        <w:t>details</w:t>
      </w:r>
      <w:r w:rsidRPr="004235FC">
        <w:rPr>
          <w:lang w:val="en-US"/>
        </w:rPr>
        <w:t xml:space="preserve"> </w:t>
      </w:r>
      <w:r w:rsidR="004235FC">
        <w:rPr>
          <w:lang w:val="en-US"/>
        </w:rPr>
        <w:t xml:space="preserve">have information about the </w:t>
      </w:r>
      <w:proofErr w:type="spellStart"/>
      <w:r w:rsidR="004235FC">
        <w:rPr>
          <w:lang w:val="en-US"/>
        </w:rPr>
        <w:t>mutexes</w:t>
      </w:r>
      <w:proofErr w:type="spellEnd"/>
      <w:r w:rsidR="004235FC">
        <w:rPr>
          <w:lang w:val="en-US"/>
        </w:rPr>
        <w:t xml:space="preserve"> lock order for both threads. The lock order is given in the reverse chronological order i.e. the last locked </w:t>
      </w:r>
      <w:proofErr w:type="spellStart"/>
      <w:r w:rsidR="004235FC">
        <w:rPr>
          <w:lang w:val="en-US"/>
        </w:rPr>
        <w:t>mutex</w:t>
      </w:r>
      <w:proofErr w:type="spellEnd"/>
      <w:r w:rsidR="004235FC">
        <w:rPr>
          <w:lang w:val="en-US"/>
        </w:rPr>
        <w:t xml:space="preserve"> comes first.</w:t>
      </w:r>
    </w:p>
    <w:p w:rsidR="004235FC" w:rsidRDefault="004235FC" w:rsidP="00FE2460">
      <w:pPr>
        <w:pStyle w:val="Paragraph"/>
        <w:rPr>
          <w:lang w:val="en-US"/>
        </w:rPr>
      </w:pPr>
      <w:r>
        <w:rPr>
          <w:lang w:val="en-US"/>
        </w:rPr>
        <w:t xml:space="preserve">Even more detailed information which includes call stacks for each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</w:t>
      </w:r>
      <w:r w:rsidR="004C4751">
        <w:rPr>
          <w:lang w:val="en-US"/>
        </w:rPr>
        <w:t xml:space="preserve">lock </w:t>
      </w:r>
      <w:r>
        <w:rPr>
          <w:lang w:val="en-US"/>
        </w:rPr>
        <w:t>operation can be collected if mi is run with the --option stack option key, for example:</w:t>
      </w:r>
    </w:p>
    <w:p w:rsidR="00FE2460" w:rsidRPr="00511D0B" w:rsidRDefault="00FE2460" w:rsidP="00FE2460">
      <w:pPr>
        <w:pStyle w:val="Code"/>
      </w:pPr>
      <w:r w:rsidRPr="00511D0B">
        <w:t>satsky.homelinux.com:~mi&gt; ./mi.py --option stack ./test/test-bad-lock-order-elf</w:t>
      </w:r>
    </w:p>
    <w:p w:rsidR="00FE2460" w:rsidRPr="00511D0B" w:rsidRDefault="00FE2460" w:rsidP="00FE2460">
      <w:pPr>
        <w:pStyle w:val="Code"/>
      </w:pPr>
      <w:r w:rsidRPr="00511D0B">
        <w:t>Test (improper lock order, elf) t0: m1.lock -&gt; m2.lock -&gt; m3.lock -&gt; m3.unlock -&gt; m2.unlock -&gt; m1.unlock</w:t>
      </w:r>
    </w:p>
    <w:p w:rsidR="00FE2460" w:rsidRDefault="00FE2460" w:rsidP="00FE2460">
      <w:pPr>
        <w:pStyle w:val="Code"/>
      </w:pPr>
      <w:r w:rsidRPr="00511D0B">
        <w:t xml:space="preserve">                                t1: m1.lock -&gt; m3.lock -&gt; m2.lock -&gt; m2.unlock -&gt; m3.unlock -&gt; m1.unlock</w:t>
      </w:r>
    </w:p>
    <w:p w:rsidR="00FE2460" w:rsidRDefault="004235FC" w:rsidP="00FE2460">
      <w:pPr>
        <w:pStyle w:val="Paragraph"/>
        <w:rPr>
          <w:lang w:val="en-US"/>
        </w:rPr>
      </w:pPr>
      <w:r>
        <w:rPr>
          <w:lang w:val="en-US"/>
        </w:rPr>
        <w:t>And then</w:t>
      </w:r>
      <w:r w:rsidR="00FE2460" w:rsidRPr="00FE2460">
        <w:rPr>
          <w:lang w:val="en-US"/>
        </w:rPr>
        <w:t>:</w:t>
      </w:r>
    </w:p>
    <w:p w:rsidR="00FE2460" w:rsidRPr="00511D0B" w:rsidRDefault="00FE2460" w:rsidP="00FE2460">
      <w:pPr>
        <w:pStyle w:val="Code"/>
      </w:pPr>
      <w:r w:rsidRPr="00511D0B">
        <w:lastRenderedPageBreak/>
        <w:t>satsky.homelinux.com:~&gt; ./statmi.py</w:t>
      </w:r>
    </w:p>
    <w:p w:rsidR="00FE2460" w:rsidRPr="00511D0B" w:rsidRDefault="00FE2460" w:rsidP="00FE2460">
      <w:pPr>
        <w:pStyle w:val="Code"/>
      </w:pPr>
      <w:r w:rsidRPr="00511D0B">
        <w:t>Execution environment:</w:t>
      </w:r>
    </w:p>
    <w:p w:rsidR="00FE2460" w:rsidRPr="00511D0B" w:rsidRDefault="00FE2460" w:rsidP="00FE2460">
      <w:pPr>
        <w:pStyle w:val="Code"/>
      </w:pPr>
      <w:r w:rsidRPr="00511D0B">
        <w:t xml:space="preserve">    application: /home/guest/test/test-bad-lock-order-elf</w:t>
      </w:r>
    </w:p>
    <w:p w:rsidR="00FE2460" w:rsidRPr="00511D0B" w:rsidRDefault="00FE2460" w:rsidP="00FE2460">
      <w:pPr>
        <w:pStyle w:val="Code"/>
      </w:pPr>
      <w:r w:rsidRPr="00511D0B">
        <w:t xml:space="preserve">    log file: /home/guest/mi.log</w:t>
      </w:r>
    </w:p>
    <w:p w:rsidR="00FE2460" w:rsidRPr="00511D0B" w:rsidRDefault="00FE2460" w:rsidP="00FE2460">
      <w:pPr>
        <w:pStyle w:val="Code"/>
      </w:pPr>
      <w:r w:rsidRPr="00511D0B">
        <w:t xml:space="preserve">    libpthread.so path: /lib64/libpthread.so.0</w:t>
      </w:r>
    </w:p>
    <w:p w:rsidR="00FE2460" w:rsidRPr="00511D0B" w:rsidRDefault="00FE2460" w:rsidP="00FE2460">
      <w:pPr>
        <w:pStyle w:val="Code"/>
      </w:pPr>
      <w:r w:rsidRPr="00511D0B">
        <w:t xml:space="preserve">    print stack trace</w:t>
      </w:r>
    </w:p>
    <w:p w:rsidR="00FE2460" w:rsidRPr="00511D0B" w:rsidRDefault="00FE2460" w:rsidP="00FE2460">
      <w:pPr>
        <w:pStyle w:val="Code"/>
      </w:pPr>
      <w:r w:rsidRPr="00511D0B">
        <w:t>Number of threads: 3</w:t>
      </w:r>
    </w:p>
    <w:p w:rsidR="00FE2460" w:rsidRPr="00511D0B" w:rsidRDefault="00FE2460" w:rsidP="00FE2460">
      <w:pPr>
        <w:pStyle w:val="Code"/>
      </w:pPr>
      <w:r w:rsidRPr="00511D0B">
        <w:t>Number of mutexes: 4</w:t>
      </w:r>
    </w:p>
    <w:p w:rsidR="00FE2460" w:rsidRPr="00511D0B" w:rsidRDefault="00FE2460" w:rsidP="00FE2460">
      <w:pPr>
        <w:pStyle w:val="Code"/>
      </w:pPr>
      <w:r w:rsidRPr="00511D0B">
        <w:t>Successfull operations: 56</w:t>
      </w:r>
    </w:p>
    <w:p w:rsidR="00FE2460" w:rsidRPr="00511D0B" w:rsidRDefault="00FE2460" w:rsidP="00FE2460">
      <w:pPr>
        <w:pStyle w:val="Code"/>
      </w:pPr>
      <w:r w:rsidRPr="00511D0B">
        <w:t>Failed operations: 0</w:t>
      </w:r>
    </w:p>
    <w:p w:rsidR="00FE2460" w:rsidRPr="00511D0B" w:rsidRDefault="00FE2460" w:rsidP="00FE2460">
      <w:pPr>
        <w:pStyle w:val="Code"/>
      </w:pPr>
      <w:r w:rsidRPr="00511D0B">
        <w:t>Collecting chains and statistics...</w:t>
      </w:r>
    </w:p>
    <w:p w:rsidR="00FE2460" w:rsidRPr="00511D0B" w:rsidRDefault="00FE2460" w:rsidP="00FE2460">
      <w:pPr>
        <w:pStyle w:val="Code"/>
      </w:pPr>
      <w:r w:rsidRPr="00511D0B">
        <w:t>Threads legend:</w:t>
      </w:r>
    </w:p>
    <w:p w:rsidR="00FE2460" w:rsidRPr="00511D0B" w:rsidRDefault="00FE2460" w:rsidP="00FE2460">
      <w:pPr>
        <w:pStyle w:val="Code"/>
      </w:pPr>
      <w:r w:rsidRPr="00511D0B">
        <w:t xml:space="preserve">    t0 -&gt; 140490701883152</w:t>
      </w:r>
    </w:p>
    <w:p w:rsidR="00FE2460" w:rsidRPr="00511D0B" w:rsidRDefault="00FE2460" w:rsidP="00FE2460">
      <w:pPr>
        <w:pStyle w:val="Code"/>
      </w:pPr>
      <w:r w:rsidRPr="00511D0B">
        <w:t xml:space="preserve">    t1 -&gt; 140490701879568</w:t>
      </w:r>
    </w:p>
    <w:p w:rsidR="00FE2460" w:rsidRPr="00511D0B" w:rsidRDefault="00FE2460" w:rsidP="00FE2460">
      <w:pPr>
        <w:pStyle w:val="Code"/>
      </w:pPr>
      <w:r w:rsidRPr="00511D0B">
        <w:t xml:space="preserve">    t2 -&gt; 140490691389712</w:t>
      </w:r>
    </w:p>
    <w:p w:rsidR="00FE2460" w:rsidRPr="00511D0B" w:rsidRDefault="00FE2460" w:rsidP="00FE2460">
      <w:pPr>
        <w:pStyle w:val="Code"/>
      </w:pPr>
      <w:r w:rsidRPr="00511D0B">
        <w:t>Mutexes legend:</w:t>
      </w:r>
    </w:p>
    <w:p w:rsidR="00FE2460" w:rsidRPr="00511D0B" w:rsidRDefault="00FE2460" w:rsidP="00FE2460">
      <w:pPr>
        <w:pStyle w:val="Code"/>
      </w:pPr>
      <w:r w:rsidRPr="00511D0B">
        <w:t xml:space="preserve">    m0 -&gt; 0x310baf7040</w:t>
      </w:r>
    </w:p>
    <w:p w:rsidR="00FE2460" w:rsidRPr="00511D0B" w:rsidRDefault="00FE2460" w:rsidP="00FE2460">
      <w:pPr>
        <w:pStyle w:val="Code"/>
      </w:pPr>
      <w:r w:rsidRPr="00511D0B">
        <w:t xml:space="preserve">    m1 -&gt; 0x6013c0</w:t>
      </w:r>
    </w:p>
    <w:p w:rsidR="00FE2460" w:rsidRPr="00511D0B" w:rsidRDefault="00FE2460" w:rsidP="00FE2460">
      <w:pPr>
        <w:pStyle w:val="Code"/>
      </w:pPr>
      <w:r w:rsidRPr="00511D0B">
        <w:t xml:space="preserve">    m2 -&gt; 0x601400</w:t>
      </w:r>
    </w:p>
    <w:p w:rsidR="00FE2460" w:rsidRPr="00511D0B" w:rsidRDefault="00FE2460" w:rsidP="00FE2460">
      <w:pPr>
        <w:pStyle w:val="Code"/>
      </w:pPr>
      <w:r w:rsidRPr="00511D0B">
        <w:t xml:space="preserve">    m3 -&gt; 0x601440</w:t>
      </w:r>
    </w:p>
    <w:p w:rsidR="00FE2460" w:rsidRPr="00511D0B" w:rsidRDefault="00FE2460" w:rsidP="00FE2460">
      <w:pPr>
        <w:pStyle w:val="Code"/>
      </w:pPr>
      <w:r w:rsidRPr="00511D0B">
        <w:t>--- E000 -- t2: m3 -&gt; m2 -- t1: m2 -&gt; m3</w:t>
      </w:r>
    </w:p>
    <w:p w:rsidR="00FE2460" w:rsidRPr="00511D0B" w:rsidRDefault="00FE2460" w:rsidP="00FE2460">
      <w:pPr>
        <w:pStyle w:val="Code"/>
      </w:pPr>
      <w:r w:rsidRPr="00511D0B">
        <w:t>ERROR: potential dead lock detected</w:t>
      </w:r>
    </w:p>
    <w:p w:rsidR="00FE2460" w:rsidRPr="00511D0B" w:rsidRDefault="00FE2460" w:rsidP="00FE2460">
      <w:pPr>
        <w:pStyle w:val="Code"/>
      </w:pPr>
      <w:r w:rsidRPr="00511D0B">
        <w:t>Thread t2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140490691389712(t2)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[0x400a57]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140490691389712(t2)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[0x400a4d]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140490691389712(t2)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[0x400a43]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>Thread t1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140490701879568(t1)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[0x4009fe]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140490701879568(t1)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[0x4009f4]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140490701879568(t1)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[0x4009ea]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>000</w:t>
      </w:r>
    </w:p>
    <w:p w:rsidR="00FB55F4" w:rsidRDefault="00FB55F4" w:rsidP="00FE2460">
      <w:pPr>
        <w:pStyle w:val="Paragraph"/>
        <w:rPr>
          <w:lang w:val="en-US"/>
        </w:rPr>
      </w:pPr>
      <w:r>
        <w:rPr>
          <w:lang w:val="en-US"/>
        </w:rPr>
        <w:t xml:space="preserve">The call stacks for each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</w:t>
      </w:r>
      <w:r w:rsidR="003559AB">
        <w:rPr>
          <w:lang w:val="en-US"/>
        </w:rPr>
        <w:t xml:space="preserve">lock </w:t>
      </w:r>
      <w:r>
        <w:rPr>
          <w:lang w:val="en-US"/>
        </w:rPr>
        <w:t xml:space="preserve">operation are printed in the reverse chronological order similar to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locks stacks.</w:t>
      </w:r>
    </w:p>
    <w:p w:rsidR="00FE2460" w:rsidRDefault="00FB55F4" w:rsidP="00FE2460">
      <w:pPr>
        <w:pStyle w:val="H3"/>
      </w:pPr>
      <w:r>
        <w:rPr>
          <w:lang w:val="en-US"/>
        </w:rPr>
        <w:t>Dependencies</w:t>
      </w:r>
      <w:bookmarkStart w:id="0" w:name="IDA5LAKD"/>
      <w:bookmarkEnd w:id="0"/>
    </w:p>
    <w:p w:rsidR="00FE2460" w:rsidRPr="00FB55F4" w:rsidRDefault="00FE2460" w:rsidP="00FE2460">
      <w:pPr>
        <w:pStyle w:val="Paragraph"/>
        <w:rPr>
          <w:lang w:val="en-US"/>
        </w:rPr>
      </w:pPr>
      <w:proofErr w:type="gramStart"/>
      <w:r w:rsidRPr="00FB55F4">
        <w:rPr>
          <w:lang w:val="en-US"/>
        </w:rPr>
        <w:t>mi</w:t>
      </w:r>
      <w:proofErr w:type="gramEnd"/>
      <w:r w:rsidRPr="00FB55F4">
        <w:rPr>
          <w:lang w:val="en-US"/>
        </w:rPr>
        <w:t xml:space="preserve"> </w:t>
      </w:r>
      <w:r w:rsidR="00FB55F4">
        <w:rPr>
          <w:lang w:val="en-US"/>
        </w:rPr>
        <w:t>uses the following packages</w:t>
      </w:r>
      <w:r w:rsidRPr="00FB55F4">
        <w:rPr>
          <w:lang w:val="en-US"/>
        </w:rPr>
        <w:t>:</w:t>
      </w:r>
    </w:p>
    <w:p w:rsidR="00FE2460" w:rsidRPr="0081606F" w:rsidRDefault="00FE2460" w:rsidP="00FE2460">
      <w:pPr>
        <w:pStyle w:val="UL"/>
        <w:rPr>
          <w:lang w:val="en-US"/>
        </w:rPr>
      </w:pPr>
      <w:r w:rsidRPr="0081606F">
        <w:rPr>
          <w:lang w:val="en-US"/>
        </w:rPr>
        <w:t>g++ (</w:t>
      </w:r>
      <w:r w:rsidR="0081606F">
        <w:rPr>
          <w:lang w:val="en-US"/>
        </w:rPr>
        <w:t xml:space="preserve">to compile </w:t>
      </w:r>
      <w:r w:rsidR="003559AB">
        <w:rPr>
          <w:lang w:val="en-US"/>
        </w:rPr>
        <w:t xml:space="preserve">and link </w:t>
      </w:r>
      <w:r w:rsidR="0081606F">
        <w:rPr>
          <w:lang w:val="en-US"/>
        </w:rPr>
        <w:t xml:space="preserve">the shared library which intercepts </w:t>
      </w:r>
      <w:proofErr w:type="spellStart"/>
      <w:r w:rsidR="0081606F">
        <w:rPr>
          <w:lang w:val="en-US"/>
        </w:rPr>
        <w:t>pthred</w:t>
      </w:r>
      <w:proofErr w:type="spellEnd"/>
      <w:r w:rsidR="0081606F">
        <w:rPr>
          <w:lang w:val="en-US"/>
        </w:rPr>
        <w:t xml:space="preserve"> </w:t>
      </w:r>
      <w:proofErr w:type="spellStart"/>
      <w:r w:rsidR="0081606F">
        <w:rPr>
          <w:lang w:val="en-US"/>
        </w:rPr>
        <w:t>mutex</w:t>
      </w:r>
      <w:proofErr w:type="spellEnd"/>
      <w:r w:rsidR="0081606F">
        <w:rPr>
          <w:lang w:val="en-US"/>
        </w:rPr>
        <w:t xml:space="preserve"> related calls</w:t>
      </w:r>
      <w:r w:rsidRPr="0081606F">
        <w:rPr>
          <w:lang w:val="en-US"/>
        </w:rPr>
        <w:t>)</w:t>
      </w:r>
    </w:p>
    <w:p w:rsidR="00FE2460" w:rsidRPr="00B861B3" w:rsidRDefault="00FE2460" w:rsidP="00FE2460">
      <w:pPr>
        <w:pStyle w:val="UL"/>
        <w:rPr>
          <w:lang w:val="en-US"/>
        </w:rPr>
      </w:pPr>
      <w:r w:rsidRPr="00B861B3">
        <w:rPr>
          <w:lang w:val="en-US"/>
        </w:rPr>
        <w:t xml:space="preserve">python 2.5.2 </w:t>
      </w:r>
      <w:r w:rsidR="002807FD">
        <w:rPr>
          <w:lang w:val="en-US"/>
        </w:rPr>
        <w:t>or</w:t>
      </w:r>
      <w:r w:rsidRPr="00B861B3">
        <w:rPr>
          <w:lang w:val="en-US"/>
        </w:rPr>
        <w:t xml:space="preserve"> 2.6 (</w:t>
      </w:r>
      <w:hyperlink r:id="rId7" w:history="1">
        <w:r w:rsidRPr="00B861B3">
          <w:rPr>
            <w:rStyle w:val="Hyperlink"/>
            <w:lang w:val="en-US"/>
          </w:rPr>
          <w:t>http://www.python.org</w:t>
        </w:r>
      </w:hyperlink>
      <w:r w:rsidRPr="00B861B3">
        <w:rPr>
          <w:lang w:val="en-US"/>
        </w:rPr>
        <w:t xml:space="preserve">) </w:t>
      </w:r>
      <w:r w:rsidR="002807FD">
        <w:rPr>
          <w:lang w:val="en-US"/>
        </w:rPr>
        <w:t>for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mi</w:t>
      </w:r>
      <w:r w:rsidR="002807FD" w:rsidRPr="00B861B3">
        <w:rPr>
          <w:lang w:val="en-US"/>
        </w:rPr>
        <w:t>.</w:t>
      </w:r>
      <w:r w:rsidR="002807FD">
        <w:rPr>
          <w:lang w:val="en-US"/>
        </w:rPr>
        <w:t>py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and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statmi</w:t>
      </w:r>
      <w:r w:rsidR="002807FD" w:rsidRPr="00B861B3">
        <w:rPr>
          <w:lang w:val="en-US"/>
        </w:rPr>
        <w:t>.</w:t>
      </w:r>
      <w:r w:rsidR="002807FD">
        <w:rPr>
          <w:lang w:val="en-US"/>
        </w:rPr>
        <w:t>py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scripts</w:t>
      </w:r>
    </w:p>
    <w:p w:rsidR="00FE2460" w:rsidRPr="002807FD" w:rsidRDefault="002807FD" w:rsidP="00FE2460">
      <w:pPr>
        <w:pStyle w:val="UL"/>
        <w:rPr>
          <w:lang w:val="en-US"/>
        </w:rPr>
      </w:pPr>
      <w:proofErr w:type="gramStart"/>
      <w:r>
        <w:rPr>
          <w:lang w:val="en-US"/>
        </w:rPr>
        <w:lastRenderedPageBreak/>
        <w:t>the</w:t>
      </w:r>
      <w:proofErr w:type="gramEnd"/>
      <w:r w:rsidRPr="002807FD">
        <w:rPr>
          <w:lang w:val="en-US"/>
        </w:rPr>
        <w:t xml:space="preserve"> </w:t>
      </w:r>
      <w:proofErr w:type="spellStart"/>
      <w:r w:rsidR="00FE2460" w:rsidRPr="002807FD">
        <w:rPr>
          <w:lang w:val="en-US"/>
        </w:rPr>
        <w:t>ldd</w:t>
      </w:r>
      <w:proofErr w:type="spellEnd"/>
      <w:r w:rsidR="00FE2460" w:rsidRPr="002807FD">
        <w:rPr>
          <w:lang w:val="en-US"/>
        </w:rPr>
        <w:t xml:space="preserve"> </w:t>
      </w:r>
      <w:r>
        <w:rPr>
          <w:lang w:val="en-US"/>
        </w:rPr>
        <w:t xml:space="preserve">utility must be available via the PATH variable if you do not provide a full path to the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library in the </w:t>
      </w:r>
      <w:r w:rsidR="00FE2460" w:rsidRPr="002807FD">
        <w:rPr>
          <w:lang w:val="en-US"/>
        </w:rPr>
        <w:t xml:space="preserve">MI_LIBPTHREAD </w:t>
      </w:r>
      <w:r>
        <w:rPr>
          <w:lang w:val="en-US"/>
        </w:rPr>
        <w:t xml:space="preserve">environment variable or in the </w:t>
      </w:r>
      <w:r w:rsidR="00FE2460" w:rsidRPr="002807FD">
        <w:rPr>
          <w:lang w:val="en-US"/>
        </w:rPr>
        <w:t>--</w:t>
      </w:r>
      <w:proofErr w:type="spellStart"/>
      <w:r w:rsidR="00FE2460" w:rsidRPr="002807FD">
        <w:rPr>
          <w:lang w:val="en-US"/>
        </w:rPr>
        <w:t>pthread</w:t>
      </w:r>
      <w:proofErr w:type="spellEnd"/>
      <w:r w:rsidR="00FE2460" w:rsidRPr="002807FD">
        <w:rPr>
          <w:lang w:val="en-US"/>
        </w:rPr>
        <w:t xml:space="preserve"> </w:t>
      </w:r>
      <w:r>
        <w:rPr>
          <w:lang w:val="en-US"/>
        </w:rPr>
        <w:t xml:space="preserve">option key of the </w:t>
      </w:r>
      <w:r w:rsidR="00FE2460" w:rsidRPr="002807FD">
        <w:rPr>
          <w:lang w:val="en-US"/>
        </w:rPr>
        <w:t>mi</w:t>
      </w:r>
      <w:r w:rsidR="003559AB">
        <w:rPr>
          <w:lang w:val="en-US"/>
        </w:rPr>
        <w:t>.py</w:t>
      </w:r>
      <w:r w:rsidR="00782900">
        <w:rPr>
          <w:lang w:val="en-US"/>
        </w:rPr>
        <w:t xml:space="preserve"> </w:t>
      </w:r>
      <w:r w:rsidR="003559AB">
        <w:rPr>
          <w:lang w:val="en-US"/>
        </w:rPr>
        <w:t>script</w:t>
      </w:r>
      <w:r w:rsidR="00FE2460" w:rsidRPr="002807FD">
        <w:rPr>
          <w:lang w:val="en-US"/>
        </w:rPr>
        <w:t>.</w:t>
      </w:r>
    </w:p>
    <w:p w:rsidR="00FE2460" w:rsidRPr="00C456BE" w:rsidRDefault="0074106C" w:rsidP="00FE2460">
      <w:pPr>
        <w:pStyle w:val="H3"/>
        <w:rPr>
          <w:lang w:val="en-US"/>
        </w:rPr>
      </w:pPr>
      <w:r>
        <w:rPr>
          <w:lang w:val="en-US"/>
        </w:rPr>
        <w:t>Installation</w:t>
      </w:r>
      <w:bookmarkStart w:id="1" w:name="IDARMAKD"/>
      <w:bookmarkEnd w:id="1"/>
    </w:p>
    <w:p w:rsidR="00FE2460" w:rsidRPr="00EE0614" w:rsidRDefault="00EE0614" w:rsidP="00FE2460">
      <w:pPr>
        <w:pStyle w:val="Paragraph"/>
        <w:rPr>
          <w:lang w:val="en-US"/>
        </w:rPr>
      </w:pPr>
      <w:r>
        <w:rPr>
          <w:lang w:val="en-US"/>
        </w:rPr>
        <w:t>To</w:t>
      </w:r>
      <w:r w:rsidRPr="00EE0614">
        <w:rPr>
          <w:lang w:val="en-US"/>
        </w:rPr>
        <w:t xml:space="preserve"> </w:t>
      </w:r>
      <w:r>
        <w:rPr>
          <w:lang w:val="en-US"/>
        </w:rPr>
        <w:t>build</w:t>
      </w:r>
      <w:r w:rsidRPr="00EE0614">
        <w:rPr>
          <w:lang w:val="en-US"/>
        </w:rPr>
        <w:t xml:space="preserve"> </w:t>
      </w:r>
      <w:r>
        <w:rPr>
          <w:lang w:val="en-US"/>
        </w:rPr>
        <w:t>the</w:t>
      </w:r>
      <w:r w:rsidRPr="00EE0614">
        <w:rPr>
          <w:lang w:val="en-US"/>
        </w:rPr>
        <w:t xml:space="preserve"> </w:t>
      </w:r>
      <w:r>
        <w:rPr>
          <w:lang w:val="en-US"/>
        </w:rPr>
        <w:t>shared</w:t>
      </w:r>
      <w:r w:rsidRPr="00EE0614">
        <w:rPr>
          <w:lang w:val="en-US"/>
        </w:rPr>
        <w:t xml:space="preserve"> </w:t>
      </w:r>
      <w:r>
        <w:rPr>
          <w:lang w:val="en-US"/>
        </w:rPr>
        <w:t>library</w:t>
      </w:r>
      <w:r w:rsidRPr="00EE0614">
        <w:rPr>
          <w:lang w:val="en-US"/>
        </w:rPr>
        <w:t xml:space="preserve"> </w:t>
      </w:r>
      <w:r>
        <w:rPr>
          <w:lang w:val="en-US"/>
        </w:rPr>
        <w:t>which</w:t>
      </w:r>
      <w:r w:rsidRPr="00EE0614">
        <w:rPr>
          <w:lang w:val="en-US"/>
        </w:rPr>
        <w:t xml:space="preserve"> </w:t>
      </w:r>
      <w:r>
        <w:rPr>
          <w:lang w:val="en-US"/>
        </w:rPr>
        <w:t>intercepts</w:t>
      </w:r>
      <w:r w:rsidRPr="00EE0614">
        <w:rPr>
          <w:lang w:val="en-US"/>
        </w:rPr>
        <w:t xml:space="preserve"> </w:t>
      </w:r>
      <w:proofErr w:type="spellStart"/>
      <w:r w:rsidR="00FE2460" w:rsidRPr="00EE0614">
        <w:rPr>
          <w:lang w:val="en-US"/>
        </w:rPr>
        <w:t>pthread_mutex_</w:t>
      </w:r>
      <w:proofErr w:type="gramStart"/>
      <w:r w:rsidR="00FE2460" w:rsidRPr="00EE0614">
        <w:rPr>
          <w:lang w:val="en-US"/>
        </w:rPr>
        <w:t>zzz</w:t>
      </w:r>
      <w:proofErr w:type="spellEnd"/>
      <w:r w:rsidR="00FE2460" w:rsidRPr="00EE0614">
        <w:rPr>
          <w:lang w:val="en-US"/>
        </w:rPr>
        <w:t>(</w:t>
      </w:r>
      <w:proofErr w:type="gramEnd"/>
      <w:r w:rsidR="00FE2460" w:rsidRPr="00EE0614">
        <w:rPr>
          <w:lang w:val="en-US"/>
        </w:rPr>
        <w:t xml:space="preserve">...) </w:t>
      </w:r>
      <w:r w:rsidR="00C456BE">
        <w:rPr>
          <w:lang w:val="en-US"/>
        </w:rPr>
        <w:t>calls type</w:t>
      </w:r>
      <w:r w:rsidR="00FE2460" w:rsidRPr="00EE0614">
        <w:rPr>
          <w:lang w:val="en-US"/>
        </w:rPr>
        <w:t>:</w:t>
      </w:r>
    </w:p>
    <w:p w:rsidR="00FE2460" w:rsidRPr="00FE2460" w:rsidRDefault="00FE2460" w:rsidP="00FE2460">
      <w:pPr>
        <w:pStyle w:val="Code"/>
        <w:rPr>
          <w:lang w:val="ru-RU"/>
        </w:rPr>
      </w:pPr>
      <w:r>
        <w:t>make</w:t>
      </w:r>
      <w:r w:rsidRPr="00FE2460">
        <w:rPr>
          <w:lang w:val="ru-RU"/>
        </w:rPr>
        <w:t xml:space="preserve"> </w:t>
      </w:r>
      <w:r>
        <w:t>love</w:t>
      </w:r>
    </w:p>
    <w:p w:rsidR="00FE2460" w:rsidRPr="00B728D8" w:rsidRDefault="00FE2460" w:rsidP="00FE2460">
      <w:pPr>
        <w:pStyle w:val="Paragraph"/>
        <w:rPr>
          <w:lang w:val="en-US"/>
        </w:rPr>
      </w:pPr>
      <w:proofErr w:type="gramStart"/>
      <w:r w:rsidRPr="00B728D8">
        <w:rPr>
          <w:lang w:val="en-US"/>
        </w:rPr>
        <w:t>mi</w:t>
      </w:r>
      <w:proofErr w:type="gramEnd"/>
      <w:r w:rsidRPr="00B728D8">
        <w:rPr>
          <w:lang w:val="en-US"/>
        </w:rPr>
        <w:t xml:space="preserve"> </w:t>
      </w:r>
      <w:r w:rsidR="00B728D8">
        <w:rPr>
          <w:lang w:val="en-US"/>
        </w:rPr>
        <w:t>does not require any special installation</w:t>
      </w:r>
      <w:r w:rsidRPr="00B728D8">
        <w:rPr>
          <w:lang w:val="en-US"/>
        </w:rPr>
        <w:t xml:space="preserve">. </w:t>
      </w:r>
      <w:r w:rsidR="00B728D8">
        <w:rPr>
          <w:lang w:val="en-US"/>
        </w:rPr>
        <w:t xml:space="preserve">Just copy the mi files </w:t>
      </w:r>
      <w:r w:rsidRPr="00B728D8">
        <w:rPr>
          <w:lang w:val="en-US"/>
        </w:rPr>
        <w:t>(</w:t>
      </w:r>
      <w:proofErr w:type="spellStart"/>
      <w:r w:rsidRPr="00B728D8">
        <w:rPr>
          <w:lang w:val="en-US"/>
        </w:rPr>
        <w:t>libmi.so</w:t>
      </w:r>
      <w:proofErr w:type="spellEnd"/>
      <w:r w:rsidRPr="00B728D8">
        <w:rPr>
          <w:lang w:val="en-US"/>
        </w:rPr>
        <w:t xml:space="preserve">, mi.py, statmi.py) </w:t>
      </w:r>
      <w:r w:rsidR="00B728D8">
        <w:rPr>
          <w:lang w:val="en-US"/>
        </w:rPr>
        <w:t>to the location where you want to keep it</w:t>
      </w:r>
      <w:r w:rsidRPr="00B728D8">
        <w:rPr>
          <w:lang w:val="en-US"/>
        </w:rPr>
        <w:t>.</w:t>
      </w:r>
    </w:p>
    <w:p w:rsidR="00FE2460" w:rsidRPr="00D319E3" w:rsidRDefault="00D319E3" w:rsidP="00FE2460">
      <w:pPr>
        <w:pStyle w:val="Paragraph"/>
        <w:rPr>
          <w:lang w:val="en-US"/>
        </w:rPr>
      </w:pPr>
      <w:r>
        <w:rPr>
          <w:lang w:val="en-US"/>
        </w:rPr>
        <w:t>You might also want to create symbolic links and update the PATH variable respectively</w:t>
      </w:r>
      <w:r w:rsidR="00FE2460" w:rsidRPr="00D319E3">
        <w:rPr>
          <w:lang w:val="en-US"/>
        </w:rPr>
        <w:t>.</w:t>
      </w:r>
    </w:p>
    <w:p w:rsidR="00FE2460" w:rsidRPr="00EE5323" w:rsidRDefault="00FE2460" w:rsidP="00FE2460">
      <w:pPr>
        <w:pStyle w:val="Paragraph"/>
        <w:rPr>
          <w:lang w:val="en-US"/>
        </w:rPr>
      </w:pPr>
      <w:proofErr w:type="gramStart"/>
      <w:r w:rsidRPr="00EE5323">
        <w:rPr>
          <w:lang w:val="en-US"/>
        </w:rPr>
        <w:t>mi</w:t>
      </w:r>
      <w:proofErr w:type="gramEnd"/>
      <w:r w:rsidRPr="00EE5323">
        <w:rPr>
          <w:lang w:val="en-US"/>
        </w:rPr>
        <w:t xml:space="preserve"> </w:t>
      </w:r>
      <w:r w:rsidR="00EE5323">
        <w:rPr>
          <w:lang w:val="en-US"/>
        </w:rPr>
        <w:t xml:space="preserve">was tested on </w:t>
      </w:r>
      <w:r w:rsidRPr="00EE5323">
        <w:rPr>
          <w:lang w:val="en-US"/>
        </w:rPr>
        <w:t>Fedora 11</w:t>
      </w:r>
      <w:r w:rsidR="00EE5323">
        <w:rPr>
          <w:lang w:val="en-US"/>
        </w:rPr>
        <w:t xml:space="preserve"> distribution</w:t>
      </w:r>
      <w:r w:rsidRPr="00EE5323">
        <w:rPr>
          <w:lang w:val="en-US"/>
        </w:rPr>
        <w:t>.</w:t>
      </w:r>
    </w:p>
    <w:p w:rsidR="00FE2460" w:rsidRPr="00B861B3" w:rsidRDefault="00EE5323" w:rsidP="00FE2460">
      <w:pPr>
        <w:pStyle w:val="Paragraph"/>
        <w:rPr>
          <w:lang w:val="en-US"/>
        </w:rPr>
      </w:pPr>
      <w:r>
        <w:rPr>
          <w:lang w:val="en-US"/>
        </w:rPr>
        <w:t>To</w:t>
      </w:r>
      <w:r w:rsidRPr="00B861B3">
        <w:rPr>
          <w:lang w:val="en-US"/>
        </w:rPr>
        <w:t xml:space="preserve"> </w:t>
      </w:r>
      <w:r>
        <w:rPr>
          <w:lang w:val="en-US"/>
        </w:rPr>
        <w:t>get</w:t>
      </w:r>
      <w:r w:rsidRPr="00B861B3">
        <w:rPr>
          <w:lang w:val="en-US"/>
        </w:rPr>
        <w:t xml:space="preserve"> </w:t>
      </w:r>
      <w:r>
        <w:rPr>
          <w:lang w:val="en-US"/>
        </w:rPr>
        <w:t>help</w:t>
      </w:r>
      <w:r w:rsidRPr="00B861B3">
        <w:rPr>
          <w:lang w:val="en-US"/>
        </w:rPr>
        <w:t xml:space="preserve"> </w:t>
      </w:r>
      <w:r>
        <w:rPr>
          <w:lang w:val="en-US"/>
        </w:rPr>
        <w:t>type</w:t>
      </w:r>
      <w:r w:rsidR="00FE2460" w:rsidRPr="00B861B3">
        <w:rPr>
          <w:lang w:val="en-US"/>
        </w:rPr>
        <w:t>:</w:t>
      </w:r>
    </w:p>
    <w:p w:rsidR="00FE2460" w:rsidRPr="00B861B3" w:rsidRDefault="00FE2460" w:rsidP="00FE2460">
      <w:pPr>
        <w:pStyle w:val="Code"/>
      </w:pPr>
      <w:r w:rsidRPr="00B861B3">
        <w:t>./</w:t>
      </w:r>
      <w:r>
        <w:t>mi</w:t>
      </w:r>
      <w:r w:rsidR="00C456BE">
        <w:t>.py</w:t>
      </w:r>
      <w:r w:rsidRPr="00B861B3">
        <w:t xml:space="preserve"> –</w:t>
      </w:r>
      <w:r>
        <w:t>help</w:t>
      </w:r>
    </w:p>
    <w:p w:rsidR="00FE2460" w:rsidRPr="00B861B3" w:rsidRDefault="00790D34" w:rsidP="00FE2460">
      <w:pPr>
        <w:pStyle w:val="H3"/>
        <w:rPr>
          <w:lang w:val="en-US"/>
        </w:rPr>
      </w:pPr>
      <w:r>
        <w:rPr>
          <w:lang w:val="en-US"/>
        </w:rPr>
        <w:t>Download</w:t>
      </w:r>
      <w:bookmarkStart w:id="2" w:name="IDADNAKD"/>
      <w:bookmarkEnd w:id="2"/>
    </w:p>
    <w:p w:rsidR="00FE2460" w:rsidRPr="00790D34" w:rsidRDefault="00790D34" w:rsidP="00FE2460">
      <w:pPr>
        <w:pStyle w:val="H4"/>
        <w:rPr>
          <w:lang w:val="en-US"/>
        </w:rPr>
      </w:pPr>
      <w:r>
        <w:rPr>
          <w:lang w:val="en-US"/>
        </w:rPr>
        <w:t xml:space="preserve">Version </w:t>
      </w:r>
      <w:r w:rsidR="00FE2460" w:rsidRPr="00790D34">
        <w:rPr>
          <w:lang w:val="en-US"/>
        </w:rPr>
        <w:t>0.0.1</w:t>
      </w:r>
      <w:bookmarkStart w:id="3" w:name="IDAGNAKD"/>
      <w:bookmarkEnd w:id="3"/>
    </w:p>
    <w:p w:rsidR="00FE2460" w:rsidRPr="00790D34" w:rsidRDefault="00FC308F" w:rsidP="00FE2460">
      <w:pPr>
        <w:pStyle w:val="Paragraph"/>
        <w:rPr>
          <w:lang w:val="en-US"/>
        </w:rPr>
      </w:pPr>
      <w:hyperlink r:id="rId8" w:history="1">
        <w:proofErr w:type="gramStart"/>
        <w:r w:rsidR="00FE2460" w:rsidRPr="00790D34">
          <w:rPr>
            <w:rStyle w:val="Hyperlink"/>
            <w:lang w:val="en-US"/>
          </w:rPr>
          <w:t>mi-0.0.1.tar.bz2</w:t>
        </w:r>
        <w:proofErr w:type="gramEnd"/>
      </w:hyperlink>
      <w:r w:rsidR="00790D34" w:rsidRPr="00790D34">
        <w:rPr>
          <w:lang w:val="en-US"/>
        </w:rPr>
        <w:t xml:space="preserve"> (</w:t>
      </w:r>
      <w:r w:rsidR="00B861B3">
        <w:rPr>
          <w:lang w:val="en-US"/>
        </w:rPr>
        <w:t>13610</w:t>
      </w:r>
      <w:r w:rsidR="00790D34" w:rsidRPr="00790D34">
        <w:rPr>
          <w:lang w:val="en-US"/>
        </w:rPr>
        <w:t xml:space="preserve"> </w:t>
      </w:r>
      <w:r w:rsidR="00790D34">
        <w:rPr>
          <w:lang w:val="en-US"/>
        </w:rPr>
        <w:t>bytes</w:t>
      </w:r>
      <w:r w:rsidR="00FE2460" w:rsidRPr="00790D34">
        <w:rPr>
          <w:lang w:val="en-US"/>
        </w:rPr>
        <w:t>)</w:t>
      </w:r>
    </w:p>
    <w:p w:rsidR="00FE2460" w:rsidRPr="00C40E3D" w:rsidRDefault="00FE2460" w:rsidP="00FE2460">
      <w:pPr>
        <w:pStyle w:val="Paragraph"/>
        <w:rPr>
          <w:lang w:val="en-US"/>
        </w:rPr>
      </w:pPr>
      <w:proofErr w:type="spellStart"/>
      <w:r w:rsidRPr="00C40E3D">
        <w:rPr>
          <w:lang w:val="en-US"/>
        </w:rPr>
        <w:t>Changelog</w:t>
      </w:r>
      <w:proofErr w:type="spellEnd"/>
      <w:r w:rsidRPr="00C40E3D">
        <w:rPr>
          <w:lang w:val="en-US"/>
        </w:rPr>
        <w:t xml:space="preserve"> (07-Feb-2010):</w:t>
      </w:r>
    </w:p>
    <w:p w:rsidR="00FE2460" w:rsidRDefault="00FE2460" w:rsidP="00FE2460">
      <w:pPr>
        <w:pStyle w:val="UL"/>
      </w:pPr>
      <w:r>
        <w:t>first public release</w:t>
      </w:r>
    </w:p>
    <w:p w:rsidR="00FE2460" w:rsidRPr="00790D34" w:rsidRDefault="00790D34" w:rsidP="00FE2460">
      <w:pPr>
        <w:pStyle w:val="H3"/>
        <w:rPr>
          <w:lang w:val="en-US"/>
        </w:rPr>
      </w:pPr>
      <w:r>
        <w:rPr>
          <w:lang w:val="en-US"/>
        </w:rPr>
        <w:t>Questions and Answers</w:t>
      </w:r>
      <w:bookmarkStart w:id="4" w:name="IDAXNAKD"/>
      <w:bookmarkEnd w:id="4"/>
    </w:p>
    <w:p w:rsidR="00FE2460" w:rsidRPr="00164DA0" w:rsidRDefault="00164DA0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164DA0">
        <w:rPr>
          <w:lang w:val="en-US"/>
        </w:rPr>
        <w:t xml:space="preserve">: </w:t>
      </w:r>
      <w:r w:rsidR="00FD1D5A">
        <w:rPr>
          <w:lang w:val="en-US"/>
        </w:rPr>
        <w:t>H</w:t>
      </w:r>
      <w:r>
        <w:rPr>
          <w:lang w:val="en-US"/>
        </w:rPr>
        <w:t xml:space="preserve">ow </w:t>
      </w:r>
      <w:r w:rsidR="008D27BF">
        <w:rPr>
          <w:lang w:val="en-US"/>
        </w:rPr>
        <w:t>d</w:t>
      </w:r>
      <w:r>
        <w:rPr>
          <w:lang w:val="en-US"/>
        </w:rPr>
        <w:t xml:space="preserve">o </w:t>
      </w:r>
      <w:r w:rsidR="008D27BF">
        <w:rPr>
          <w:lang w:val="en-US"/>
        </w:rPr>
        <w:t xml:space="preserve">I </w:t>
      </w:r>
      <w:r>
        <w:rPr>
          <w:lang w:val="en-US"/>
        </w:rPr>
        <w:t xml:space="preserve">run mi if the application </w:t>
      </w:r>
      <w:r w:rsidR="00095B95">
        <w:rPr>
          <w:lang w:val="en-US"/>
        </w:rPr>
        <w:t>to test has to be</w:t>
      </w:r>
      <w:r>
        <w:rPr>
          <w:lang w:val="en-US"/>
        </w:rPr>
        <w:t xml:space="preserve"> run via a </w:t>
      </w:r>
      <w:r w:rsidR="00095B95">
        <w:rPr>
          <w:lang w:val="en-US"/>
        </w:rPr>
        <w:t xml:space="preserve">shell </w:t>
      </w:r>
      <w:r>
        <w:rPr>
          <w:lang w:val="en-US"/>
        </w:rPr>
        <w:t>script</w:t>
      </w:r>
      <w:r w:rsidR="00FE2460" w:rsidRPr="00164DA0">
        <w:rPr>
          <w:lang w:val="en-US"/>
        </w:rPr>
        <w:t>?</w:t>
      </w:r>
    </w:p>
    <w:p w:rsidR="00FE2460" w:rsidRPr="00164DA0" w:rsidRDefault="00164DA0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164DA0">
        <w:rPr>
          <w:lang w:val="en-US"/>
        </w:rPr>
        <w:t xml:space="preserve">: </w:t>
      </w:r>
      <w:r w:rsidR="00FD1D5A">
        <w:rPr>
          <w:lang w:val="en-US"/>
        </w:rPr>
        <w:t>I</w:t>
      </w:r>
      <w:r>
        <w:rPr>
          <w:lang w:val="en-US"/>
        </w:rPr>
        <w:t xml:space="preserve">t is necessary to specify a full path to the </w:t>
      </w:r>
      <w:proofErr w:type="spellStart"/>
      <w:r w:rsidR="00FE2460" w:rsidRPr="00164DA0">
        <w:rPr>
          <w:lang w:val="en-US"/>
        </w:rPr>
        <w:t>libpthread.so</w:t>
      </w:r>
      <w:proofErr w:type="spellEnd"/>
      <w:r w:rsidR="00FE2460" w:rsidRPr="00164DA0">
        <w:rPr>
          <w:lang w:val="en-US"/>
        </w:rPr>
        <w:t xml:space="preserve"> </w:t>
      </w:r>
      <w:r>
        <w:rPr>
          <w:lang w:val="en-US"/>
        </w:rPr>
        <w:t xml:space="preserve">library using the </w:t>
      </w:r>
      <w:r w:rsidR="00FE2460" w:rsidRPr="00164DA0">
        <w:rPr>
          <w:lang w:val="en-US"/>
        </w:rPr>
        <w:t>--</w:t>
      </w:r>
      <w:proofErr w:type="spellStart"/>
      <w:r w:rsidR="00FE2460" w:rsidRPr="00164DA0">
        <w:rPr>
          <w:lang w:val="en-US"/>
        </w:rPr>
        <w:t>pthread</w:t>
      </w:r>
      <w:proofErr w:type="spellEnd"/>
      <w:r w:rsidR="00FE2460" w:rsidRPr="00164DA0">
        <w:rPr>
          <w:lang w:val="en-US"/>
        </w:rPr>
        <w:t xml:space="preserve"> </w:t>
      </w:r>
      <w:r>
        <w:rPr>
          <w:lang w:val="en-US"/>
        </w:rPr>
        <w:t xml:space="preserve">option key at the moment of running the </w:t>
      </w:r>
      <w:r w:rsidR="00FE2460" w:rsidRPr="00164DA0">
        <w:rPr>
          <w:lang w:val="en-US"/>
        </w:rPr>
        <w:t>mi.py</w:t>
      </w:r>
      <w:r>
        <w:rPr>
          <w:lang w:val="en-US"/>
        </w:rPr>
        <w:t xml:space="preserve"> script</w:t>
      </w:r>
      <w:r w:rsidR="00FE2460" w:rsidRPr="00164DA0">
        <w:rPr>
          <w:lang w:val="en-US"/>
        </w:rPr>
        <w:t xml:space="preserve">, </w:t>
      </w:r>
      <w:r>
        <w:rPr>
          <w:lang w:val="en-US"/>
        </w:rPr>
        <w:t>for example</w:t>
      </w:r>
      <w:r w:rsidR="00FE2460" w:rsidRPr="00164DA0">
        <w:rPr>
          <w:lang w:val="en-US"/>
        </w:rPr>
        <w:t>:</w:t>
      </w:r>
    </w:p>
    <w:p w:rsidR="00FE2460" w:rsidRDefault="00FE2460" w:rsidP="00FE2460">
      <w:pPr>
        <w:pStyle w:val="Code"/>
      </w:pPr>
      <w:r w:rsidRPr="00511D0B">
        <w:t>satsky.homelinux.com:~&gt; ./mi.py --pthread  /lib/libpthread-2.10.2.so  my_prog.sh</w:t>
      </w:r>
    </w:p>
    <w:p w:rsidR="00FE2460" w:rsidRPr="00DC713D" w:rsidRDefault="00DC713D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DC713D">
        <w:rPr>
          <w:lang w:val="en-US"/>
        </w:rPr>
        <w:t xml:space="preserve">: </w:t>
      </w:r>
      <w:r w:rsidR="00FD1D5A">
        <w:rPr>
          <w:lang w:val="en-US"/>
        </w:rPr>
        <w:t>A</w:t>
      </w:r>
      <w:r>
        <w:rPr>
          <w:lang w:val="en-US"/>
        </w:rPr>
        <w:t>re there any extra steps to test a daemon application</w:t>
      </w:r>
      <w:r w:rsidR="00FE2460" w:rsidRPr="00DC713D">
        <w:rPr>
          <w:lang w:val="en-US"/>
        </w:rPr>
        <w:t>?</w:t>
      </w:r>
    </w:p>
    <w:p w:rsidR="00FE2460" w:rsidRPr="00D44F40" w:rsidRDefault="00DC713D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B861B3">
        <w:rPr>
          <w:lang w:val="en-US"/>
        </w:rPr>
        <w:t xml:space="preserve">: </w:t>
      </w:r>
      <w:r w:rsidR="00FD1D5A">
        <w:rPr>
          <w:lang w:val="en-US"/>
        </w:rPr>
        <w:t>N</w:t>
      </w:r>
      <w:r>
        <w:rPr>
          <w:lang w:val="en-US"/>
        </w:rPr>
        <w:t>o</w:t>
      </w:r>
      <w:r w:rsidR="00FE2460" w:rsidRPr="00B861B3">
        <w:rPr>
          <w:lang w:val="en-US"/>
        </w:rPr>
        <w:t xml:space="preserve">. </w:t>
      </w:r>
      <w:r w:rsidR="00D44F40">
        <w:rPr>
          <w:lang w:val="en-US"/>
        </w:rPr>
        <w:t>Your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daemon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is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run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the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same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as you run a usual application to test. It is however required to wait till the daemon is finished before you run the</w:t>
      </w:r>
      <w:r w:rsidR="00FE2460" w:rsidRPr="00D44F40">
        <w:rPr>
          <w:lang w:val="en-US"/>
        </w:rPr>
        <w:t xml:space="preserve"> statmi.py </w:t>
      </w:r>
      <w:r w:rsidR="00D44F40">
        <w:rPr>
          <w:lang w:val="en-US"/>
        </w:rPr>
        <w:t>script</w:t>
      </w:r>
      <w:r w:rsidR="00FE2460" w:rsidRPr="00D44F40">
        <w:rPr>
          <w:lang w:val="en-US"/>
        </w:rPr>
        <w:t>.</w:t>
      </w:r>
    </w:p>
    <w:p w:rsidR="00FE2460" w:rsidRPr="009E394A" w:rsidRDefault="009E394A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9E394A">
        <w:rPr>
          <w:lang w:val="en-US"/>
        </w:rPr>
        <w:t xml:space="preserve">: </w:t>
      </w:r>
      <w:r w:rsidR="00FD1D5A">
        <w:rPr>
          <w:lang w:val="en-US"/>
        </w:rPr>
        <w:t>W</w:t>
      </w:r>
      <w:r>
        <w:rPr>
          <w:lang w:val="en-US"/>
        </w:rPr>
        <w:t>hat</w:t>
      </w:r>
      <w:r w:rsidRPr="009E394A">
        <w:rPr>
          <w:lang w:val="en-US"/>
        </w:rPr>
        <w:t xml:space="preserve"> </w:t>
      </w:r>
      <w:r>
        <w:rPr>
          <w:lang w:val="en-US"/>
        </w:rPr>
        <w:t>are</w:t>
      </w:r>
      <w:r w:rsidRPr="009E394A">
        <w:rPr>
          <w:lang w:val="en-US"/>
        </w:rPr>
        <w:t xml:space="preserve"> </w:t>
      </w:r>
      <w:r>
        <w:rPr>
          <w:lang w:val="en-US"/>
        </w:rPr>
        <w:t>the</w:t>
      </w:r>
      <w:r w:rsidRPr="009E394A">
        <w:rPr>
          <w:lang w:val="en-US"/>
        </w:rPr>
        <w:t xml:space="preserve"> </w:t>
      </w:r>
      <w:r w:rsidR="00FE2460" w:rsidRPr="009E394A">
        <w:rPr>
          <w:lang w:val="en-US"/>
        </w:rPr>
        <w:t>statmi.py</w:t>
      </w:r>
      <w:r>
        <w:rPr>
          <w:lang w:val="en-US"/>
        </w:rPr>
        <w:t xml:space="preserve"> return codes</w:t>
      </w:r>
      <w:r w:rsidR="00FE2460" w:rsidRPr="009E394A">
        <w:rPr>
          <w:lang w:val="en-US"/>
        </w:rPr>
        <w:t>?</w:t>
      </w:r>
    </w:p>
    <w:p w:rsidR="00FE2460" w:rsidRPr="009E394A" w:rsidRDefault="009E394A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9E394A">
        <w:rPr>
          <w:lang w:val="en-US"/>
        </w:rPr>
        <w:t xml:space="preserve">: 0 – </w:t>
      </w:r>
      <w:r>
        <w:rPr>
          <w:lang w:val="en-US"/>
        </w:rPr>
        <w:t>if there are no errors and no warnings</w:t>
      </w:r>
      <w:r w:rsidR="00FE2460" w:rsidRPr="009E394A">
        <w:rPr>
          <w:lang w:val="en-US"/>
        </w:rPr>
        <w:t xml:space="preserve">. 1 – </w:t>
      </w:r>
      <w:proofErr w:type="gramStart"/>
      <w:r>
        <w:rPr>
          <w:lang w:val="en-US"/>
        </w:rPr>
        <w:t>if</w:t>
      </w:r>
      <w:proofErr w:type="gramEnd"/>
      <w:r w:rsidRPr="009E394A">
        <w:rPr>
          <w:lang w:val="en-US"/>
        </w:rPr>
        <w:t xml:space="preserve"> </w:t>
      </w:r>
      <w:r>
        <w:rPr>
          <w:lang w:val="en-US"/>
        </w:rPr>
        <w:t>there</w:t>
      </w:r>
      <w:r w:rsidRPr="009E394A">
        <w:rPr>
          <w:lang w:val="en-US"/>
        </w:rPr>
        <w:t xml:space="preserve"> </w:t>
      </w:r>
      <w:r>
        <w:rPr>
          <w:lang w:val="en-US"/>
        </w:rPr>
        <w:t>is</w:t>
      </w:r>
      <w:r w:rsidRPr="009E394A">
        <w:rPr>
          <w:lang w:val="en-US"/>
        </w:rPr>
        <w:t xml:space="preserve"> </w:t>
      </w:r>
      <w:r>
        <w:rPr>
          <w:lang w:val="en-US"/>
        </w:rPr>
        <w:t>at</w:t>
      </w:r>
      <w:r w:rsidRPr="009E394A">
        <w:rPr>
          <w:lang w:val="en-US"/>
        </w:rPr>
        <w:t xml:space="preserve"> </w:t>
      </w:r>
      <w:r>
        <w:rPr>
          <w:lang w:val="en-US"/>
        </w:rPr>
        <w:t>least</w:t>
      </w:r>
      <w:r w:rsidRPr="009E394A">
        <w:rPr>
          <w:lang w:val="en-US"/>
        </w:rPr>
        <w:t xml:space="preserve"> </w:t>
      </w:r>
      <w:r>
        <w:rPr>
          <w:lang w:val="en-US"/>
        </w:rPr>
        <w:t>one</w:t>
      </w:r>
      <w:r w:rsidRPr="009E394A">
        <w:rPr>
          <w:lang w:val="en-US"/>
        </w:rPr>
        <w:t xml:space="preserve"> </w:t>
      </w:r>
      <w:r>
        <w:rPr>
          <w:lang w:val="en-US"/>
        </w:rPr>
        <w:t>warning</w:t>
      </w:r>
      <w:r w:rsidRPr="009E394A">
        <w:rPr>
          <w:lang w:val="en-US"/>
        </w:rPr>
        <w:t xml:space="preserve"> </w:t>
      </w:r>
      <w:r>
        <w:rPr>
          <w:lang w:val="en-US"/>
        </w:rPr>
        <w:t>and</w:t>
      </w:r>
      <w:r w:rsidRPr="009E394A">
        <w:rPr>
          <w:lang w:val="en-US"/>
        </w:rPr>
        <w:t xml:space="preserve"> </w:t>
      </w:r>
      <w:r>
        <w:rPr>
          <w:lang w:val="en-US"/>
        </w:rPr>
        <w:t>there</w:t>
      </w:r>
      <w:r w:rsidRPr="009E394A">
        <w:rPr>
          <w:lang w:val="en-US"/>
        </w:rPr>
        <w:t xml:space="preserve"> </w:t>
      </w:r>
      <w:r>
        <w:rPr>
          <w:lang w:val="en-US"/>
        </w:rPr>
        <w:t>are</w:t>
      </w:r>
      <w:r w:rsidRPr="009E394A">
        <w:rPr>
          <w:lang w:val="en-US"/>
        </w:rPr>
        <w:t xml:space="preserve"> </w:t>
      </w:r>
      <w:r>
        <w:rPr>
          <w:lang w:val="en-US"/>
        </w:rPr>
        <w:t>no</w:t>
      </w:r>
      <w:r w:rsidRPr="009E394A">
        <w:rPr>
          <w:lang w:val="en-US"/>
        </w:rPr>
        <w:t xml:space="preserve"> </w:t>
      </w:r>
      <w:r>
        <w:rPr>
          <w:lang w:val="en-US"/>
        </w:rPr>
        <w:t>errors for the tested application</w:t>
      </w:r>
      <w:r w:rsidR="00FE2460" w:rsidRPr="009E394A">
        <w:rPr>
          <w:lang w:val="en-US"/>
        </w:rPr>
        <w:t xml:space="preserve">. 2 –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there is at least one error in the tested application</w:t>
      </w:r>
      <w:r w:rsidR="00FE2460" w:rsidRPr="009E394A">
        <w:rPr>
          <w:lang w:val="en-US"/>
        </w:rPr>
        <w:t xml:space="preserve">. 3 –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there are internal </w:t>
      </w:r>
      <w:r w:rsidR="00FE2460" w:rsidRPr="009E394A">
        <w:rPr>
          <w:lang w:val="en-US"/>
        </w:rPr>
        <w:t>statmi.py</w:t>
      </w:r>
      <w:r>
        <w:rPr>
          <w:lang w:val="en-US"/>
        </w:rPr>
        <w:t xml:space="preserve"> errors</w:t>
      </w:r>
      <w:r w:rsidR="00FE2460" w:rsidRPr="009E394A">
        <w:rPr>
          <w:lang w:val="en-US"/>
        </w:rPr>
        <w:t>.</w:t>
      </w:r>
    </w:p>
    <w:p w:rsidR="00FE2460" w:rsidRPr="00B861B3" w:rsidRDefault="009E394A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9E394A">
        <w:rPr>
          <w:lang w:val="en-US"/>
        </w:rPr>
        <w:t xml:space="preserve">: statmi.py </w:t>
      </w:r>
      <w:r>
        <w:rPr>
          <w:lang w:val="en-US"/>
        </w:rPr>
        <w:t xml:space="preserve">prints information about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which are not in my code. Is</w:t>
      </w:r>
      <w:r w:rsidRPr="00B861B3">
        <w:rPr>
          <w:lang w:val="en-US"/>
        </w:rPr>
        <w:t xml:space="preserve"> </w:t>
      </w:r>
      <w:r>
        <w:rPr>
          <w:lang w:val="en-US"/>
        </w:rPr>
        <w:t>this</w:t>
      </w:r>
      <w:r w:rsidRPr="00B861B3">
        <w:rPr>
          <w:lang w:val="en-US"/>
        </w:rPr>
        <w:t xml:space="preserve"> </w:t>
      </w:r>
      <w:r>
        <w:rPr>
          <w:lang w:val="en-US"/>
        </w:rPr>
        <w:t>a</w:t>
      </w:r>
      <w:r w:rsidRPr="00B861B3">
        <w:rPr>
          <w:lang w:val="en-US"/>
        </w:rPr>
        <w:t xml:space="preserve"> </w:t>
      </w:r>
      <w:r>
        <w:rPr>
          <w:lang w:val="en-US"/>
        </w:rPr>
        <w:t>mi</w:t>
      </w:r>
      <w:r w:rsidRPr="00B861B3">
        <w:rPr>
          <w:lang w:val="en-US"/>
        </w:rPr>
        <w:t xml:space="preserve"> </w:t>
      </w:r>
      <w:r>
        <w:rPr>
          <w:lang w:val="en-US"/>
        </w:rPr>
        <w:t>bug</w:t>
      </w:r>
      <w:r w:rsidR="00FE2460" w:rsidRPr="00B861B3">
        <w:rPr>
          <w:lang w:val="en-US"/>
        </w:rPr>
        <w:t>?</w:t>
      </w:r>
    </w:p>
    <w:p w:rsidR="00FE2460" w:rsidRPr="00191231" w:rsidRDefault="009E394A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B861B3">
        <w:rPr>
          <w:lang w:val="en-US"/>
        </w:rPr>
        <w:t xml:space="preserve">: </w:t>
      </w:r>
      <w:r w:rsidR="00FD1D5A">
        <w:rPr>
          <w:lang w:val="en-US"/>
        </w:rPr>
        <w:t>N</w:t>
      </w:r>
      <w:r>
        <w:rPr>
          <w:lang w:val="en-US"/>
        </w:rPr>
        <w:t>o</w:t>
      </w:r>
      <w:r w:rsidR="00FE2460" w:rsidRPr="00B861B3">
        <w:rPr>
          <w:lang w:val="en-US"/>
        </w:rPr>
        <w:t xml:space="preserve">. </w:t>
      </w:r>
      <w:r>
        <w:rPr>
          <w:lang w:val="en-US"/>
        </w:rPr>
        <w:t>The</w:t>
      </w:r>
      <w:r w:rsidRPr="009E394A">
        <w:rPr>
          <w:lang w:val="en-US"/>
        </w:rPr>
        <w:t xml:space="preserve"> </w:t>
      </w:r>
      <w:r>
        <w:rPr>
          <w:lang w:val="en-US"/>
        </w:rPr>
        <w:t>run</w:t>
      </w:r>
      <w:r w:rsidRPr="009E394A">
        <w:rPr>
          <w:lang w:val="en-US"/>
        </w:rPr>
        <w:t>-</w:t>
      </w:r>
      <w:r>
        <w:rPr>
          <w:lang w:val="en-US"/>
        </w:rPr>
        <w:t>time</w:t>
      </w:r>
      <w:r w:rsidRPr="009E394A">
        <w:rPr>
          <w:lang w:val="en-US"/>
        </w:rPr>
        <w:t xml:space="preserve"> </w:t>
      </w:r>
      <w:r>
        <w:rPr>
          <w:lang w:val="en-US"/>
        </w:rPr>
        <w:t>environment</w:t>
      </w:r>
      <w:r w:rsidRPr="009E394A">
        <w:rPr>
          <w:lang w:val="en-US"/>
        </w:rPr>
        <w:t xml:space="preserve"> </w:t>
      </w:r>
      <w:r>
        <w:rPr>
          <w:lang w:val="en-US"/>
        </w:rPr>
        <w:t>can</w:t>
      </w:r>
      <w:r w:rsidRPr="009E394A">
        <w:rPr>
          <w:lang w:val="en-US"/>
        </w:rPr>
        <w:t xml:space="preserve"> </w:t>
      </w:r>
      <w:r>
        <w:rPr>
          <w:lang w:val="en-US"/>
        </w:rPr>
        <w:t>use</w:t>
      </w:r>
      <w:r w:rsidRPr="009E394A">
        <w:rPr>
          <w:lang w:val="en-US"/>
        </w:rPr>
        <w:t xml:space="preserve"> </w:t>
      </w:r>
      <w:proofErr w:type="spellStart"/>
      <w:r>
        <w:rPr>
          <w:lang w:val="en-US"/>
        </w:rPr>
        <w:t>mutexes</w:t>
      </w:r>
      <w:proofErr w:type="spellEnd"/>
      <w:r w:rsidRPr="009E394A">
        <w:rPr>
          <w:lang w:val="en-US"/>
        </w:rPr>
        <w:t xml:space="preserve"> </w:t>
      </w:r>
      <w:r>
        <w:rPr>
          <w:lang w:val="en-US"/>
        </w:rPr>
        <w:t>for</w:t>
      </w:r>
      <w:r w:rsidRPr="009E394A">
        <w:rPr>
          <w:lang w:val="en-US"/>
        </w:rPr>
        <w:t xml:space="preserve"> </w:t>
      </w:r>
      <w:r>
        <w:rPr>
          <w:lang w:val="en-US"/>
        </w:rPr>
        <w:t>internal</w:t>
      </w:r>
      <w:r w:rsidRPr="009E394A">
        <w:rPr>
          <w:lang w:val="en-US"/>
        </w:rPr>
        <w:t xml:space="preserve"> </w:t>
      </w:r>
      <w:r>
        <w:rPr>
          <w:lang w:val="en-US"/>
        </w:rPr>
        <w:t>purposes</w:t>
      </w:r>
      <w:r w:rsidRPr="009E394A">
        <w:rPr>
          <w:lang w:val="en-US"/>
        </w:rPr>
        <w:t xml:space="preserve"> </w:t>
      </w:r>
      <w:r>
        <w:rPr>
          <w:lang w:val="en-US"/>
        </w:rPr>
        <w:t>and</w:t>
      </w:r>
      <w:r w:rsidRPr="009E394A">
        <w:rPr>
          <w:lang w:val="en-US"/>
        </w:rPr>
        <w:t xml:space="preserve"> </w:t>
      </w:r>
      <w:r>
        <w:rPr>
          <w:lang w:val="en-US"/>
        </w:rPr>
        <w:t>mi</w:t>
      </w:r>
      <w:r w:rsidRPr="009E394A">
        <w:rPr>
          <w:lang w:val="en-US"/>
        </w:rPr>
        <w:t xml:space="preserve"> </w:t>
      </w:r>
      <w:r w:rsidR="00D629CB">
        <w:rPr>
          <w:lang w:val="en-US"/>
        </w:rPr>
        <w:t>intercepts</w:t>
      </w:r>
      <w:r w:rsidRPr="009E394A">
        <w:rPr>
          <w:lang w:val="en-US"/>
        </w:rPr>
        <w:t xml:space="preserve"> </w:t>
      </w:r>
      <w:r>
        <w:rPr>
          <w:lang w:val="en-US"/>
        </w:rPr>
        <w:t xml:space="preserve">operations with those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too. </w:t>
      </w:r>
      <w:r w:rsidR="00191231">
        <w:rPr>
          <w:lang w:val="en-US"/>
        </w:rPr>
        <w:t xml:space="preserve">Usually such </w:t>
      </w:r>
      <w:proofErr w:type="spellStart"/>
      <w:r w:rsidR="00191231">
        <w:rPr>
          <w:lang w:val="en-US"/>
        </w:rPr>
        <w:t>mutexes</w:t>
      </w:r>
      <w:proofErr w:type="spellEnd"/>
      <w:r w:rsidR="00191231">
        <w:rPr>
          <w:lang w:val="en-US"/>
        </w:rPr>
        <w:t xml:space="preserve"> have a distinguished range of addresses (see </w:t>
      </w:r>
      <w:proofErr w:type="spellStart"/>
      <w:r w:rsidR="00191231">
        <w:rPr>
          <w:lang w:val="en-US"/>
        </w:rPr>
        <w:t>mutex</w:t>
      </w:r>
      <w:proofErr w:type="spellEnd"/>
      <w:r w:rsidR="00191231">
        <w:rPr>
          <w:lang w:val="en-US"/>
        </w:rPr>
        <w:t xml:space="preserve"> m0 in the mi usage example section) and operations on those </w:t>
      </w:r>
      <w:proofErr w:type="spellStart"/>
      <w:r w:rsidR="00191231">
        <w:rPr>
          <w:lang w:val="en-US"/>
        </w:rPr>
        <w:t>mutexes</w:t>
      </w:r>
      <w:proofErr w:type="spellEnd"/>
      <w:r w:rsidR="00191231">
        <w:rPr>
          <w:lang w:val="en-US"/>
        </w:rPr>
        <w:t xml:space="preserve"> are finished before the first operation on the test</w:t>
      </w:r>
      <w:r w:rsidR="00D629CB">
        <w:rPr>
          <w:lang w:val="en-US"/>
        </w:rPr>
        <w:t>ed</w:t>
      </w:r>
      <w:r w:rsidR="00191231">
        <w:rPr>
          <w:lang w:val="en-US"/>
        </w:rPr>
        <w:t xml:space="preserve"> application </w:t>
      </w:r>
      <w:proofErr w:type="spellStart"/>
      <w:r w:rsidR="00191231">
        <w:rPr>
          <w:lang w:val="en-US"/>
        </w:rPr>
        <w:t>mutexes</w:t>
      </w:r>
      <w:proofErr w:type="spellEnd"/>
      <w:r w:rsidR="00191231">
        <w:rPr>
          <w:lang w:val="en-US"/>
        </w:rPr>
        <w:t>.</w:t>
      </w:r>
    </w:p>
    <w:p w:rsidR="00FE2460" w:rsidRPr="00B64BC8" w:rsidRDefault="00191231" w:rsidP="00FE2460">
      <w:pPr>
        <w:pStyle w:val="H3"/>
        <w:rPr>
          <w:lang w:val="en-US"/>
        </w:rPr>
      </w:pPr>
      <w:proofErr w:type="spellStart"/>
      <w:r>
        <w:rPr>
          <w:lang w:val="en-US"/>
        </w:rPr>
        <w:t>Afterwords</w:t>
      </w:r>
      <w:bookmarkStart w:id="5" w:name="IDANOAKD"/>
      <w:bookmarkEnd w:id="5"/>
      <w:proofErr w:type="spellEnd"/>
    </w:p>
    <w:p w:rsidR="00FE2460" w:rsidRPr="00191231" w:rsidRDefault="00FE2460" w:rsidP="00FE2460">
      <w:pPr>
        <w:pStyle w:val="Paragraph"/>
        <w:rPr>
          <w:lang w:val="en-US"/>
        </w:rPr>
      </w:pPr>
      <w:proofErr w:type="gramStart"/>
      <w:r w:rsidRPr="00191231">
        <w:rPr>
          <w:lang w:val="en-US"/>
        </w:rPr>
        <w:t>mi</w:t>
      </w:r>
      <w:proofErr w:type="gramEnd"/>
      <w:r w:rsidRPr="00191231">
        <w:rPr>
          <w:lang w:val="en-US"/>
        </w:rPr>
        <w:t xml:space="preserve"> </w:t>
      </w:r>
      <w:r w:rsidR="00191231">
        <w:rPr>
          <w:lang w:val="en-US"/>
        </w:rPr>
        <w:t>was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developed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for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fun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though</w:t>
      </w:r>
      <w:r w:rsidR="00191231" w:rsidRPr="00191231">
        <w:rPr>
          <w:lang w:val="en-US"/>
        </w:rPr>
        <w:t xml:space="preserve"> </w:t>
      </w:r>
      <w:r w:rsidR="00B64BC8">
        <w:rPr>
          <w:lang w:val="en-US"/>
        </w:rPr>
        <w:t xml:space="preserve">a few </w:t>
      </w:r>
      <w:r w:rsidR="00191231">
        <w:rPr>
          <w:lang w:val="en-US"/>
        </w:rPr>
        <w:t>side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goals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were</w:t>
      </w:r>
      <w:r w:rsidR="00191231" w:rsidRPr="00191231">
        <w:rPr>
          <w:lang w:val="en-US"/>
        </w:rPr>
        <w:t xml:space="preserve"> </w:t>
      </w:r>
      <w:r w:rsidR="00B64BC8">
        <w:rPr>
          <w:lang w:val="en-US"/>
        </w:rPr>
        <w:t xml:space="preserve">also </w:t>
      </w:r>
      <w:proofErr w:type="spellStart"/>
      <w:r w:rsidR="00191231">
        <w:rPr>
          <w:lang w:val="en-US"/>
        </w:rPr>
        <w:t>persued</w:t>
      </w:r>
      <w:proofErr w:type="spellEnd"/>
      <w:r w:rsidRPr="00191231">
        <w:rPr>
          <w:lang w:val="en-US"/>
        </w:rPr>
        <w:t>:</w:t>
      </w:r>
    </w:p>
    <w:p w:rsidR="00FE2460" w:rsidRPr="00191231" w:rsidRDefault="00191231" w:rsidP="00FE2460">
      <w:pPr>
        <w:pStyle w:val="UL"/>
        <w:rPr>
          <w:lang w:val="en-US"/>
        </w:rPr>
      </w:pPr>
      <w:r>
        <w:rPr>
          <w:lang w:val="en-US"/>
        </w:rPr>
        <w:t xml:space="preserve">to provide a free alternative to a small part of </w:t>
      </w:r>
      <w:r w:rsidR="00695976">
        <w:rPr>
          <w:lang w:val="en-US"/>
        </w:rPr>
        <w:t xml:space="preserve">functionality of </w:t>
      </w:r>
      <w:r>
        <w:rPr>
          <w:lang w:val="en-US"/>
        </w:rPr>
        <w:t xml:space="preserve">the commercial </w:t>
      </w:r>
      <w:r w:rsidR="00695976">
        <w:rPr>
          <w:lang w:val="en-US"/>
        </w:rPr>
        <w:t xml:space="preserve">product: </w:t>
      </w:r>
      <w:r w:rsidR="00FE2460" w:rsidRPr="00191231">
        <w:rPr>
          <w:lang w:val="en-US"/>
        </w:rPr>
        <w:t>Intel Thread Checker for Linux</w:t>
      </w:r>
    </w:p>
    <w:p w:rsidR="00FE2460" w:rsidRPr="00191231" w:rsidRDefault="00191231" w:rsidP="00FE2460">
      <w:pPr>
        <w:pStyle w:val="UL"/>
        <w:rPr>
          <w:lang w:val="en-US"/>
        </w:rPr>
      </w:pPr>
      <w:r>
        <w:rPr>
          <w:lang w:val="en-US"/>
        </w:rPr>
        <w:t>to play a bit with interceptions of function calls from dynamic libraries and probably use this experience in other projects</w:t>
      </w:r>
    </w:p>
    <w:p w:rsidR="00C71003" w:rsidRPr="00191231" w:rsidRDefault="00191231" w:rsidP="00E02A1A">
      <w:pPr>
        <w:pStyle w:val="Paragraph"/>
        <w:rPr>
          <w:lang w:val="en-US"/>
        </w:rPr>
      </w:pPr>
      <w:r>
        <w:rPr>
          <w:lang w:val="en-US"/>
        </w:rPr>
        <w:t xml:space="preserve">If you like </w:t>
      </w:r>
      <w:r w:rsidR="00B64BC8">
        <w:rPr>
          <w:lang w:val="en-US"/>
        </w:rPr>
        <w:t>mi</w:t>
      </w:r>
      <w:r w:rsidR="00FD1D5A">
        <w:rPr>
          <w:lang w:val="en-US"/>
        </w:rPr>
        <w:t xml:space="preserve"> and wish to help improve</w:t>
      </w:r>
      <w:r>
        <w:rPr>
          <w:lang w:val="en-US"/>
        </w:rPr>
        <w:t xml:space="preserve"> it – you are welcome</w:t>
      </w:r>
      <w:r w:rsidR="00FD1D5A">
        <w:rPr>
          <w:lang w:val="en-US"/>
        </w:rPr>
        <w:t xml:space="preserve"> to</w:t>
      </w:r>
      <w:r w:rsidR="00FE2460" w:rsidRPr="00191231">
        <w:rPr>
          <w:lang w:val="en-US"/>
        </w:rPr>
        <w:t>!</w:t>
      </w:r>
    </w:p>
    <w:sectPr w:rsidR="00C71003" w:rsidRPr="00191231" w:rsidSect="00120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B6C89"/>
    <w:multiLevelType w:val="hybridMultilevel"/>
    <w:tmpl w:val="45E6D8F8"/>
    <w:lvl w:ilvl="0" w:tplc="05A61B0A">
      <w:start w:val="1"/>
      <w:numFmt w:val="bullet"/>
      <w:pStyle w:val="U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D36FC"/>
    <w:multiLevelType w:val="hybridMultilevel"/>
    <w:tmpl w:val="E0B632CE"/>
    <w:lvl w:ilvl="0" w:tplc="9EB877F0">
      <w:start w:val="1"/>
      <w:numFmt w:val="decimal"/>
      <w:pStyle w:val="O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F370B5"/>
    <w:multiLevelType w:val="hybridMultilevel"/>
    <w:tmpl w:val="5122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attachedTemplate r:id="rId1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AddContent" w:val="1"/>
    <w:docVar w:name="Created" w:val="07.02.2010"/>
    <w:docVar w:name="LastColorer" w:val="C/C++"/>
    <w:docVar w:name="menuitem0" w:val="C/C++"/>
    <w:docVar w:name="menuitem1" w:val="VB"/>
    <w:docVar w:name="menuitem10" w:val="Perl"/>
    <w:docVar w:name="menuitem2" w:val="SQL"/>
    <w:docVar w:name="menuitem3" w:val="IDL"/>
    <w:docVar w:name="menuitem4" w:val="C#"/>
    <w:docVar w:name="menuitem5" w:val="Object Pascal"/>
    <w:docVar w:name="menuitem6" w:val="Assembler (x86)"/>
    <w:docVar w:name="menuitem7" w:val="MSIL"/>
    <w:docVar w:name="menuitem8" w:val="Java"/>
    <w:docVar w:name="menuitem9" w:val="Perl"/>
    <w:docVar w:name="Version" w:val="1.0"/>
  </w:docVars>
  <w:rsids>
    <w:rsidRoot w:val="0053644A"/>
    <w:rsid w:val="000021EB"/>
    <w:rsid w:val="0002558F"/>
    <w:rsid w:val="00041CB7"/>
    <w:rsid w:val="0006101E"/>
    <w:rsid w:val="00070609"/>
    <w:rsid w:val="00092A68"/>
    <w:rsid w:val="00095B95"/>
    <w:rsid w:val="000D0F99"/>
    <w:rsid w:val="000E2138"/>
    <w:rsid w:val="00104E4E"/>
    <w:rsid w:val="001203B4"/>
    <w:rsid w:val="00121E43"/>
    <w:rsid w:val="00152AFE"/>
    <w:rsid w:val="00154890"/>
    <w:rsid w:val="00164DA0"/>
    <w:rsid w:val="00165C0A"/>
    <w:rsid w:val="00191231"/>
    <w:rsid w:val="001B145B"/>
    <w:rsid w:val="001C6253"/>
    <w:rsid w:val="001D64A6"/>
    <w:rsid w:val="001D7FF5"/>
    <w:rsid w:val="0020338B"/>
    <w:rsid w:val="00274464"/>
    <w:rsid w:val="002807FD"/>
    <w:rsid w:val="002A451E"/>
    <w:rsid w:val="002C1876"/>
    <w:rsid w:val="002C30B0"/>
    <w:rsid w:val="002C6143"/>
    <w:rsid w:val="002D08E0"/>
    <w:rsid w:val="002F42E4"/>
    <w:rsid w:val="00315803"/>
    <w:rsid w:val="00322A39"/>
    <w:rsid w:val="00323579"/>
    <w:rsid w:val="003559AB"/>
    <w:rsid w:val="00361B45"/>
    <w:rsid w:val="003B6FE1"/>
    <w:rsid w:val="003F56BE"/>
    <w:rsid w:val="00421E92"/>
    <w:rsid w:val="004235FC"/>
    <w:rsid w:val="0043725F"/>
    <w:rsid w:val="00440E82"/>
    <w:rsid w:val="0044617A"/>
    <w:rsid w:val="0045360C"/>
    <w:rsid w:val="00483BE1"/>
    <w:rsid w:val="004B6719"/>
    <w:rsid w:val="004C4751"/>
    <w:rsid w:val="004C5C4B"/>
    <w:rsid w:val="004E382E"/>
    <w:rsid w:val="0053644A"/>
    <w:rsid w:val="0057731A"/>
    <w:rsid w:val="00581E21"/>
    <w:rsid w:val="005A4197"/>
    <w:rsid w:val="005C7384"/>
    <w:rsid w:val="005D4B12"/>
    <w:rsid w:val="005E3F5B"/>
    <w:rsid w:val="006073E8"/>
    <w:rsid w:val="00657EF5"/>
    <w:rsid w:val="006614E8"/>
    <w:rsid w:val="00673B37"/>
    <w:rsid w:val="00674752"/>
    <w:rsid w:val="00695976"/>
    <w:rsid w:val="006976DC"/>
    <w:rsid w:val="006B4D57"/>
    <w:rsid w:val="00701517"/>
    <w:rsid w:val="007044CE"/>
    <w:rsid w:val="00712D33"/>
    <w:rsid w:val="00720EB8"/>
    <w:rsid w:val="00724329"/>
    <w:rsid w:val="0074106C"/>
    <w:rsid w:val="007535C3"/>
    <w:rsid w:val="007776C4"/>
    <w:rsid w:val="00782900"/>
    <w:rsid w:val="00784179"/>
    <w:rsid w:val="00790D34"/>
    <w:rsid w:val="0081498C"/>
    <w:rsid w:val="0081606F"/>
    <w:rsid w:val="008B2730"/>
    <w:rsid w:val="008B4B59"/>
    <w:rsid w:val="008D1D18"/>
    <w:rsid w:val="008D27BF"/>
    <w:rsid w:val="00912B7D"/>
    <w:rsid w:val="009211F7"/>
    <w:rsid w:val="00934FE0"/>
    <w:rsid w:val="00962604"/>
    <w:rsid w:val="00991C86"/>
    <w:rsid w:val="009C6DBF"/>
    <w:rsid w:val="009E0F68"/>
    <w:rsid w:val="009E394A"/>
    <w:rsid w:val="009E3D9A"/>
    <w:rsid w:val="009E40C0"/>
    <w:rsid w:val="009F02F4"/>
    <w:rsid w:val="009F3111"/>
    <w:rsid w:val="009F473E"/>
    <w:rsid w:val="009F6089"/>
    <w:rsid w:val="00A034BE"/>
    <w:rsid w:val="00A14520"/>
    <w:rsid w:val="00A255F3"/>
    <w:rsid w:val="00A25E13"/>
    <w:rsid w:val="00A32AD0"/>
    <w:rsid w:val="00A32B33"/>
    <w:rsid w:val="00A32EFE"/>
    <w:rsid w:val="00A36C1B"/>
    <w:rsid w:val="00AA7E27"/>
    <w:rsid w:val="00AE0722"/>
    <w:rsid w:val="00B04380"/>
    <w:rsid w:val="00B26C9F"/>
    <w:rsid w:val="00B42CD8"/>
    <w:rsid w:val="00B47385"/>
    <w:rsid w:val="00B54225"/>
    <w:rsid w:val="00B64BC8"/>
    <w:rsid w:val="00B728D8"/>
    <w:rsid w:val="00B76109"/>
    <w:rsid w:val="00B861B3"/>
    <w:rsid w:val="00BA4605"/>
    <w:rsid w:val="00BC2799"/>
    <w:rsid w:val="00BC3634"/>
    <w:rsid w:val="00BD57F0"/>
    <w:rsid w:val="00C40E3D"/>
    <w:rsid w:val="00C44531"/>
    <w:rsid w:val="00C456BE"/>
    <w:rsid w:val="00C71003"/>
    <w:rsid w:val="00C936DF"/>
    <w:rsid w:val="00CB712A"/>
    <w:rsid w:val="00CD3866"/>
    <w:rsid w:val="00D11B87"/>
    <w:rsid w:val="00D131C4"/>
    <w:rsid w:val="00D319E3"/>
    <w:rsid w:val="00D40D19"/>
    <w:rsid w:val="00D41EC4"/>
    <w:rsid w:val="00D44F40"/>
    <w:rsid w:val="00D629CB"/>
    <w:rsid w:val="00D7105E"/>
    <w:rsid w:val="00DB0BB2"/>
    <w:rsid w:val="00DC625F"/>
    <w:rsid w:val="00DC6609"/>
    <w:rsid w:val="00DC713D"/>
    <w:rsid w:val="00E02A1A"/>
    <w:rsid w:val="00E144D6"/>
    <w:rsid w:val="00E45077"/>
    <w:rsid w:val="00E463EC"/>
    <w:rsid w:val="00E54B98"/>
    <w:rsid w:val="00E962D3"/>
    <w:rsid w:val="00EC1ECD"/>
    <w:rsid w:val="00ED3CBA"/>
    <w:rsid w:val="00EE0614"/>
    <w:rsid w:val="00EE5323"/>
    <w:rsid w:val="00F112D6"/>
    <w:rsid w:val="00FB1DAC"/>
    <w:rsid w:val="00FB55F4"/>
    <w:rsid w:val="00FB60A3"/>
    <w:rsid w:val="00FC308F"/>
    <w:rsid w:val="00FD1D5A"/>
    <w:rsid w:val="00FE1CF1"/>
    <w:rsid w:val="00FE2460"/>
    <w:rsid w:val="00FF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03B4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203B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Paragraph"/>
    <w:rsid w:val="001203B4"/>
    <w:pPr>
      <w:keepNext/>
      <w:keepLines/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paragraph" w:customStyle="1" w:styleId="Note">
    <w:name w:val="Note"/>
    <w:basedOn w:val="Paragraph"/>
    <w:next w:val="Normal"/>
    <w:rsid w:val="001203B4"/>
    <w:pPr>
      <w:widowControl w:val="0"/>
      <w:shd w:val="clear" w:color="auto" w:fill="F5F9FF"/>
      <w:suppressAutoHyphens/>
      <w:ind w:left="284" w:right="284"/>
    </w:pPr>
    <w:rPr>
      <w:color w:val="506580"/>
    </w:rPr>
  </w:style>
  <w:style w:type="paragraph" w:customStyle="1" w:styleId="Title1">
    <w:name w:val="Title1"/>
    <w:basedOn w:val="Paragraph"/>
    <w:next w:val="Normal"/>
    <w:rsid w:val="001203B4"/>
    <w:pPr>
      <w:widowControl w:val="0"/>
      <w:suppressAutoHyphens/>
      <w:jc w:val="center"/>
      <w:outlineLvl w:val="0"/>
    </w:pPr>
    <w:rPr>
      <w:b/>
      <w:color w:val="01799F"/>
      <w:sz w:val="40"/>
    </w:rPr>
  </w:style>
  <w:style w:type="character" w:styleId="Hyperlink">
    <w:name w:val="Hyperlink"/>
    <w:basedOn w:val="DefaultParagraphFont"/>
    <w:uiPriority w:val="99"/>
    <w:rsid w:val="001203B4"/>
    <w:rPr>
      <w:color w:val="0000FF"/>
      <w:u w:val="single"/>
    </w:rPr>
  </w:style>
  <w:style w:type="paragraph" w:customStyle="1" w:styleId="Warning">
    <w:name w:val="Warning"/>
    <w:basedOn w:val="Note"/>
    <w:next w:val="Normal"/>
    <w:rsid w:val="001203B4"/>
    <w:pPr>
      <w:shd w:val="clear" w:color="auto" w:fill="FFE4E4"/>
    </w:pPr>
    <w:rPr>
      <w:color w:val="FF5555"/>
    </w:rPr>
  </w:style>
  <w:style w:type="paragraph" w:customStyle="1" w:styleId="Tip">
    <w:name w:val="Tip"/>
    <w:basedOn w:val="Note"/>
    <w:next w:val="Normal"/>
    <w:rsid w:val="001203B4"/>
    <w:pPr>
      <w:shd w:val="clear" w:color="auto" w:fill="F5FFF5"/>
    </w:pPr>
    <w:rPr>
      <w:color w:val="759545"/>
    </w:rPr>
  </w:style>
  <w:style w:type="paragraph" w:customStyle="1" w:styleId="Paragraph">
    <w:name w:val="Paragraph"/>
    <w:rsid w:val="001203B4"/>
    <w:pPr>
      <w:spacing w:before="120" w:after="120"/>
      <w:jc w:val="both"/>
    </w:pPr>
    <w:rPr>
      <w:rFonts w:ascii="Arial" w:hAnsi="Arial"/>
    </w:rPr>
  </w:style>
  <w:style w:type="paragraph" w:customStyle="1" w:styleId="PARTHeader">
    <w:name w:val="PART Header"/>
    <w:basedOn w:val="Title1"/>
    <w:next w:val="Paragraph"/>
    <w:rsid w:val="001203B4"/>
    <w:pPr>
      <w:jc w:val="left"/>
      <w:outlineLvl w:val="2"/>
    </w:pPr>
    <w:rPr>
      <w:sz w:val="32"/>
    </w:rPr>
  </w:style>
  <w:style w:type="paragraph" w:customStyle="1" w:styleId="SECTIONHeader">
    <w:name w:val="SECTION Header"/>
    <w:basedOn w:val="PARTHeader"/>
    <w:next w:val="Paragraph"/>
    <w:rsid w:val="001203B4"/>
    <w:pPr>
      <w:outlineLvl w:val="3"/>
    </w:pPr>
    <w:rPr>
      <w:sz w:val="24"/>
    </w:rPr>
  </w:style>
  <w:style w:type="paragraph" w:customStyle="1" w:styleId="SUBSECTIONHeader">
    <w:name w:val="SUBSECTION Header"/>
    <w:basedOn w:val="SECTIONHeader"/>
    <w:next w:val="Paragraph"/>
    <w:rsid w:val="001203B4"/>
    <w:pPr>
      <w:outlineLvl w:val="4"/>
    </w:pPr>
    <w:rPr>
      <w:sz w:val="20"/>
    </w:rPr>
  </w:style>
  <w:style w:type="character" w:customStyle="1" w:styleId="NUMBER">
    <w:name w:val="&lt;NUMBER&gt;"/>
    <w:basedOn w:val="DefaultParagraphFont"/>
    <w:rsid w:val="001203B4"/>
  </w:style>
  <w:style w:type="paragraph" w:customStyle="1" w:styleId="Epigraph">
    <w:name w:val="Epigraph"/>
    <w:basedOn w:val="Paragraph"/>
    <w:next w:val="Paragraph"/>
    <w:rsid w:val="001203B4"/>
    <w:pPr>
      <w:spacing w:before="0" w:after="0"/>
      <w:jc w:val="right"/>
    </w:pPr>
    <w:rPr>
      <w:rFonts w:ascii="Courier New" w:hAnsi="Courier New"/>
    </w:rPr>
  </w:style>
  <w:style w:type="character" w:styleId="FollowedHyperlink">
    <w:name w:val="FollowedHyperlink"/>
    <w:basedOn w:val="DefaultParagraphFont"/>
    <w:rsid w:val="001203B4"/>
    <w:rPr>
      <w:color w:val="800080"/>
      <w:u w:val="single"/>
    </w:rPr>
  </w:style>
  <w:style w:type="character" w:customStyle="1" w:styleId="COMMENT">
    <w:name w:val="&lt;COMMENT&gt;"/>
    <w:basedOn w:val="DefaultParagraphFont"/>
    <w:rsid w:val="001203B4"/>
    <w:rPr>
      <w:color w:val="008800"/>
      <w:lang w:val="ru-RU"/>
    </w:rPr>
  </w:style>
  <w:style w:type="paragraph" w:customStyle="1" w:styleId="XMLTAG">
    <w:name w:val="XML TAG"/>
    <w:basedOn w:val="Code"/>
    <w:next w:val="Paragraph"/>
    <w:rsid w:val="001203B4"/>
    <w:pPr>
      <w:shd w:val="clear" w:color="auto" w:fill="auto"/>
      <w:ind w:left="0" w:right="0"/>
    </w:pPr>
    <w:rPr>
      <w:color w:val="000080"/>
      <w:sz w:val="16"/>
      <w:lang w:val="ru-RU"/>
    </w:rPr>
  </w:style>
  <w:style w:type="paragraph" w:customStyle="1" w:styleId="UL">
    <w:name w:val="UL"/>
    <w:basedOn w:val="Paragraph"/>
    <w:rsid w:val="001203B4"/>
    <w:pPr>
      <w:numPr>
        <w:numId w:val="2"/>
      </w:numPr>
    </w:pPr>
  </w:style>
  <w:style w:type="paragraph" w:customStyle="1" w:styleId="OL">
    <w:name w:val="OL"/>
    <w:basedOn w:val="UL"/>
    <w:rsid w:val="001203B4"/>
    <w:pPr>
      <w:numPr>
        <w:numId w:val="1"/>
      </w:numPr>
    </w:pPr>
  </w:style>
  <w:style w:type="character" w:customStyle="1" w:styleId="CodeNone">
    <w:name w:val="Code.None"/>
    <w:basedOn w:val="DefaultParagraphFont"/>
    <w:rsid w:val="001203B4"/>
    <w:rPr>
      <w:color w:val="auto"/>
    </w:rPr>
  </w:style>
  <w:style w:type="character" w:customStyle="1" w:styleId="KEYWORD">
    <w:name w:val="&lt;KEYWORD&gt;"/>
    <w:basedOn w:val="DefaultParagraphFont"/>
    <w:rsid w:val="001203B4"/>
    <w:rPr>
      <w:color w:val="0000FF"/>
    </w:rPr>
  </w:style>
  <w:style w:type="character" w:customStyle="1" w:styleId="PREPROCESSOR">
    <w:name w:val="&lt;PREPROCESSOR&gt;"/>
    <w:basedOn w:val="DefaultParagraphFont"/>
    <w:rsid w:val="001203B4"/>
    <w:rPr>
      <w:color w:val="0000FF"/>
    </w:rPr>
  </w:style>
  <w:style w:type="paragraph" w:styleId="Caption">
    <w:name w:val="caption"/>
    <w:basedOn w:val="Paragraph"/>
    <w:next w:val="Paragraph"/>
    <w:qFormat/>
    <w:rsid w:val="001203B4"/>
    <w:rPr>
      <w:bCs/>
      <w:i/>
    </w:rPr>
  </w:style>
  <w:style w:type="character" w:customStyle="1" w:styleId="STRING">
    <w:name w:val="&lt;STRING&gt;"/>
    <w:basedOn w:val="DefaultParagraphFont"/>
    <w:rsid w:val="001203B4"/>
    <w:rPr>
      <w:color w:val="007777"/>
    </w:rPr>
  </w:style>
  <w:style w:type="paragraph" w:styleId="DocumentMap">
    <w:name w:val="Document Map"/>
    <w:basedOn w:val="Normal"/>
    <w:semiHidden/>
    <w:rsid w:val="001203B4"/>
    <w:pPr>
      <w:shd w:val="clear" w:color="auto" w:fill="000080"/>
    </w:pPr>
    <w:rPr>
      <w:rFonts w:ascii="Tahoma" w:hAnsi="Tahoma" w:cs="Tahoma"/>
    </w:rPr>
  </w:style>
  <w:style w:type="paragraph" w:customStyle="1" w:styleId="Name">
    <w:name w:val="Name"/>
    <w:basedOn w:val="Paragraph"/>
    <w:next w:val="Paragraph"/>
    <w:rsid w:val="001203B4"/>
    <w:pPr>
      <w:keepNext/>
    </w:pPr>
    <w:rPr>
      <w:i/>
    </w:rPr>
  </w:style>
  <w:style w:type="paragraph" w:customStyle="1" w:styleId="Subtitle1">
    <w:name w:val="Subtitle1"/>
    <w:basedOn w:val="Title1"/>
    <w:next w:val="Paragraph"/>
    <w:rsid w:val="001203B4"/>
    <w:pPr>
      <w:outlineLvl w:val="1"/>
    </w:pPr>
    <w:rPr>
      <w:b w:val="0"/>
      <w:sz w:val="36"/>
    </w:rPr>
  </w:style>
  <w:style w:type="character" w:customStyle="1" w:styleId="ACCENT">
    <w:name w:val="&lt;ACCENT&gt;"/>
    <w:basedOn w:val="KEYWORD"/>
    <w:rsid w:val="001203B4"/>
    <w:rPr>
      <w:color w:val="FF00FF"/>
    </w:rPr>
  </w:style>
  <w:style w:type="paragraph" w:customStyle="1" w:styleId="H1">
    <w:name w:val="&lt;H1&gt;"/>
    <w:basedOn w:val="Title1"/>
    <w:next w:val="Paragraph"/>
    <w:rsid w:val="001203B4"/>
  </w:style>
  <w:style w:type="paragraph" w:customStyle="1" w:styleId="H2">
    <w:name w:val="&lt;H2&gt;"/>
    <w:basedOn w:val="Subtitle1"/>
    <w:next w:val="Paragraph"/>
    <w:rsid w:val="001203B4"/>
  </w:style>
  <w:style w:type="paragraph" w:customStyle="1" w:styleId="H3">
    <w:name w:val="&lt;H3&gt;"/>
    <w:basedOn w:val="PARTHeader"/>
    <w:next w:val="Paragraph"/>
    <w:rsid w:val="001203B4"/>
  </w:style>
  <w:style w:type="paragraph" w:customStyle="1" w:styleId="H4">
    <w:name w:val="&lt;H4&gt;"/>
    <w:basedOn w:val="SECTIONHeader"/>
    <w:next w:val="Paragraph"/>
    <w:rsid w:val="001203B4"/>
  </w:style>
  <w:style w:type="paragraph" w:customStyle="1" w:styleId="H5">
    <w:name w:val="&lt;H5&gt;"/>
    <w:basedOn w:val="SUBSECTIONHeader"/>
    <w:next w:val="Paragraph"/>
    <w:rsid w:val="001203B4"/>
  </w:style>
  <w:style w:type="paragraph" w:styleId="PlainText">
    <w:name w:val="Plain Text"/>
    <w:basedOn w:val="Normal"/>
    <w:rsid w:val="001203B4"/>
    <w:rPr>
      <w:rFonts w:ascii="Courier New" w:hAnsi="Courier New" w:cs="Courier Ne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tsky.spb.ru/mi/mi-0.0.1.tar.bz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details.png" TargetMode="External"/><Relationship Id="rId5" Type="http://schemas.openxmlformats.org/officeDocument/2006/relationships/image" Target="overview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AppData\Roaming\Microsoft\Templates\RSDN%20Artic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RSDN Article</Template>
  <TotalTime>635</TotalTime>
  <Pages>1</Pages>
  <Words>1663</Words>
  <Characters>9315</Characters>
  <Application>Microsoft Office Word</Application>
  <DocSecurity>0</DocSecurity>
  <Lines>238</Lines>
  <Paragraphs>199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верстки статей RSDN</vt:lpstr>
      <vt:lpstr>Шаблон для верстки статей RSDN</vt:lpstr>
    </vt:vector>
  </TitlesOfParts>
  <Company>NCBI &lt;www.ncbi.nlm.nih.gov&gt;</Company>
  <LinksUpToDate>false</LinksUpToDate>
  <CharactersWithSpaces>10779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верстки статей RSDN</dc:title>
  <dc:creator>Sergey Satskiy &lt;sergey.satskiy@gmail.com&gt;</dc:creator>
  <cp:lastModifiedBy>Sergey</cp:lastModifiedBy>
  <cp:revision>66</cp:revision>
  <dcterms:created xsi:type="dcterms:W3CDTF">2010-02-22T00:18:00Z</dcterms:created>
  <dcterms:modified xsi:type="dcterms:W3CDTF">2010-02-27T07:35:00Z</dcterms:modified>
</cp:coreProperties>
</file>